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0"/>
          <w:szCs w:val="20"/>
        </w:rPr>
        <w:id w:val="780446891"/>
        <w:docPartObj>
          <w:docPartGallery w:val="Cover Pages"/>
          <w:docPartUnique/>
        </w:docPartObj>
      </w:sdtPr>
      <w:sdtEndPr/>
      <w:sdtContent>
        <w:tbl>
          <w:tblPr>
            <w:tblStyle w:val="a5"/>
            <w:tblpPr w:leftFromText="187" w:rightFromText="187" w:tblpYSpec="bottom"/>
            <w:tblOverlap w:val="nev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top w:w="115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68"/>
            <w:gridCol w:w="2939"/>
            <w:gridCol w:w="1239"/>
            <w:gridCol w:w="4011"/>
          </w:tblGrid>
          <w:tr w:rsidR="00F16279" w14:paraId="2718551D" w14:textId="77777777">
            <w:tc>
              <w:tcPr>
                <w:tcW w:w="1086" w:type="dxa"/>
                <w:vAlign w:val="center"/>
              </w:tcPr>
              <w:p w14:paraId="033F6C81" w14:textId="77777777" w:rsidR="00F16279" w:rsidRDefault="00F16279">
                <w:pPr>
                  <w:pStyle w:val="af5"/>
                </w:pPr>
              </w:p>
            </w:tc>
            <w:tc>
              <w:tcPr>
                <w:tcW w:w="2842" w:type="dxa"/>
                <w:vAlign w:val="center"/>
              </w:tcPr>
              <w:p w14:paraId="33324F5B" w14:textId="3C162DC1" w:rsidR="00F16279" w:rsidRPr="00344798" w:rsidRDefault="00667EBD">
                <w:pPr>
                  <w:pStyle w:val="af5"/>
                  <w:rPr>
                    <w:rFonts w:ascii="Microsoft GothicNeo" w:eastAsia="Microsoft GothicNeo" w:hAnsi="Microsoft GothicNeo" w:cs="Microsoft GothicNeo"/>
                  </w:rPr>
                </w:pPr>
                <w:sdt>
                  <w:sdtPr>
                    <w:rPr>
                      <w:rFonts w:ascii="Microsoft GothicNeo" w:eastAsia="Microsoft GothicNeo" w:hAnsi="Microsoft GothicNeo" w:cs="Microsoft GothicNeo"/>
                      <w:color w:val="424456" w:themeColor="text2"/>
                      <w:sz w:val="28"/>
                      <w:szCs w:val="28"/>
                    </w:rPr>
                    <w:alias w:val="날짜"/>
                    <w:id w:val="281571602"/>
                    <w:placeholder>
                      <w:docPart w:val="1DD9F82727DD4DF69AF0909A6A5FEA16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20-11-02T00:00:00Z">
                      <w:dateFormat w:val="yyyy-MM-dd"/>
                      <w:lid w:val="ko-K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344798" w:rsidRPr="00344798">
                      <w:rPr>
                        <w:rFonts w:ascii="Microsoft GothicNeo" w:eastAsia="Microsoft GothicNeo" w:hAnsi="Microsoft GothicNeo" w:cs="Microsoft GothicNeo" w:hint="eastAsia"/>
                        <w:color w:val="424456" w:themeColor="text2"/>
                        <w:sz w:val="28"/>
                        <w:szCs w:val="28"/>
                      </w:rPr>
                      <w:t>2020-</w:t>
                    </w:r>
                    <w:r w:rsidR="001121CD">
                      <w:rPr>
                        <w:rFonts w:ascii="Microsoft GothicNeo" w:eastAsia="Microsoft GothicNeo" w:hAnsi="Microsoft GothicNeo" w:cs="Microsoft GothicNeo"/>
                        <w:color w:val="424456" w:themeColor="text2"/>
                        <w:sz w:val="28"/>
                        <w:szCs w:val="28"/>
                      </w:rPr>
                      <w:t>11</w:t>
                    </w:r>
                    <w:r w:rsidR="00344798" w:rsidRPr="00344798">
                      <w:rPr>
                        <w:rFonts w:ascii="Microsoft GothicNeo" w:eastAsia="Microsoft GothicNeo" w:hAnsi="Microsoft GothicNeo" w:cs="Microsoft GothicNeo" w:hint="eastAsia"/>
                        <w:color w:val="424456" w:themeColor="text2"/>
                        <w:sz w:val="28"/>
                        <w:szCs w:val="28"/>
                      </w:rPr>
                      <w:t>-</w:t>
                    </w:r>
                    <w:r w:rsidR="001121CD">
                      <w:rPr>
                        <w:rFonts w:ascii="Microsoft GothicNeo" w:eastAsia="Microsoft GothicNeo" w:hAnsi="Microsoft GothicNeo" w:cs="Microsoft GothicNeo"/>
                        <w:color w:val="424456" w:themeColor="text2"/>
                        <w:sz w:val="28"/>
                        <w:szCs w:val="28"/>
                      </w:rPr>
                      <w:t>02</w:t>
                    </w:r>
                  </w:sdtContent>
                </w:sdt>
              </w:p>
            </w:tc>
            <w:tc>
              <w:tcPr>
                <w:tcW w:w="5648" w:type="dxa"/>
                <w:gridSpan w:val="2"/>
                <w:vAlign w:val="center"/>
              </w:tcPr>
              <w:p w14:paraId="2C1B1C45" w14:textId="77777777" w:rsidR="00F16279" w:rsidRDefault="00F16279">
                <w:pPr>
                  <w:pStyle w:val="af5"/>
                </w:pPr>
              </w:p>
            </w:tc>
          </w:tr>
          <w:tr w:rsidR="00F16279" w14:paraId="3E73B71E" w14:textId="77777777">
            <w:tc>
              <w:tcPr>
                <w:tcW w:w="3928" w:type="dxa"/>
                <w:gridSpan w:val="2"/>
                <w:vAlign w:val="center"/>
              </w:tcPr>
              <w:p w14:paraId="6B860F67" w14:textId="2679A3C1" w:rsidR="00F16279" w:rsidRDefault="00667EBD">
                <w:pPr>
                  <w:pStyle w:val="af5"/>
                </w:pPr>
                <w:r>
                  <w:rPr>
                    <w:sz w:val="20"/>
                    <w:szCs w:val="20"/>
                  </w:rPr>
                </w:r>
                <w:r>
                  <w:rPr>
                    <w:sz w:val="20"/>
                    <w:szCs w:val="20"/>
                  </w:rPr>
                  <w:pict w14:anchorId="35B8EB73">
                    <v:group id="_x0000_s1083" style="width:183.65pt;height:18.5pt;mso-position-horizontal-relative:char;mso-position-vertical-relative:line" coordorigin="671,11589" coordsize="3673,370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084" type="#_x0000_t32" style="position:absolute;left:1619;top:11959;width:2723;height:0;rotation:180" o:connectortype="straight" strokecolor="#438086 [3205]" strokeweight="1.5pt"/>
                      <v:shape id="_x0000_s1085" type="#_x0000_t32" style="position:absolute;left:1621;top:11697;width:2723;height:0;rotation:180" o:connectortype="straight" strokecolor="#438086 [3205]" strokeweight="3pt"/>
                      <v:shape id="_x0000_s1086" type="#_x0000_t32" style="position:absolute;left:1619;top:11589;width:2723;height:0;rotation:180" o:connectortype="straight" strokecolor="#438086 [3205]" strokeweight=".5pt"/>
                      <v:shape id="_x0000_s1087" type="#_x0000_t32" style="position:absolute;left:671;top:11897;width:3666;height:0;rotation:180" o:connectortype="straight" strokecolor="#438086 [3205]"/>
                      <v:shape id="_x0000_s1088" type="#_x0000_t32" style="position:absolute;left:677;top:11764;width:3666;height:0;rotation:180" o:connectortype="straight" strokecolor="#438086 [3205]" strokeweight=".25pt"/>
                      <w10:wrap type="none" anchorx="margin" anchory="page"/>
                      <w10:anchorlock/>
                    </v:group>
                  </w:pict>
                </w:r>
              </w:p>
            </w:tc>
            <w:tc>
              <w:tcPr>
                <w:tcW w:w="5648" w:type="dxa"/>
                <w:gridSpan w:val="2"/>
                <w:vAlign w:val="center"/>
              </w:tcPr>
              <w:p w14:paraId="1109C268" w14:textId="77777777" w:rsidR="00F16279" w:rsidRDefault="00F16279">
                <w:pPr>
                  <w:pStyle w:val="af5"/>
                </w:pPr>
              </w:p>
            </w:tc>
          </w:tr>
          <w:tr w:rsidR="00F16279" w14:paraId="7016DB1D" w14:textId="77777777">
            <w:trPr>
              <w:trHeight w:val="1800"/>
            </w:trPr>
            <w:tc>
              <w:tcPr>
                <w:tcW w:w="9576" w:type="dxa"/>
                <w:gridSpan w:val="4"/>
                <w:tcMar>
                  <w:top w:w="115" w:type="dxa"/>
                  <w:left w:w="115" w:type="dxa"/>
                  <w:bottom w:w="72" w:type="dxa"/>
                  <w:right w:w="115" w:type="dxa"/>
                </w:tcMar>
                <w:vAlign w:val="center"/>
              </w:tcPr>
              <w:p w14:paraId="7844E199" w14:textId="31F5848F" w:rsidR="00F16279" w:rsidRDefault="00667EBD">
                <w:pPr>
                  <w:pStyle w:val="af5"/>
                  <w:rPr>
                    <w:rFonts w:asciiTheme="majorHAnsi" w:eastAsiaTheme="majorEastAsia" w:hAnsiTheme="majorHAnsi" w:cstheme="majorBidi"/>
                    <w:color w:val="3E3E67" w:themeColor="accent1" w:themeShade="BF"/>
                    <w:sz w:val="72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 w:hint="eastAsia"/>
                      <w:color w:val="3E3E67" w:themeColor="accent1" w:themeShade="BF"/>
                      <w:sz w:val="52"/>
                      <w:szCs w:val="52"/>
                    </w:rPr>
                    <w:alias w:val="제목"/>
                    <w:id w:val="220683848"/>
                    <w:placeholder>
                      <w:docPart w:val="13D6449113374362B142259D2552A1D5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423A2F">
                      <w:rPr>
                        <w:rFonts w:asciiTheme="majorHAnsi" w:eastAsiaTheme="majorEastAsia" w:hAnsiTheme="majorHAnsi" w:cstheme="majorBidi" w:hint="eastAsia"/>
                        <w:color w:val="3E3E67" w:themeColor="accent1" w:themeShade="BF"/>
                        <w:sz w:val="52"/>
                        <w:szCs w:val="52"/>
                      </w:rPr>
                      <w:t>네트워크게임프로그래밍</w:t>
                    </w:r>
                    <w:r w:rsidR="00423A2F">
                      <w:rPr>
                        <w:rFonts w:asciiTheme="majorHAnsi" w:eastAsiaTheme="majorEastAsia" w:hAnsiTheme="majorHAnsi" w:cstheme="majorBidi" w:hint="eastAsia"/>
                        <w:color w:val="3E3E67" w:themeColor="accent1" w:themeShade="BF"/>
                        <w:sz w:val="52"/>
                        <w:szCs w:val="52"/>
                      </w:rPr>
                      <w:t>Term Project</w:t>
                    </w:r>
                  </w:sdtContent>
                </w:sdt>
              </w:p>
              <w:p w14:paraId="058F9369" w14:textId="360441FC" w:rsidR="00F16279" w:rsidRPr="00344798" w:rsidRDefault="00667EBD">
                <w:pPr>
                  <w:pStyle w:val="af5"/>
                  <w:rPr>
                    <w:rFonts w:ascii="Microsoft GothicNeo" w:eastAsia="Microsoft GothicNeo" w:hAnsi="Microsoft GothicNeo" w:cs="Microsoft GothicNeo"/>
                  </w:rPr>
                </w:pPr>
                <w:sdt>
                  <w:sdtPr>
                    <w:rPr>
                      <w:rFonts w:ascii="Microsoft GothicNeo" w:eastAsia="Microsoft GothicNeo" w:hAnsi="Microsoft GothicNeo" w:cs="Microsoft GothicNeo" w:hint="eastAsia"/>
                      <w:color w:val="424456" w:themeColor="text2"/>
                      <w:sz w:val="32"/>
                      <w:szCs w:val="32"/>
                    </w:rPr>
                    <w:alias w:val="부제"/>
                    <w:id w:val="220683832"/>
                    <w:placeholder>
                      <w:docPart w:val="49A3EEC6295D4D7F8174A5B754F73259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B43DA8">
                      <w:rPr>
                        <w:rFonts w:ascii="Microsoft GothicNeo" w:eastAsia="Microsoft GothicNeo" w:hAnsi="Microsoft GothicNeo" w:cs="Microsoft GothicNeo" w:hint="eastAsia"/>
                        <w:color w:val="424456" w:themeColor="text2"/>
                        <w:sz w:val="32"/>
                        <w:szCs w:val="32"/>
                      </w:rPr>
                      <w:t>2020-2 추진계획서</w:t>
                    </w:r>
                  </w:sdtContent>
                </w:sdt>
              </w:p>
            </w:tc>
          </w:tr>
          <w:tr w:rsidR="00F16279" w14:paraId="48F2CD6D" w14:textId="77777777">
            <w:tc>
              <w:tcPr>
                <w:tcW w:w="1086" w:type="dxa"/>
                <w:vAlign w:val="center"/>
              </w:tcPr>
              <w:p w14:paraId="37E0DBAD" w14:textId="77777777" w:rsidR="00F16279" w:rsidRDefault="00F16279">
                <w:pPr>
                  <w:pStyle w:val="af5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14:paraId="4858444E" w14:textId="77777777" w:rsidR="00F16279" w:rsidRDefault="00F16279">
                <w:pPr>
                  <w:pStyle w:val="af5"/>
                </w:pPr>
              </w:p>
            </w:tc>
            <w:tc>
              <w:tcPr>
                <w:tcW w:w="4016" w:type="dxa"/>
                <w:vAlign w:val="center"/>
              </w:tcPr>
              <w:p w14:paraId="7D41309C" w14:textId="4C517B5E" w:rsidR="00F16279" w:rsidRDefault="00667EBD">
                <w:pPr>
                  <w:pStyle w:val="af5"/>
                </w:pPr>
                <w:r>
                  <w:rPr>
                    <w:sz w:val="20"/>
                    <w:szCs w:val="20"/>
                  </w:rPr>
                </w:r>
                <w:r>
                  <w:rPr>
                    <w:sz w:val="20"/>
                    <w:szCs w:val="20"/>
                  </w:rPr>
                  <w:pict w14:anchorId="70FFEFAF">
                    <v:group id="_x0000_s1075" style="width:184.9pt;height:21.75pt;mso-position-horizontal-relative:char;mso-position-vertical-relative:line" coordorigin="7967,13811" coordsize="3698,435" o:allowincell="f">
                      <v:shape id="_x0000_s1076" type="#_x0000_t32" style="position:absolute;left:7978;top:13811;width:3686;height:0" o:connectortype="straight" strokecolor="#438086 [3205]" strokeweight="3pt"/>
                      <v:shape id="_x0000_s1077" type="#_x0000_t32" style="position:absolute;left:7967;top:14117;width:1722;height:0" o:connectortype="straight" strokecolor="#438086 [3205]" strokeweight="2.25pt"/>
                      <v:shape id="_x0000_s1078" type="#_x0000_t32" style="position:absolute;left:8936;top:14246;width:2723;height:0;rotation:180" o:connectortype="straight" strokecolor="#438086 [3205]" strokeweight="1.5pt"/>
                      <v:shape id="_x0000_s1079" type="#_x0000_t32" style="position:absolute;left:8942;top:13984;width:2723;height:0;rotation:180" o:connectortype="straight" strokecolor="#438086 [3205]" strokeweight="3pt"/>
                      <v:shape id="_x0000_s1080" type="#_x0000_t32" style="position:absolute;left:8942;top:13876;width:2713;height:1;flip:x y" o:connectortype="straight" strokecolor="#438086 [3205]" strokeweight=".5pt"/>
                      <v:shape id="_x0000_s1081" type="#_x0000_t32" style="position:absolute;left:7967;top:14184;width:3686;height:0;rotation:180" o:connectortype="straight" strokecolor="#438086 [3205]"/>
                      <v:shape id="_x0000_s1082" type="#_x0000_t32" style="position:absolute;left:7969;top:14051;width:3686;height:0;rotation:180" o:connectortype="straight" strokecolor="#438086 [3205]" strokeweight=".25pt"/>
                      <w10:wrap type="none" anchorx="margin" anchory="margin"/>
                      <w10:anchorlock/>
                    </v:group>
                  </w:pict>
                </w:r>
              </w:p>
            </w:tc>
          </w:tr>
          <w:tr w:rsidR="00F16279" w14:paraId="3F0092CD" w14:textId="77777777">
            <w:tc>
              <w:tcPr>
                <w:tcW w:w="1086" w:type="dxa"/>
                <w:vAlign w:val="center"/>
              </w:tcPr>
              <w:p w14:paraId="25BFB913" w14:textId="77777777" w:rsidR="00F16279" w:rsidRDefault="00F16279">
                <w:pPr>
                  <w:pStyle w:val="af5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14:paraId="472BC5A6" w14:textId="77777777" w:rsidR="00F16279" w:rsidRDefault="00F16279">
                <w:pPr>
                  <w:pStyle w:val="af5"/>
                </w:pPr>
              </w:p>
            </w:tc>
            <w:tc>
              <w:tcPr>
                <w:tcW w:w="4016" w:type="dxa"/>
                <w:vAlign w:val="center"/>
              </w:tcPr>
              <w:p w14:paraId="754A5089" w14:textId="6DF55ACE" w:rsidR="00F16279" w:rsidRPr="00F35FFC" w:rsidRDefault="00667EBD" w:rsidP="00281598">
                <w:pPr>
                  <w:pStyle w:val="af5"/>
                  <w:rPr>
                    <w:rFonts w:ascii="Microsoft GothicNeo" w:eastAsia="Microsoft GothicNeo" w:hAnsi="Microsoft GothicNeo" w:cs="Microsoft GothicNeo"/>
                    <w:color w:val="424456" w:themeColor="text2"/>
                    <w:sz w:val="26"/>
                    <w:szCs w:val="26"/>
                  </w:rPr>
                </w:pPr>
                <w:sdt>
                  <w:sdtPr>
                    <w:rPr>
                      <w:rFonts w:ascii="Microsoft GothicNeo" w:eastAsia="Microsoft GothicNeo" w:hAnsi="Microsoft GothicNeo" w:cs="Microsoft GothicNeo" w:hint="eastAsia"/>
                      <w:color w:val="424456" w:themeColor="text2"/>
                      <w:sz w:val="26"/>
                      <w:szCs w:val="26"/>
                    </w:rPr>
                    <w:alias w:val="만든 이"/>
                    <w:id w:val="81130488"/>
                    <w:placeholder>
                      <w:docPart w:val="602A208A4B4D457A98B95F39D85C0C8C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281598">
                      <w:rPr>
                        <w:rFonts w:ascii="Microsoft GothicNeo" w:eastAsia="Microsoft GothicNeo" w:hAnsi="Microsoft GothicNeo" w:cs="Microsoft GothicNeo" w:hint="eastAsia"/>
                        <w:color w:val="424456" w:themeColor="text2"/>
                        <w:sz w:val="26"/>
                        <w:szCs w:val="26"/>
                      </w:rPr>
                      <w:t>게임공학부 2018180030 이동규 게임공학부 2018182030 이주호</w:t>
                    </w:r>
                  </w:sdtContent>
                </w:sdt>
              </w:p>
            </w:tc>
          </w:tr>
        </w:tbl>
        <w:p w14:paraId="5CBC821D" w14:textId="77777777" w:rsidR="00816618" w:rsidRDefault="00292BB6">
          <w:pPr>
            <w:rPr>
              <w:rFonts w:asciiTheme="majorHAnsi" w:hAnsiTheme="majorHAnsi"/>
              <w:color w:val="53548A" w:themeColor="accent1"/>
              <w:sz w:val="56"/>
              <w:szCs w:val="56"/>
            </w:rPr>
          </w:pP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0"/>
              <w:szCs w:val="20"/>
              <w:lang w:val="ko-KR"/>
            </w:rPr>
            <w:id w:val="-1957709406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6D87A16" w14:textId="36B32905" w:rsidR="00816618" w:rsidRDefault="00816618">
              <w:pPr>
                <w:pStyle w:val="TOC"/>
              </w:pPr>
              <w:r>
                <w:rPr>
                  <w:rFonts w:hint="eastAsia"/>
                  <w:lang w:val="ko-KR"/>
                </w:rPr>
                <w:t>목차</w:t>
              </w:r>
            </w:p>
            <w:p w14:paraId="4E0AF1F1" w14:textId="381A388D" w:rsidR="00784486" w:rsidRDefault="00816618">
              <w:pPr>
                <w:pStyle w:val="13"/>
                <w:tabs>
                  <w:tab w:val="right" w:leader="dot" w:pos="9017"/>
                </w:tabs>
                <w:rPr>
                  <w:noProof/>
                  <w:kern w:val="2"/>
                  <w:sz w:val="20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5249462" w:history="1">
                <w:r w:rsidR="00784486" w:rsidRPr="00EB4026">
                  <w:rPr>
                    <w:rStyle w:val="afe"/>
                    <w:rFonts w:ascii="KoPubWorld돋움체 Bold" w:eastAsia="KoPubWorld돋움체 Bold" w:hAnsi="KoPubWorld돋움체 Bold" w:cs="KoPubWorld돋움체 Bold"/>
                    <w:noProof/>
                  </w:rPr>
                  <w:t>&lt;Slash Quest&gt; 게임 개요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_Toc55249462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3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14F08F7B" w14:textId="3B0BB9DA" w:rsidR="00784486" w:rsidRDefault="00667EBD">
              <w:pPr>
                <w:pStyle w:val="20"/>
                <w:tabs>
                  <w:tab w:val="right" w:leader="dot" w:pos="9017"/>
                </w:tabs>
                <w:rPr>
                  <w:noProof/>
                  <w:kern w:val="2"/>
                  <w:sz w:val="20"/>
                  <w:szCs w:val="22"/>
                </w:rPr>
              </w:pPr>
              <w:hyperlink w:anchor="_Toc55249463" w:history="1">
                <w:r w:rsidR="00784486" w:rsidRPr="00EB4026">
                  <w:rPr>
                    <w:rStyle w:val="afe"/>
                    <w:rFonts w:ascii="KoPubWorld돋움체 Light" w:eastAsia="KoPubWorld돋움체 Light" w:hAnsi="KoPubWorld돋움체 Light" w:cs="KoPubWorld돋움체 Light"/>
                    <w:noProof/>
                  </w:rPr>
                  <w:t xml:space="preserve">설명 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_Toc55249463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3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6BBD2EDB" w14:textId="36B0C600" w:rsidR="00784486" w:rsidRDefault="00667EBD">
              <w:pPr>
                <w:pStyle w:val="13"/>
                <w:tabs>
                  <w:tab w:val="right" w:leader="dot" w:pos="9017"/>
                </w:tabs>
                <w:rPr>
                  <w:noProof/>
                  <w:kern w:val="2"/>
                  <w:sz w:val="20"/>
                  <w:szCs w:val="22"/>
                </w:rPr>
              </w:pPr>
              <w:hyperlink w:anchor="_Toc55249464" w:history="1">
                <w:r w:rsidR="00784486" w:rsidRPr="00EB4026">
                  <w:rPr>
                    <w:rStyle w:val="afe"/>
                    <w:rFonts w:ascii="KoPubWorld돋움체 Bold" w:eastAsia="KoPubWorld돋움체 Bold" w:hAnsi="KoPubWorld돋움체 Bold" w:cs="KoPubWorld돋움체 Bold"/>
                    <w:noProof/>
                  </w:rPr>
                  <w:t>상위 설계(High-Level Design)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_Toc55249464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5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53BB8B35" w14:textId="4FA731A2" w:rsidR="00784486" w:rsidRDefault="00667EBD">
              <w:pPr>
                <w:pStyle w:val="20"/>
                <w:tabs>
                  <w:tab w:val="right" w:leader="dot" w:pos="9017"/>
                </w:tabs>
                <w:rPr>
                  <w:noProof/>
                  <w:kern w:val="2"/>
                  <w:sz w:val="20"/>
                  <w:szCs w:val="22"/>
                </w:rPr>
              </w:pPr>
              <w:hyperlink w:anchor="_Toc55249465" w:history="1">
                <w:r w:rsidR="00784486" w:rsidRPr="00EB4026">
                  <w:rPr>
                    <w:rStyle w:val="afe"/>
                    <w:rFonts w:ascii="KoPubWorld돋움체 Light" w:eastAsia="KoPubWorld돋움체 Light" w:hAnsi="KoPubWorld돋움체 Light" w:cs="KoPubWorld돋움체 Light"/>
                    <w:noProof/>
                  </w:rPr>
                  <w:t>게임 흐름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_Toc55249465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5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5CD84FA3" w14:textId="096ECADC" w:rsidR="00784486" w:rsidRDefault="00667EBD">
              <w:pPr>
                <w:pStyle w:val="20"/>
                <w:tabs>
                  <w:tab w:val="right" w:leader="dot" w:pos="9017"/>
                </w:tabs>
                <w:rPr>
                  <w:noProof/>
                  <w:kern w:val="2"/>
                  <w:sz w:val="20"/>
                  <w:szCs w:val="22"/>
                </w:rPr>
              </w:pPr>
              <w:hyperlink w:anchor="_Toc55249466" w:history="1">
                <w:r w:rsidR="00784486" w:rsidRPr="00EB4026">
                  <w:rPr>
                    <w:rStyle w:val="afe"/>
                    <w:rFonts w:ascii="KoPubWorld돋움체 Light" w:eastAsia="KoPubWorld돋움체 Light" w:hAnsi="KoPubWorld돋움체 Light" w:cs="KoPubWorld돋움체 Light"/>
                    <w:noProof/>
                  </w:rPr>
                  <w:t>서버 / 클라이언트 동작 방식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_Toc55249466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6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717402D1" w14:textId="36C6AFDC" w:rsidR="00784486" w:rsidRDefault="00667EBD">
              <w:pPr>
                <w:pStyle w:val="13"/>
                <w:tabs>
                  <w:tab w:val="right" w:leader="dot" w:pos="9017"/>
                </w:tabs>
                <w:rPr>
                  <w:noProof/>
                  <w:kern w:val="2"/>
                  <w:sz w:val="20"/>
                  <w:szCs w:val="22"/>
                </w:rPr>
              </w:pPr>
              <w:hyperlink w:anchor="_Toc55249467" w:history="1">
                <w:r w:rsidR="00784486" w:rsidRPr="00EB4026">
                  <w:rPr>
                    <w:rStyle w:val="afe"/>
                    <w:rFonts w:ascii="KoPubWorld돋움체 Bold" w:eastAsia="KoPubWorld돋움체 Bold" w:hAnsi="KoPubWorld돋움체 Bold" w:cs="KoPubWorld돋움체 Bold"/>
                    <w:noProof/>
                  </w:rPr>
                  <w:t>하위 설계(Low-Level Design)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_Toc55249467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8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0A9D0DA1" w14:textId="5843FB21" w:rsidR="00784486" w:rsidRDefault="00667EBD">
              <w:pPr>
                <w:pStyle w:val="20"/>
                <w:tabs>
                  <w:tab w:val="right" w:leader="dot" w:pos="9017"/>
                </w:tabs>
                <w:rPr>
                  <w:noProof/>
                  <w:kern w:val="2"/>
                  <w:sz w:val="20"/>
                  <w:szCs w:val="22"/>
                </w:rPr>
              </w:pPr>
              <w:hyperlink w:anchor="_Toc55249468" w:history="1">
                <w:r w:rsidR="00784486" w:rsidRPr="00EB4026">
                  <w:rPr>
                    <w:rStyle w:val="afe"/>
                    <w:rFonts w:ascii="KoPubWorld돋움체 Light" w:eastAsia="KoPubWorld돋움체 Light" w:hAnsi="KoPubWorld돋움체 Light" w:cs="KoPubWorld돋움체 Light"/>
                    <w:noProof/>
                  </w:rPr>
                  <w:t>이동 데이터 패킷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_Toc55249468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8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46209D26" w14:textId="40AF8729" w:rsidR="00784486" w:rsidRDefault="00667EBD">
              <w:pPr>
                <w:pStyle w:val="20"/>
                <w:tabs>
                  <w:tab w:val="right" w:leader="dot" w:pos="9017"/>
                </w:tabs>
                <w:rPr>
                  <w:noProof/>
                  <w:kern w:val="2"/>
                  <w:sz w:val="20"/>
                  <w:szCs w:val="22"/>
                </w:rPr>
              </w:pPr>
              <w:hyperlink w:anchor="_Toc55249469" w:history="1">
                <w:r w:rsidR="00784486" w:rsidRPr="00EB4026">
                  <w:rPr>
                    <w:rStyle w:val="afe"/>
                    <w:rFonts w:ascii="KoPubWorld돋움체 Light" w:eastAsia="KoPubWorld돋움체 Light" w:hAnsi="KoPubWorld돋움체 Light" w:cs="KoPubWorld돋움체 Light"/>
                    <w:noProof/>
                  </w:rPr>
                  <w:t>프로토콜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_Toc55249469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9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6C399577" w14:textId="0DCE049B" w:rsidR="00784486" w:rsidRDefault="00667EBD">
              <w:pPr>
                <w:pStyle w:val="20"/>
                <w:tabs>
                  <w:tab w:val="right" w:leader="dot" w:pos="9017"/>
                </w:tabs>
                <w:rPr>
                  <w:noProof/>
                  <w:kern w:val="2"/>
                  <w:sz w:val="20"/>
                  <w:szCs w:val="22"/>
                </w:rPr>
              </w:pPr>
              <w:hyperlink w:anchor="_Toc55249470" w:history="1">
                <w:r w:rsidR="00784486" w:rsidRPr="00EB4026">
                  <w:rPr>
                    <w:rStyle w:val="afe"/>
                    <w:rFonts w:ascii="KoPubWorld돋움체 Light" w:eastAsia="KoPubWorld돋움체 Light" w:hAnsi="KoPubWorld돋움체 Light" w:cs="KoPubWorld돋움체 Light"/>
                    <w:noProof/>
                  </w:rPr>
                  <w:t>클라이언트 함수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_Toc55249470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10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7827EE30" w14:textId="652BA94E" w:rsidR="00784486" w:rsidRDefault="00667EBD">
              <w:pPr>
                <w:pStyle w:val="30"/>
                <w:tabs>
                  <w:tab w:val="right" w:leader="dot" w:pos="9017"/>
                </w:tabs>
                <w:rPr>
                  <w:noProof/>
                  <w:kern w:val="2"/>
                  <w:szCs w:val="22"/>
                </w:rPr>
              </w:pPr>
              <w:hyperlink w:anchor="_Toc55249471" w:history="1">
                <w:r w:rsidR="00784486" w:rsidRPr="00EB4026">
                  <w:rPr>
                    <w:rStyle w:val="afe"/>
                    <w:rFonts w:eastAsia="KoPubWorld돋움체 Bold" w:cs="KoPubWorld돋움체 Bold"/>
                    <w:noProof/>
                  </w:rPr>
                  <w:t>bool SignIn(char* id)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_Toc55249471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10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2EE9A04C" w14:textId="71C80CE2" w:rsidR="00784486" w:rsidRDefault="00667EBD">
              <w:pPr>
                <w:pStyle w:val="30"/>
                <w:tabs>
                  <w:tab w:val="right" w:leader="dot" w:pos="9017"/>
                </w:tabs>
                <w:rPr>
                  <w:noProof/>
                  <w:kern w:val="2"/>
                  <w:szCs w:val="22"/>
                </w:rPr>
              </w:pPr>
              <w:hyperlink w:anchor="_Toc55249472" w:history="1">
                <w:r w:rsidR="00784486" w:rsidRPr="00EB4026">
                  <w:rPr>
                    <w:rStyle w:val="afe"/>
                    <w:rFonts w:eastAsia="KoPubWorld돋움체 Bold" w:cs="KoPubWorld돋움체 Bold"/>
                    <w:noProof/>
                  </w:rPr>
                  <w:t>bool RequestMatchMaking()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_Toc55249472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10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53B75CFF" w14:textId="08E93791" w:rsidR="00784486" w:rsidRDefault="00667EBD">
              <w:pPr>
                <w:pStyle w:val="30"/>
                <w:tabs>
                  <w:tab w:val="right" w:leader="dot" w:pos="9017"/>
                </w:tabs>
                <w:rPr>
                  <w:noProof/>
                  <w:kern w:val="2"/>
                  <w:szCs w:val="22"/>
                </w:rPr>
              </w:pPr>
              <w:hyperlink w:anchor="_Toc55249473" w:history="1">
                <w:r w:rsidR="00784486" w:rsidRPr="00EB4026">
                  <w:rPr>
                    <w:rStyle w:val="afe"/>
                    <w:rFonts w:eastAsia="KoPubWorld돋움체 Bold" w:cs="KoPubWorld돋움체 Bold"/>
                    <w:noProof/>
                  </w:rPr>
                  <w:t>void LoadMap()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_Toc55249473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10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3C77973A" w14:textId="64FAAC51" w:rsidR="00784486" w:rsidRDefault="00667EBD">
              <w:pPr>
                <w:pStyle w:val="30"/>
                <w:tabs>
                  <w:tab w:val="right" w:leader="dot" w:pos="9017"/>
                </w:tabs>
                <w:rPr>
                  <w:noProof/>
                  <w:kern w:val="2"/>
                  <w:szCs w:val="22"/>
                </w:rPr>
              </w:pPr>
              <w:hyperlink w:anchor="_Toc55249474" w:history="1">
                <w:r w:rsidR="00784486" w:rsidRPr="00EB4026">
                  <w:rPr>
                    <w:rStyle w:val="afe"/>
                    <w:rFonts w:eastAsia="KoPubWorld돋움체 Bold" w:cs="KoPubWorld돋움체 Bold"/>
                    <w:noProof/>
                  </w:rPr>
                  <w:t>bool StartCountDown()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_Toc55249474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11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52F157D2" w14:textId="1A849875" w:rsidR="00784486" w:rsidRDefault="00667EBD">
              <w:pPr>
                <w:pStyle w:val="30"/>
                <w:tabs>
                  <w:tab w:val="right" w:leader="dot" w:pos="9017"/>
                </w:tabs>
                <w:rPr>
                  <w:noProof/>
                  <w:kern w:val="2"/>
                  <w:szCs w:val="22"/>
                </w:rPr>
              </w:pPr>
              <w:hyperlink w:anchor="_Toc55249475" w:history="1">
                <w:r w:rsidR="00784486" w:rsidRPr="00EB4026">
                  <w:rPr>
                    <w:rStyle w:val="afe"/>
                    <w:rFonts w:eastAsia="KoPubWorld돋움체 Bold" w:cs="KoPubWorld돋움체 Bold"/>
                    <w:noProof/>
                  </w:rPr>
                  <w:t>void PlayerMove(Protocol type)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_Toc55249475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11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0FC305A2" w14:textId="3ABB9B63" w:rsidR="00784486" w:rsidRDefault="00667EBD">
              <w:pPr>
                <w:pStyle w:val="30"/>
                <w:tabs>
                  <w:tab w:val="right" w:leader="dot" w:pos="9017"/>
                </w:tabs>
                <w:rPr>
                  <w:noProof/>
                  <w:kern w:val="2"/>
                  <w:szCs w:val="22"/>
                </w:rPr>
              </w:pPr>
              <w:hyperlink w:anchor="_Toc55249476" w:history="1">
                <w:r w:rsidR="00784486" w:rsidRPr="00EB4026">
                  <w:rPr>
                    <w:rStyle w:val="afe"/>
                    <w:noProof/>
                  </w:rPr>
                  <w:t>void UpdatePlayers()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_Toc55249476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11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47BBD25F" w14:textId="0F286A7E" w:rsidR="00784486" w:rsidRDefault="00667EBD">
              <w:pPr>
                <w:pStyle w:val="30"/>
                <w:tabs>
                  <w:tab w:val="right" w:leader="dot" w:pos="9017"/>
                </w:tabs>
                <w:rPr>
                  <w:noProof/>
                  <w:kern w:val="2"/>
                  <w:szCs w:val="22"/>
                </w:rPr>
              </w:pPr>
              <w:hyperlink w:anchor="_Toc55249477" w:history="1">
                <w:r w:rsidR="00784486" w:rsidRPr="00EB4026">
                  <w:rPr>
                    <w:rStyle w:val="afe"/>
                    <w:noProof/>
                  </w:rPr>
                  <w:t>void UpdateItemList()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_Toc55249477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11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0B825B09" w14:textId="684F33A0" w:rsidR="00784486" w:rsidRDefault="00667EBD">
              <w:pPr>
                <w:pStyle w:val="20"/>
                <w:tabs>
                  <w:tab w:val="right" w:leader="dot" w:pos="9017"/>
                </w:tabs>
                <w:rPr>
                  <w:noProof/>
                  <w:kern w:val="2"/>
                  <w:sz w:val="20"/>
                  <w:szCs w:val="22"/>
                </w:rPr>
              </w:pPr>
              <w:hyperlink w:anchor="_Toc55249478" w:history="1">
                <w:r w:rsidR="00784486" w:rsidRPr="00EB4026">
                  <w:rPr>
                    <w:rStyle w:val="afe"/>
                    <w:rFonts w:ascii="KoPubWorld돋움체 Light" w:eastAsia="KoPubWorld돋움체 Light" w:hAnsi="KoPubWorld돋움체 Light" w:cs="KoPubWorld돋움체 Light"/>
                    <w:noProof/>
                  </w:rPr>
                  <w:t>서버에서 사용하는 클라이언트 데이터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_Toc55249478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12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22EB178D" w14:textId="7AF07DF0" w:rsidR="00784486" w:rsidRDefault="00667EBD">
              <w:pPr>
                <w:pStyle w:val="20"/>
                <w:tabs>
                  <w:tab w:val="right" w:leader="dot" w:pos="9017"/>
                </w:tabs>
                <w:rPr>
                  <w:noProof/>
                  <w:kern w:val="2"/>
                  <w:sz w:val="20"/>
                  <w:szCs w:val="22"/>
                </w:rPr>
              </w:pPr>
              <w:hyperlink w:anchor="_Toc55249479" w:history="1">
                <w:r w:rsidR="00784486" w:rsidRPr="00EB4026">
                  <w:rPr>
                    <w:rStyle w:val="afe"/>
                    <w:rFonts w:ascii="KoPubWorld돋움체 Light" w:eastAsia="KoPubWorld돋움체 Light" w:hAnsi="KoPubWorld돋움체 Light" w:cs="KoPubWorld돋움체 Light"/>
                    <w:noProof/>
                  </w:rPr>
                  <w:t>서버 함수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_Toc55249479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13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2FF3474D" w14:textId="756EAD77" w:rsidR="00784486" w:rsidRDefault="00667EBD">
              <w:pPr>
                <w:pStyle w:val="30"/>
                <w:tabs>
                  <w:tab w:val="right" w:leader="dot" w:pos="9017"/>
                </w:tabs>
                <w:rPr>
                  <w:noProof/>
                  <w:kern w:val="2"/>
                  <w:szCs w:val="22"/>
                </w:rPr>
              </w:pPr>
              <w:hyperlink w:anchor="_Toc55249480" w:history="1">
                <w:r w:rsidR="00784486" w:rsidRPr="00EB4026">
                  <w:rPr>
                    <w:rStyle w:val="afe"/>
                    <w:noProof/>
                  </w:rPr>
                  <w:t>bool CheckUserID(const char* id)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_Toc55249480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13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23032EF7" w14:textId="62AA3983" w:rsidR="00784486" w:rsidRDefault="00667EBD">
              <w:pPr>
                <w:pStyle w:val="30"/>
                <w:tabs>
                  <w:tab w:val="right" w:leader="dot" w:pos="9017"/>
                </w:tabs>
                <w:rPr>
                  <w:noProof/>
                  <w:kern w:val="2"/>
                  <w:szCs w:val="22"/>
                </w:rPr>
              </w:pPr>
              <w:hyperlink w:anchor="_Toc55249481" w:history="1">
                <w:r w:rsidR="00784486" w:rsidRPr="00EB4026">
                  <w:rPr>
                    <w:rStyle w:val="afe"/>
                    <w:noProof/>
                  </w:rPr>
                  <w:t>void ProcessClient(Client* arg)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_Toc55249481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13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4C2D72FA" w14:textId="4721B90A" w:rsidR="00784486" w:rsidRDefault="00667EBD">
              <w:pPr>
                <w:pStyle w:val="30"/>
                <w:tabs>
                  <w:tab w:val="right" w:leader="dot" w:pos="9017"/>
                </w:tabs>
                <w:rPr>
                  <w:noProof/>
                  <w:kern w:val="2"/>
                  <w:szCs w:val="22"/>
                </w:rPr>
              </w:pPr>
              <w:hyperlink w:anchor="_Toc55249482" w:history="1">
                <w:r w:rsidR="00784486" w:rsidRPr="00EB4026">
                  <w:rPr>
                    <w:rStyle w:val="afe"/>
                    <w:noProof/>
                  </w:rPr>
                  <w:t>void StartMatchMaking()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_Toc55249482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13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06A0B1F9" w14:textId="7C19C809" w:rsidR="00784486" w:rsidRDefault="00667EBD">
              <w:pPr>
                <w:pStyle w:val="30"/>
                <w:tabs>
                  <w:tab w:val="right" w:leader="dot" w:pos="9017"/>
                </w:tabs>
                <w:rPr>
                  <w:noProof/>
                  <w:kern w:val="2"/>
                  <w:szCs w:val="22"/>
                </w:rPr>
              </w:pPr>
              <w:hyperlink w:anchor="_Toc55249483" w:history="1">
                <w:r w:rsidR="00784486" w:rsidRPr="00EB4026">
                  <w:rPr>
                    <w:rStyle w:val="afe"/>
                    <w:noProof/>
                  </w:rPr>
                  <w:t>void InitPlayers(std::pair&lt;PlayerPacket, PlayerPacket&gt;)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_Toc55249483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13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5DD84611" w14:textId="38BCC2D1" w:rsidR="00784486" w:rsidRDefault="00667EBD">
              <w:pPr>
                <w:pStyle w:val="30"/>
                <w:tabs>
                  <w:tab w:val="right" w:leader="dot" w:pos="9017"/>
                </w:tabs>
                <w:rPr>
                  <w:noProof/>
                  <w:kern w:val="2"/>
                  <w:szCs w:val="22"/>
                </w:rPr>
              </w:pPr>
              <w:hyperlink w:anchor="_Toc55249484" w:history="1">
                <w:r w:rsidR="00784486" w:rsidRPr="00EB4026">
                  <w:rPr>
                    <w:rStyle w:val="afe"/>
                    <w:noProof/>
                  </w:rPr>
                  <w:t>void CheckPlayersReady()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_Toc55249484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13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4D04E53F" w14:textId="62FACD3B" w:rsidR="00784486" w:rsidRDefault="00667EBD">
              <w:pPr>
                <w:pStyle w:val="30"/>
                <w:tabs>
                  <w:tab w:val="right" w:leader="dot" w:pos="9017"/>
                </w:tabs>
                <w:rPr>
                  <w:noProof/>
                  <w:kern w:val="2"/>
                  <w:szCs w:val="22"/>
                </w:rPr>
              </w:pPr>
              <w:hyperlink w:anchor="_Toc55249485" w:history="1">
                <w:r w:rsidR="00784486" w:rsidRPr="00EB4026">
                  <w:rPr>
                    <w:rStyle w:val="afe"/>
                    <w:noProof/>
                  </w:rPr>
                  <w:t>bool Intersect()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_Toc55249485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13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4FDB9161" w14:textId="5B5996E0" w:rsidR="00784486" w:rsidRDefault="00667EBD">
              <w:pPr>
                <w:pStyle w:val="30"/>
                <w:tabs>
                  <w:tab w:val="right" w:leader="dot" w:pos="9017"/>
                </w:tabs>
                <w:rPr>
                  <w:noProof/>
                  <w:kern w:val="2"/>
                  <w:szCs w:val="22"/>
                </w:rPr>
              </w:pPr>
              <w:hyperlink w:anchor="_Toc55249486" w:history="1">
                <w:r w:rsidR="00784486" w:rsidRPr="00EB4026">
                  <w:rPr>
                    <w:rStyle w:val="afe"/>
                    <w:noProof/>
                  </w:rPr>
                  <w:t>void CreateItem()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_Toc55249486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14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35651ADE" w14:textId="2A2C53FA" w:rsidR="00784486" w:rsidRDefault="00667EBD">
              <w:pPr>
                <w:pStyle w:val="30"/>
                <w:tabs>
                  <w:tab w:val="right" w:leader="dot" w:pos="9017"/>
                </w:tabs>
                <w:rPr>
                  <w:noProof/>
                  <w:kern w:val="2"/>
                  <w:szCs w:val="22"/>
                </w:rPr>
              </w:pPr>
              <w:hyperlink w:anchor="_Toc55249487" w:history="1">
                <w:r w:rsidR="00784486" w:rsidRPr="00EB4026">
                  <w:rPr>
                    <w:rStyle w:val="afe"/>
                    <w:noProof/>
                  </w:rPr>
                  <w:t>void MatchDisconnect()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_Toc55249487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14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02C48E52" w14:textId="6B31BA30" w:rsidR="00784486" w:rsidRDefault="00667EBD">
              <w:pPr>
                <w:pStyle w:val="13"/>
                <w:tabs>
                  <w:tab w:val="right" w:leader="dot" w:pos="9017"/>
                </w:tabs>
                <w:rPr>
                  <w:noProof/>
                  <w:kern w:val="2"/>
                  <w:sz w:val="20"/>
                  <w:szCs w:val="22"/>
                </w:rPr>
              </w:pPr>
              <w:hyperlink w:anchor="_Toc55249488" w:history="1">
                <w:r w:rsidR="00784486" w:rsidRPr="00EB4026">
                  <w:rPr>
                    <w:rStyle w:val="afe"/>
                    <w:rFonts w:ascii="KoPubWorld돋움체 Bold" w:eastAsia="KoPubWorld돋움체 Bold" w:hAnsi="KoPubWorld돋움체 Bold" w:cs="KoPubWorld돋움체 Bold"/>
                    <w:noProof/>
                  </w:rPr>
                  <w:t>개발 환경 및 역할 분담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_Toc55249488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15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499480D5" w14:textId="36A321A8" w:rsidR="00784486" w:rsidRDefault="00667EBD">
              <w:pPr>
                <w:pStyle w:val="20"/>
                <w:tabs>
                  <w:tab w:val="right" w:leader="dot" w:pos="9017"/>
                </w:tabs>
                <w:rPr>
                  <w:noProof/>
                  <w:kern w:val="2"/>
                  <w:sz w:val="20"/>
                  <w:szCs w:val="22"/>
                </w:rPr>
              </w:pPr>
              <w:hyperlink w:anchor="_Toc55249489" w:history="1">
                <w:r w:rsidR="00784486" w:rsidRPr="00EB4026">
                  <w:rPr>
                    <w:rStyle w:val="afe"/>
                    <w:rFonts w:ascii="KoPubWorld돋움체 Light" w:eastAsia="KoPubWorld돋움체 Light" w:hAnsi="KoPubWorld돋움체 Light" w:cs="KoPubWorld돋움체 Light"/>
                    <w:noProof/>
                  </w:rPr>
                  <w:t>개발 환경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_Toc55249489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15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611F4931" w14:textId="0E22BA9C" w:rsidR="00784486" w:rsidRDefault="00667EBD">
              <w:pPr>
                <w:pStyle w:val="20"/>
                <w:tabs>
                  <w:tab w:val="right" w:leader="dot" w:pos="9017"/>
                </w:tabs>
                <w:rPr>
                  <w:noProof/>
                  <w:kern w:val="2"/>
                  <w:sz w:val="20"/>
                  <w:szCs w:val="22"/>
                </w:rPr>
              </w:pPr>
              <w:hyperlink w:anchor="_Toc55249490" w:history="1">
                <w:r w:rsidR="00784486" w:rsidRPr="00EB4026">
                  <w:rPr>
                    <w:rStyle w:val="afe"/>
                    <w:rFonts w:ascii="KoPubWorld돋움체 Light" w:eastAsia="KoPubWorld돋움체 Light" w:hAnsi="KoPubWorld돋움체 Light" w:cs="KoPubWorld돋움체 Light"/>
                    <w:noProof/>
                  </w:rPr>
                  <w:t>역할 분담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_Toc55249490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15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0847B72B" w14:textId="66008701" w:rsidR="00784486" w:rsidRDefault="00667EBD">
              <w:pPr>
                <w:pStyle w:val="30"/>
                <w:tabs>
                  <w:tab w:val="left" w:pos="800"/>
                  <w:tab w:val="right" w:leader="dot" w:pos="9017"/>
                </w:tabs>
                <w:rPr>
                  <w:noProof/>
                  <w:kern w:val="2"/>
                  <w:szCs w:val="22"/>
                </w:rPr>
              </w:pPr>
              <w:hyperlink w:anchor="_Toc55249491" w:history="1">
                <w:r w:rsidR="00784486" w:rsidRPr="00EB4026">
                  <w:rPr>
                    <w:rStyle w:val="afe"/>
                    <w:rFonts w:ascii="KoPubWorld돋움체 Light" w:eastAsia="KoPubWorld돋움체 Light" w:hAnsi="KoPubWorld돋움체 Light" w:cs="KoPubWorld돋움체 Light"/>
                    <w:noProof/>
                  </w:rPr>
                  <w:t>-</w:t>
                </w:r>
                <w:r w:rsidR="00784486">
                  <w:rPr>
                    <w:noProof/>
                    <w:kern w:val="2"/>
                    <w:szCs w:val="22"/>
                  </w:rPr>
                  <w:tab/>
                </w:r>
                <w:r w:rsidR="00784486" w:rsidRPr="00EB4026">
                  <w:rPr>
                    <w:rStyle w:val="afe"/>
                    <w:rFonts w:ascii="KoPubWorld돋움체 Light" w:eastAsia="KoPubWorld돋움체 Light" w:hAnsi="KoPubWorld돋움체 Light" w:cs="KoPubWorld돋움체 Light"/>
                    <w:noProof/>
                  </w:rPr>
                  <w:t>이동규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_Toc55249491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15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424AA258" w14:textId="0889C659" w:rsidR="00784486" w:rsidRDefault="00667EBD">
              <w:pPr>
                <w:pStyle w:val="30"/>
                <w:tabs>
                  <w:tab w:val="left" w:pos="800"/>
                  <w:tab w:val="right" w:leader="dot" w:pos="9017"/>
                </w:tabs>
                <w:rPr>
                  <w:noProof/>
                  <w:kern w:val="2"/>
                  <w:szCs w:val="22"/>
                </w:rPr>
              </w:pPr>
              <w:hyperlink w:anchor="_Toc55249492" w:history="1">
                <w:r w:rsidR="00784486" w:rsidRPr="00EB4026">
                  <w:rPr>
                    <w:rStyle w:val="afe"/>
                    <w:rFonts w:ascii="KoPubWorld돋움체 Light" w:eastAsia="KoPubWorld돋움체 Light" w:hAnsi="KoPubWorld돋움체 Light" w:cs="KoPubWorld돋움체 Light"/>
                    <w:noProof/>
                  </w:rPr>
                  <w:t>-</w:t>
                </w:r>
                <w:r w:rsidR="00784486">
                  <w:rPr>
                    <w:noProof/>
                    <w:kern w:val="2"/>
                    <w:szCs w:val="22"/>
                  </w:rPr>
                  <w:tab/>
                </w:r>
                <w:r w:rsidR="00784486" w:rsidRPr="00EB4026">
                  <w:rPr>
                    <w:rStyle w:val="afe"/>
                    <w:rFonts w:ascii="KoPubWorld돋움체 Light" w:eastAsia="KoPubWorld돋움체 Light" w:hAnsi="KoPubWorld돋움체 Light" w:cs="KoPubWorld돋움체 Light"/>
                    <w:noProof/>
                  </w:rPr>
                  <w:t>이주호(Project Manager)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_Toc55249492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15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4442ECE0" w14:textId="1A88095E" w:rsidR="00784486" w:rsidRDefault="00667EBD">
              <w:pPr>
                <w:pStyle w:val="13"/>
                <w:tabs>
                  <w:tab w:val="right" w:leader="dot" w:pos="9017"/>
                </w:tabs>
                <w:rPr>
                  <w:noProof/>
                  <w:kern w:val="2"/>
                  <w:sz w:val="20"/>
                  <w:szCs w:val="22"/>
                </w:rPr>
              </w:pPr>
              <w:hyperlink w:anchor="_Toc55249493" w:history="1">
                <w:r w:rsidR="00784486" w:rsidRPr="00EB4026">
                  <w:rPr>
                    <w:rStyle w:val="afe"/>
                    <w:rFonts w:ascii="KoPubWorld돋움체 Bold" w:eastAsia="KoPubWorld돋움체 Bold" w:hAnsi="KoPubWorld돋움체 Bold" w:cs="KoPubWorld돋움체 Bold"/>
                    <w:noProof/>
                  </w:rPr>
                  <w:t>개발 일정 계획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_Toc55249493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16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56861E39" w14:textId="709A8FC4" w:rsidR="00784486" w:rsidRDefault="00667EBD">
              <w:pPr>
                <w:pStyle w:val="20"/>
                <w:tabs>
                  <w:tab w:val="right" w:leader="dot" w:pos="9017"/>
                </w:tabs>
                <w:rPr>
                  <w:noProof/>
                  <w:kern w:val="2"/>
                  <w:sz w:val="20"/>
                  <w:szCs w:val="22"/>
                </w:rPr>
              </w:pPr>
              <w:hyperlink w:anchor="_Toc55249494" w:history="1">
                <w:r w:rsidR="00784486" w:rsidRPr="00EB4026">
                  <w:rPr>
                    <w:rStyle w:val="afe"/>
                    <w:rFonts w:ascii="KoPubWorld돋움체 Light" w:eastAsia="KoPubWorld돋움체 Light" w:hAnsi="KoPubWorld돋움체 Light" w:cs="KoPubWorld돋움체 Light"/>
                    <w:noProof/>
                  </w:rPr>
                  <w:t>개발일정</w:t>
                </w:r>
                <w:r w:rsidR="00784486">
                  <w:rPr>
                    <w:noProof/>
                    <w:webHidden/>
                  </w:rPr>
                  <w:tab/>
                </w:r>
                <w:r w:rsidR="00784486">
                  <w:rPr>
                    <w:noProof/>
                    <w:webHidden/>
                  </w:rPr>
                  <w:fldChar w:fldCharType="begin"/>
                </w:r>
                <w:r w:rsidR="00784486">
                  <w:rPr>
                    <w:noProof/>
                    <w:webHidden/>
                  </w:rPr>
                  <w:instrText xml:space="preserve"> PAGEREF _Toc55249494 \h </w:instrText>
                </w:r>
                <w:r w:rsidR="00784486">
                  <w:rPr>
                    <w:noProof/>
                    <w:webHidden/>
                  </w:rPr>
                </w:r>
                <w:r w:rsidR="00784486">
                  <w:rPr>
                    <w:noProof/>
                    <w:webHidden/>
                  </w:rPr>
                  <w:fldChar w:fldCharType="separate"/>
                </w:r>
                <w:r w:rsidR="00784486">
                  <w:rPr>
                    <w:noProof/>
                    <w:webHidden/>
                  </w:rPr>
                  <w:t>16</w:t>
                </w:r>
                <w:r w:rsidR="00784486">
                  <w:rPr>
                    <w:noProof/>
                    <w:webHidden/>
                  </w:rPr>
                  <w:fldChar w:fldCharType="end"/>
                </w:r>
              </w:hyperlink>
            </w:p>
            <w:p w14:paraId="79D078E1" w14:textId="72424A2B" w:rsidR="00816618" w:rsidRDefault="00816618">
              <w:r>
                <w:rPr>
                  <w:b/>
                  <w:bCs/>
                  <w:lang w:val="ko-KR"/>
                </w:rPr>
                <w:fldChar w:fldCharType="end"/>
              </w:r>
            </w:p>
          </w:sdtContent>
        </w:sdt>
        <w:p w14:paraId="58AD6FC1" w14:textId="77777777" w:rsidR="00007349" w:rsidRDefault="00007349">
          <w:pPr>
            <w:rPr>
              <w:rFonts w:asciiTheme="majorHAnsi" w:hAnsiTheme="majorHAnsi"/>
              <w:color w:val="53548A" w:themeColor="accent1"/>
              <w:sz w:val="56"/>
              <w:szCs w:val="56"/>
            </w:rPr>
          </w:pPr>
        </w:p>
        <w:p w14:paraId="2ACEE264" w14:textId="77777777" w:rsidR="00007349" w:rsidRDefault="00007349">
          <w:pPr>
            <w:rPr>
              <w:rFonts w:asciiTheme="majorHAnsi" w:hAnsiTheme="majorHAnsi"/>
              <w:color w:val="53548A" w:themeColor="accent1"/>
              <w:sz w:val="56"/>
              <w:szCs w:val="56"/>
            </w:rPr>
          </w:pPr>
        </w:p>
        <w:p w14:paraId="08274DE2" w14:textId="77777777" w:rsidR="00007349" w:rsidRDefault="00007349">
          <w:pPr>
            <w:rPr>
              <w:rFonts w:asciiTheme="majorHAnsi" w:hAnsiTheme="majorHAnsi"/>
              <w:color w:val="53548A" w:themeColor="accent1"/>
              <w:sz w:val="56"/>
              <w:szCs w:val="56"/>
            </w:rPr>
          </w:pPr>
        </w:p>
        <w:p w14:paraId="40459896" w14:textId="77777777" w:rsidR="00007349" w:rsidRDefault="00007349">
          <w:pPr>
            <w:rPr>
              <w:rFonts w:asciiTheme="majorHAnsi" w:hAnsiTheme="majorHAnsi"/>
              <w:color w:val="53548A" w:themeColor="accent1"/>
              <w:sz w:val="56"/>
              <w:szCs w:val="56"/>
            </w:rPr>
          </w:pPr>
        </w:p>
        <w:p w14:paraId="76827C31" w14:textId="77777777" w:rsidR="00007349" w:rsidRDefault="00007349">
          <w:pPr>
            <w:rPr>
              <w:rFonts w:asciiTheme="majorHAnsi" w:hAnsiTheme="majorHAnsi"/>
              <w:color w:val="53548A" w:themeColor="accent1"/>
              <w:sz w:val="56"/>
              <w:szCs w:val="56"/>
            </w:rPr>
          </w:pPr>
        </w:p>
        <w:p w14:paraId="140CA635" w14:textId="48FB94A6" w:rsidR="00F16279" w:rsidRDefault="00667EBD">
          <w:pPr>
            <w:rPr>
              <w:rFonts w:asciiTheme="majorHAnsi" w:hAnsiTheme="majorHAnsi"/>
              <w:color w:val="53548A" w:themeColor="accent1"/>
              <w:sz w:val="56"/>
              <w:szCs w:val="56"/>
            </w:rPr>
          </w:pPr>
        </w:p>
      </w:sdtContent>
    </w:sdt>
    <w:p w14:paraId="0FFBC923" w14:textId="43475EA5" w:rsidR="00F31112" w:rsidRDefault="00DB047A" w:rsidP="00F31112">
      <w:pPr>
        <w:pStyle w:val="11"/>
        <w:jc w:val="center"/>
        <w:rPr>
          <w:rFonts w:ascii="KoPubWorld돋움체 Bold" w:eastAsia="KoPubWorld돋움체 Bold" w:hAnsi="KoPubWorld돋움체 Bold" w:cs="KoPubWorld돋움체 Bold"/>
          <w:sz w:val="48"/>
          <w:szCs w:val="48"/>
        </w:rPr>
      </w:pPr>
      <w:bookmarkStart w:id="0" w:name="_Toc55249462"/>
      <w:r>
        <w:rPr>
          <w:rFonts w:ascii="KoPubWorld돋움체 Bold" w:eastAsia="KoPubWorld돋움체 Bold" w:hAnsi="KoPubWorld돋움체 Bold" w:cs="KoPubWorld돋움체 Bold" w:hint="eastAsia"/>
          <w:sz w:val="48"/>
          <w:szCs w:val="48"/>
        </w:rPr>
        <w:lastRenderedPageBreak/>
        <w:t>&lt;S</w:t>
      </w:r>
      <w:r>
        <w:rPr>
          <w:rFonts w:ascii="KoPubWorld돋움체 Bold" w:eastAsia="KoPubWorld돋움체 Bold" w:hAnsi="KoPubWorld돋움체 Bold" w:cs="KoPubWorld돋움체 Bold"/>
          <w:sz w:val="48"/>
          <w:szCs w:val="48"/>
        </w:rPr>
        <w:t xml:space="preserve">lash Quest&gt; </w:t>
      </w:r>
      <w:r w:rsidR="00F31112" w:rsidRPr="00F31112">
        <w:rPr>
          <w:rFonts w:ascii="KoPubWorld돋움체 Bold" w:eastAsia="KoPubWorld돋움체 Bold" w:hAnsi="KoPubWorld돋움체 Bold" w:cs="KoPubWorld돋움체 Bold" w:hint="eastAsia"/>
          <w:sz w:val="48"/>
          <w:szCs w:val="48"/>
        </w:rPr>
        <w:t>게임 개요</w:t>
      </w:r>
      <w:bookmarkEnd w:id="0"/>
    </w:p>
    <w:p w14:paraId="78AE0173" w14:textId="7FF235AE" w:rsidR="009250D8" w:rsidRDefault="00E70F3E" w:rsidP="009250D8">
      <w:pPr>
        <w:pStyle w:val="2"/>
        <w:jc w:val="both"/>
        <w:rPr>
          <w:rFonts w:ascii="KoPubWorld돋움체 Light" w:eastAsia="KoPubWorld돋움체 Light" w:hAnsi="KoPubWorld돋움체 Light" w:cs="KoPubWorld돋움체 Light"/>
          <w:sz w:val="36"/>
          <w:szCs w:val="36"/>
        </w:rPr>
      </w:pPr>
      <w:bookmarkStart w:id="1" w:name="_Toc55249463"/>
      <w:r>
        <w:rPr>
          <w:rFonts w:ascii="KoPubWorld돋움체 Light" w:eastAsia="KoPubWorld돋움체 Light" w:hAnsi="KoPubWorld돋움체 Light" w:cs="KoPubWorld돋움체 Light" w:hint="eastAsia"/>
          <w:sz w:val="36"/>
          <w:szCs w:val="36"/>
        </w:rPr>
        <w:t>설명</w:t>
      </w:r>
      <w:r w:rsidR="009250D8">
        <w:rPr>
          <w:rFonts w:ascii="KoPubWorld돋움체 Light" w:eastAsia="KoPubWorld돋움체 Light" w:hAnsi="KoPubWorld돋움체 Light" w:cs="KoPubWorld돋움체 Light"/>
          <w:sz w:val="36"/>
          <w:szCs w:val="36"/>
        </w:rPr>
        <w:br/>
      </w:r>
      <w:r w:rsidR="009250D8">
        <w:rPr>
          <w:noProof/>
          <w:sz w:val="24"/>
        </w:rPr>
        <w:drawing>
          <wp:anchor distT="0" distB="0" distL="114300" distR="114300" simplePos="0" relativeHeight="251655680" behindDoc="1" locked="0" layoutInCell="1" allowOverlap="1" wp14:anchorId="08D0728F" wp14:editId="22265DF3">
            <wp:simplePos x="0" y="0"/>
            <wp:positionH relativeFrom="column">
              <wp:posOffset>171450</wp:posOffset>
            </wp:positionH>
            <wp:positionV relativeFrom="paragraph">
              <wp:posOffset>701040</wp:posOffset>
            </wp:positionV>
            <wp:extent cx="2252345" cy="1799590"/>
            <wp:effectExtent l="171450" t="171450" r="167005" b="181610"/>
            <wp:wrapTight wrapText="bothSides">
              <wp:wrapPolygon edited="0">
                <wp:start x="-1462" y="-2058"/>
                <wp:lineTo x="-1644" y="21265"/>
                <wp:lineTo x="-913" y="23780"/>
                <wp:lineTo x="22471" y="23780"/>
                <wp:lineTo x="23202" y="20579"/>
                <wp:lineTo x="23202" y="2058"/>
                <wp:lineTo x="22836" y="-2058"/>
                <wp:lineTo x="-1462" y="-2058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345" cy="17995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50D8">
        <w:rPr>
          <w:noProof/>
          <w:sz w:val="24"/>
        </w:rPr>
        <w:drawing>
          <wp:inline distT="0" distB="0" distL="0" distR="0" wp14:anchorId="7EDBD738" wp14:editId="45AD3A8B">
            <wp:extent cx="2253600" cy="1800000"/>
            <wp:effectExtent l="171450" t="171450" r="166370" b="181610"/>
            <wp:docPr id="11" name="그림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600" cy="180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bookmarkEnd w:id="1"/>
    </w:p>
    <w:p w14:paraId="135AA786" w14:textId="1636C886" w:rsidR="00DB047A" w:rsidRPr="00DB047A" w:rsidRDefault="00DB047A" w:rsidP="00F31112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 w:rsidRPr="00DB047A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프로젝트명:</w:t>
      </w:r>
      <w:r w:rsidRPr="00DB047A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&lt;Slash Quest&gt;</w:t>
      </w:r>
    </w:p>
    <w:p w14:paraId="3DCED480" w14:textId="36D9DEB9" w:rsidR="00DB047A" w:rsidRPr="00DB047A" w:rsidRDefault="009250D8" w:rsidP="00F31112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 w:rsidRPr="00DB047A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Q</w:t>
      </w:r>
      <w:r w:rsidRPr="00DB047A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uarter-View </w:t>
      </w:r>
      <w:r w:rsidRPr="00DB047A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시점의 네트워크 대전 게임</w:t>
      </w:r>
    </w:p>
    <w:p w14:paraId="65644468" w14:textId="402A6ACA" w:rsidR="00DB047A" w:rsidRDefault="00DB047A" w:rsidP="00F31112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 w:rsidRPr="00DB047A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플레이어</w:t>
      </w:r>
      <w:r w:rsidR="00E70F3E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가 자신의 주위를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회전하는 칼을 조작하여 상대방을 베는 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2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인 대전 게임이다.</w:t>
      </w:r>
    </w:p>
    <w:p w14:paraId="3E68B812" w14:textId="77777777" w:rsidR="00E70F3E" w:rsidRDefault="00DB047A" w:rsidP="00F31112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플레이어는 메인 화면에서 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Match-making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을 시도하고,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 w:rsidR="00E70F3E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매칭된 상대와 로비에 입장하여 게임을 시작한다.</w:t>
      </w:r>
      <w:r w:rsidR="00E70F3E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</w:p>
    <w:p w14:paraId="65191D25" w14:textId="599BA886" w:rsidR="00E70F3E" w:rsidRDefault="00E70F3E" w:rsidP="00F31112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369D44B0" wp14:editId="57BF1BD5">
            <wp:simplePos x="0" y="0"/>
            <wp:positionH relativeFrom="column">
              <wp:posOffset>3563620</wp:posOffset>
            </wp:positionH>
            <wp:positionV relativeFrom="paragraph">
              <wp:posOffset>1458595</wp:posOffset>
            </wp:positionV>
            <wp:extent cx="1565910" cy="1313815"/>
            <wp:effectExtent l="190500" t="171450" r="167640" b="172085"/>
            <wp:wrapTopAndBottom/>
            <wp:docPr id="4" name="그림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10" cy="13138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64365256" wp14:editId="189732C4">
            <wp:simplePos x="0" y="0"/>
            <wp:positionH relativeFrom="column">
              <wp:posOffset>628145</wp:posOffset>
            </wp:positionH>
            <wp:positionV relativeFrom="paragraph">
              <wp:posOffset>1453515</wp:posOffset>
            </wp:positionV>
            <wp:extent cx="1566000" cy="1324800"/>
            <wp:effectExtent l="190500" t="171450" r="167640" b="18034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000" cy="1324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커다란 마름모 모양의 플랫폼 위에서 게임을 시작하며,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일정 시간마다 랜덤하게 등장하는 </w:t>
      </w:r>
      <w:r w:rsidR="00DB047A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아이템을 획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득하거나,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플랫폼 위에 존재하는 </w:t>
      </w:r>
      <w:r w:rsidR="00DB047A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주위 오브젝트를 베면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칼의 길이가 조금씩 늘어난다.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 w:rsidRPr="00E70F3E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그와는 반대로 적 플레이어의 칼과 충돌할 경우 칼의 길이가 조금씩 감소한다.</w:t>
      </w:r>
    </w:p>
    <w:p w14:paraId="16FADA08" w14:textId="4522F794" w:rsidR="00E70F3E" w:rsidRPr="00E70F3E" w:rsidRDefault="00E70F3E" w:rsidP="00F31112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lastRenderedPageBreak/>
        <w:t>플레이어는 A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, D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키를 눌러 각각 반시계 방향,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시계 방향으로 칼을 회전시킬 수 있으며,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두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키를 동시에 누르면 현재 칼이 가리키고 있는 방향으로 플레이어가 이동한다. </w:t>
      </w:r>
    </w:p>
    <w:p w14:paraId="3CCD3D0F" w14:textId="4395616B" w:rsidR="0037251B" w:rsidRDefault="00E70F3E" w:rsidP="00F31112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플레이어의 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Hp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는 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5, </w:t>
      </w:r>
      <w:r w:rsidRPr="00E70F3E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칼이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캐릭터와 충돌할 경우 해당 캐릭터의 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Hp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가 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1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감소한다.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2명의 플레이어 중 먼저 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Hp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가 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0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이 되거나,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플랫폼 밖으로 떨어진 플레이어가 발생할 경우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게임이 종료되며 해당 플레이어의 패배를 나타내는 게임 결과 화면으로 이동한다.</w:t>
      </w:r>
      <w:r w:rsidR="006C3132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</w:p>
    <w:p w14:paraId="6CF66534" w14:textId="609F3FA9" w:rsidR="00E70F3E" w:rsidRPr="00E70F3E" w:rsidRDefault="0037251B" w:rsidP="00F31112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br w:type="page"/>
      </w:r>
    </w:p>
    <w:p w14:paraId="30FA49C7" w14:textId="0F4E4CEE" w:rsidR="0037251B" w:rsidRPr="0037251B" w:rsidRDefault="009B6044" w:rsidP="0037251B">
      <w:pPr>
        <w:pStyle w:val="11"/>
        <w:jc w:val="center"/>
        <w:rPr>
          <w:rFonts w:ascii="KoPubWorld돋움체 Bold" w:eastAsia="KoPubWorld돋움체 Bold" w:hAnsi="KoPubWorld돋움체 Bold" w:cs="KoPubWorld돋움체 Bold"/>
          <w:sz w:val="48"/>
          <w:szCs w:val="48"/>
        </w:rPr>
      </w:pPr>
      <w:bookmarkStart w:id="2" w:name="_Toc55249464"/>
      <w:r>
        <w:rPr>
          <w:rFonts w:ascii="KoPubWorld돋움체 Bold" w:eastAsia="KoPubWorld돋움체 Bold" w:hAnsi="KoPubWorld돋움체 Bold" w:cs="KoPubWorld돋움체 Bold" w:hint="eastAsia"/>
          <w:sz w:val="48"/>
          <w:szCs w:val="48"/>
        </w:rPr>
        <w:lastRenderedPageBreak/>
        <w:t xml:space="preserve">상위 </w:t>
      </w:r>
      <w:r w:rsidR="006C3132">
        <w:rPr>
          <w:rFonts w:ascii="KoPubWorld돋움체 Bold" w:eastAsia="KoPubWorld돋움체 Bold" w:hAnsi="KoPubWorld돋움체 Bold" w:cs="KoPubWorld돋움체 Bold" w:hint="eastAsia"/>
          <w:sz w:val="48"/>
          <w:szCs w:val="48"/>
        </w:rPr>
        <w:t>설계(</w:t>
      </w:r>
      <w:r w:rsidR="006C3132">
        <w:rPr>
          <w:rFonts w:ascii="KoPubWorld돋움체 Bold" w:eastAsia="KoPubWorld돋움체 Bold" w:hAnsi="KoPubWorld돋움체 Bold" w:cs="KoPubWorld돋움체 Bold"/>
          <w:sz w:val="48"/>
          <w:szCs w:val="48"/>
        </w:rPr>
        <w:t>High-Level Design)</w:t>
      </w:r>
      <w:bookmarkEnd w:id="2"/>
    </w:p>
    <w:p w14:paraId="78CE6BE3" w14:textId="4FB75D1A" w:rsidR="00B76320" w:rsidRDefault="00B76320" w:rsidP="00B76320">
      <w:pPr>
        <w:pStyle w:val="2"/>
        <w:rPr>
          <w:rFonts w:ascii="KoPubWorld돋움체 Light" w:eastAsia="KoPubWorld돋움체 Light" w:hAnsi="KoPubWorld돋움체 Light" w:cs="KoPubWorld돋움체 Light"/>
          <w:sz w:val="36"/>
          <w:szCs w:val="36"/>
        </w:rPr>
      </w:pPr>
      <w:bookmarkStart w:id="3" w:name="_Toc55249465"/>
      <w:r>
        <w:rPr>
          <w:rFonts w:ascii="KoPubWorld돋움체 Light" w:eastAsia="KoPubWorld돋움체 Light" w:hAnsi="KoPubWorld돋움체 Light" w:cs="KoPubWorld돋움체 Light" w:hint="eastAsia"/>
          <w:sz w:val="36"/>
          <w:szCs w:val="36"/>
        </w:rPr>
        <w:t>게임 흐름</w:t>
      </w:r>
      <w:bookmarkEnd w:id="3"/>
    </w:p>
    <w:p w14:paraId="487B9CD1" w14:textId="493BC6C1" w:rsidR="00347C08" w:rsidRPr="00347C08" w:rsidRDefault="00347C08" w:rsidP="00347C08"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가정: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서버는 항상 켜져 있는 상태라고 생각한다.</w:t>
      </w:r>
    </w:p>
    <w:p w14:paraId="65667930" w14:textId="4D22EBA8" w:rsidR="00537A6E" w:rsidRDefault="00E840F1" w:rsidP="00AD2363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 w:rsidRPr="00E840F1">
        <w:rPr>
          <w:rFonts w:ascii="KoPubWorld돋움체 Light" w:eastAsia="KoPubWorld돋움체 Light" w:hAnsi="KoPubWorld돋움체 Light" w:cs="KoPubWorld돋움체 Light"/>
          <w:noProof/>
          <w:sz w:val="24"/>
          <w:szCs w:val="24"/>
        </w:rPr>
        <w:drawing>
          <wp:inline distT="0" distB="0" distL="0" distR="0" wp14:anchorId="45A240A8" wp14:editId="769D35E9">
            <wp:extent cx="5732145" cy="604964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04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7A6E">
        <w:rPr>
          <w:rFonts w:ascii="KoPubWorld돋움체 Light" w:eastAsia="KoPubWorld돋움체 Light" w:hAnsi="KoPubWorld돋움체 Light" w:cs="KoPubWorld돋움체 Light"/>
          <w:sz w:val="24"/>
          <w:szCs w:val="24"/>
        </w:rPr>
        <w:br w:type="page"/>
      </w:r>
    </w:p>
    <w:p w14:paraId="1729C592" w14:textId="59FC136C" w:rsidR="00B76320" w:rsidRDefault="00F92679" w:rsidP="00B76320">
      <w:pPr>
        <w:pStyle w:val="2"/>
        <w:rPr>
          <w:rFonts w:ascii="KoPubWorld돋움체 Light" w:eastAsia="KoPubWorld돋움체 Light" w:hAnsi="KoPubWorld돋움체 Light" w:cs="KoPubWorld돋움체 Light"/>
          <w:sz w:val="36"/>
          <w:szCs w:val="36"/>
        </w:rPr>
      </w:pPr>
      <w:bookmarkStart w:id="4" w:name="_Toc55249466"/>
      <w:r>
        <w:rPr>
          <w:rFonts w:ascii="KoPubWorld돋움체 Light" w:eastAsia="KoPubWorld돋움체 Light" w:hAnsi="KoPubWorld돋움체 Light" w:cs="KoPubWorld돋움체 Light" w:hint="eastAsia"/>
          <w:sz w:val="36"/>
          <w:szCs w:val="36"/>
        </w:rPr>
        <w:lastRenderedPageBreak/>
        <w:t xml:space="preserve">서버 </w:t>
      </w:r>
      <w:r>
        <w:rPr>
          <w:rFonts w:ascii="KoPubWorld돋움체 Light" w:eastAsia="KoPubWorld돋움체 Light" w:hAnsi="KoPubWorld돋움체 Light" w:cs="KoPubWorld돋움체 Light"/>
          <w:sz w:val="36"/>
          <w:szCs w:val="36"/>
        </w:rPr>
        <w:t xml:space="preserve">/ </w:t>
      </w:r>
      <w:r>
        <w:rPr>
          <w:rFonts w:ascii="KoPubWorld돋움체 Light" w:eastAsia="KoPubWorld돋움체 Light" w:hAnsi="KoPubWorld돋움체 Light" w:cs="KoPubWorld돋움체 Light" w:hint="eastAsia"/>
          <w:sz w:val="36"/>
          <w:szCs w:val="36"/>
        </w:rPr>
        <w:t>클라이언트 동작 방식</w:t>
      </w:r>
      <w:bookmarkEnd w:id="4"/>
    </w:p>
    <w:p w14:paraId="56391866" w14:textId="093E5A02" w:rsidR="00537A6E" w:rsidRDefault="00CA339D" w:rsidP="00F31112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 w:rsidRPr="00CA339D">
        <w:rPr>
          <w:rFonts w:ascii="KoPubWorld돋움체 Light" w:eastAsia="KoPubWorld돋움체 Light" w:hAnsi="KoPubWorld돋움체 Light" w:cs="KoPubWorld돋움체 Light"/>
          <w:noProof/>
          <w:sz w:val="24"/>
          <w:szCs w:val="24"/>
        </w:rPr>
        <w:drawing>
          <wp:inline distT="0" distB="0" distL="0" distR="0" wp14:anchorId="380FC53C" wp14:editId="73908161">
            <wp:extent cx="5732145" cy="693801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93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6182" w14:textId="78D602DC" w:rsidR="00074E6A" w:rsidRDefault="00CA339D" w:rsidP="00F31112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 w:rsidRPr="00CA339D">
        <w:rPr>
          <w:rFonts w:ascii="KoPubWorld돋움체 Light" w:eastAsia="KoPubWorld돋움체 Light" w:hAnsi="KoPubWorld돋움체 Light" w:cs="KoPubWorld돋움체 Light"/>
          <w:noProof/>
          <w:sz w:val="24"/>
          <w:szCs w:val="24"/>
        </w:rPr>
        <w:lastRenderedPageBreak/>
        <w:drawing>
          <wp:inline distT="0" distB="0" distL="0" distR="0" wp14:anchorId="4538A95C" wp14:editId="3DED7751">
            <wp:extent cx="5732145" cy="6096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37E6" w14:textId="392B4285" w:rsidR="00F31112" w:rsidRPr="004C546F" w:rsidRDefault="00B51B3F" w:rsidP="00F31112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br w:type="page"/>
      </w:r>
    </w:p>
    <w:p w14:paraId="0212B960" w14:textId="68606773" w:rsidR="00482857" w:rsidRDefault="009B6044" w:rsidP="00482857">
      <w:pPr>
        <w:pStyle w:val="11"/>
        <w:jc w:val="center"/>
        <w:rPr>
          <w:rFonts w:ascii="KoPubWorld돋움체 Bold" w:eastAsia="KoPubWorld돋움체 Bold" w:hAnsi="KoPubWorld돋움체 Bold" w:cs="KoPubWorld돋움체 Bold"/>
          <w:sz w:val="48"/>
          <w:szCs w:val="48"/>
        </w:rPr>
      </w:pPr>
      <w:bookmarkStart w:id="5" w:name="_Toc55249467"/>
      <w:r>
        <w:rPr>
          <w:rFonts w:ascii="KoPubWorld돋움체 Bold" w:eastAsia="KoPubWorld돋움체 Bold" w:hAnsi="KoPubWorld돋움체 Bold" w:cs="KoPubWorld돋움체 Bold" w:hint="eastAsia"/>
          <w:sz w:val="48"/>
          <w:szCs w:val="48"/>
        </w:rPr>
        <w:lastRenderedPageBreak/>
        <w:t xml:space="preserve">하위 </w:t>
      </w:r>
      <w:r w:rsidR="006C3132">
        <w:rPr>
          <w:rFonts w:ascii="KoPubWorld돋움체 Bold" w:eastAsia="KoPubWorld돋움체 Bold" w:hAnsi="KoPubWorld돋움체 Bold" w:cs="KoPubWorld돋움체 Bold" w:hint="eastAsia"/>
          <w:sz w:val="48"/>
          <w:szCs w:val="48"/>
        </w:rPr>
        <w:t>설계(</w:t>
      </w:r>
      <w:r w:rsidR="006C3132">
        <w:rPr>
          <w:rFonts w:ascii="KoPubWorld돋움체 Bold" w:eastAsia="KoPubWorld돋움체 Bold" w:hAnsi="KoPubWorld돋움체 Bold" w:cs="KoPubWorld돋움체 Bold"/>
          <w:sz w:val="48"/>
          <w:szCs w:val="48"/>
        </w:rPr>
        <w:t>Low-Level Design)</w:t>
      </w:r>
      <w:bookmarkEnd w:id="5"/>
    </w:p>
    <w:p w14:paraId="3DF9E7B9" w14:textId="51E4D2FB" w:rsidR="00347C08" w:rsidRDefault="00667EBD" w:rsidP="00347C08">
      <w:pPr>
        <w:pStyle w:val="2"/>
        <w:rPr>
          <w:rFonts w:ascii="KoPubWorld돋움체 Light" w:eastAsia="KoPubWorld돋움체 Light" w:hAnsi="KoPubWorld돋움체 Light" w:cs="KoPubWorld돋움체 Light"/>
          <w:sz w:val="36"/>
          <w:szCs w:val="36"/>
        </w:rPr>
      </w:pPr>
      <w:bookmarkStart w:id="6" w:name="_Toc55249468"/>
      <w:r>
        <w:rPr>
          <w:rFonts w:ascii="KoPubWorld돋움체 Light" w:eastAsia="KoPubWorld돋움체 Light" w:hAnsi="KoPubWorld돋움체 Light" w:cs="KoPubWorld돋움체 Light"/>
          <w:b/>
          <w:bCs/>
        </w:rPr>
        <w:pict w14:anchorId="122FC2E4">
          <v:shapetype id="_x0000_t202" coordsize="21600,21600" o:spt="202" path="m,l,21600r21600,l21600,xe">
            <v:stroke joinstyle="miter"/>
            <v:path gradientshapeok="t" o:connecttype="rect"/>
          </v:shapetype>
          <v:shape id="텍스트 상자 2" o:spid="_x0000_s1093" type="#_x0000_t202" style="position:absolute;margin-left:0;margin-top:52.5pt;width:219.25pt;height:276.4pt;z-index:251742720;visibility:visible;mso-wrap-distance-left:9pt;mso-wrap-distance-top:3.6pt;mso-wrap-distance-right:9pt;mso-wrap-distance-bottom:3.6pt;mso-position-horizontal:center;mso-position-horizontal-relative:margin;mso-width-relative:margin;mso-height-relative:margin;v-text-anchor:top" o:allowoverlap="f">
            <v:textbox style="mso-next-textbox:#텍스트 상자 2">
              <w:txbxContent>
                <w:p w14:paraId="4D544FFD" w14:textId="77777777" w:rsidR="001261C7" w:rsidRPr="00DA26CD" w:rsidRDefault="001261C7" w:rsidP="00DA26C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</w:pPr>
                  <w:r w:rsidRPr="00DA26CD">
                    <w:rPr>
                      <w:rFonts w:ascii="돋움체" w:eastAsia="돋움체" w:cs="돋움체"/>
                      <w:color w:val="0000FF"/>
                      <w:sz w:val="24"/>
                      <w:szCs w:val="24"/>
                      <w:lang w:eastAsia="en-US"/>
                    </w:rPr>
                    <w:t>struct</w:t>
                  </w:r>
                  <w:r w:rsidRPr="00DA26CD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 xml:space="preserve"> </w:t>
                  </w:r>
                  <w:r w:rsidRPr="00DA26CD">
                    <w:rPr>
                      <w:rFonts w:ascii="돋움체" w:eastAsia="돋움체" w:cs="돋움체"/>
                      <w:color w:val="2B91AF"/>
                      <w:sz w:val="24"/>
                      <w:szCs w:val="24"/>
                      <w:lang w:eastAsia="en-US"/>
                    </w:rPr>
                    <w:t>Sword</w:t>
                  </w:r>
                  <w:r w:rsidRPr="00DA26CD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 xml:space="preserve"> {</w:t>
                  </w:r>
                </w:p>
                <w:p w14:paraId="368D685D" w14:textId="77777777" w:rsidR="001261C7" w:rsidRPr="00DA26CD" w:rsidRDefault="001261C7" w:rsidP="00DA26C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</w:pPr>
                  <w:r w:rsidRPr="00DA26CD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ab/>
                  </w:r>
                  <w:r w:rsidRPr="00DA26CD">
                    <w:rPr>
                      <w:rFonts w:ascii="돋움체" w:eastAsia="돋움체" w:cs="돋움체"/>
                      <w:color w:val="0000FF"/>
                      <w:sz w:val="24"/>
                      <w:szCs w:val="24"/>
                      <w:lang w:eastAsia="en-US"/>
                    </w:rPr>
                    <w:t>short</w:t>
                  </w:r>
                  <w:r w:rsidRPr="00DA26CD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 xml:space="preserve"> length;</w:t>
                  </w:r>
                </w:p>
                <w:p w14:paraId="69E98E40" w14:textId="77777777" w:rsidR="001261C7" w:rsidRPr="00DA26CD" w:rsidRDefault="001261C7" w:rsidP="00DA26C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</w:pPr>
                  <w:r w:rsidRPr="00DA26CD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ab/>
                  </w:r>
                  <w:r w:rsidRPr="00DA26CD">
                    <w:rPr>
                      <w:rFonts w:ascii="돋움체" w:eastAsia="돋움체" w:cs="돋움체"/>
                      <w:color w:val="0000FF"/>
                      <w:sz w:val="24"/>
                      <w:szCs w:val="24"/>
                      <w:lang w:eastAsia="en-US"/>
                    </w:rPr>
                    <w:t>float</w:t>
                  </w:r>
                  <w:r w:rsidRPr="00DA26CD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 xml:space="preserve"> rotation;</w:t>
                  </w:r>
                </w:p>
                <w:p w14:paraId="40031E9E" w14:textId="77777777" w:rsidR="001261C7" w:rsidRPr="00DA26CD" w:rsidRDefault="001261C7" w:rsidP="00DA26C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</w:pPr>
                  <w:r w:rsidRPr="00DA26CD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>};</w:t>
                  </w:r>
                </w:p>
                <w:p w14:paraId="52BA666B" w14:textId="77777777" w:rsidR="001261C7" w:rsidRPr="00DA26CD" w:rsidRDefault="001261C7" w:rsidP="00DA26C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</w:pPr>
                </w:p>
                <w:p w14:paraId="53F7FA9A" w14:textId="77777777" w:rsidR="001261C7" w:rsidRPr="00DA26CD" w:rsidRDefault="001261C7" w:rsidP="00DA26C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</w:pPr>
                  <w:r w:rsidRPr="00DA26CD">
                    <w:rPr>
                      <w:rFonts w:ascii="돋움체" w:eastAsia="돋움체" w:cs="돋움체"/>
                      <w:color w:val="0000FF"/>
                      <w:sz w:val="24"/>
                      <w:szCs w:val="24"/>
                      <w:lang w:eastAsia="en-US"/>
                    </w:rPr>
                    <w:t>struct</w:t>
                  </w:r>
                  <w:r w:rsidRPr="00DA26CD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 xml:space="preserve"> </w:t>
                  </w:r>
                  <w:r w:rsidRPr="00DA26CD">
                    <w:rPr>
                      <w:rFonts w:ascii="돋움체" w:eastAsia="돋움체" w:cs="돋움체"/>
                      <w:color w:val="2B91AF"/>
                      <w:sz w:val="24"/>
                      <w:szCs w:val="24"/>
                      <w:lang w:eastAsia="en-US"/>
                    </w:rPr>
                    <w:t>PlayerPacket</w:t>
                  </w:r>
                  <w:r w:rsidRPr="00DA26CD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 xml:space="preserve"> {</w:t>
                  </w:r>
                </w:p>
                <w:p w14:paraId="6B55B6B7" w14:textId="77777777" w:rsidR="001261C7" w:rsidRPr="00DA26CD" w:rsidRDefault="001261C7" w:rsidP="00DA26C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</w:pPr>
                  <w:r w:rsidRPr="00DA26CD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ab/>
                  </w:r>
                  <w:r w:rsidRPr="00DA26CD">
                    <w:rPr>
                      <w:rFonts w:ascii="돋움체" w:eastAsia="돋움체" w:cs="돋움체"/>
                      <w:color w:val="2B91AF"/>
                      <w:sz w:val="24"/>
                      <w:szCs w:val="24"/>
                      <w:lang w:eastAsia="en-US"/>
                    </w:rPr>
                    <w:t>Sword</w:t>
                  </w:r>
                  <w:r w:rsidRPr="00DA26CD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 xml:space="preserve"> sword;</w:t>
                  </w:r>
                </w:p>
                <w:p w14:paraId="524F8357" w14:textId="77777777" w:rsidR="001261C7" w:rsidRPr="00DA26CD" w:rsidRDefault="001261C7" w:rsidP="00DA26C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</w:pPr>
                  <w:r w:rsidRPr="00DA26CD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ab/>
                  </w:r>
                  <w:r w:rsidRPr="00DA26CD">
                    <w:rPr>
                      <w:rFonts w:ascii="돋움체" w:eastAsia="돋움체" w:cs="돋움체"/>
                      <w:color w:val="0000FF"/>
                      <w:sz w:val="24"/>
                      <w:szCs w:val="24"/>
                      <w:lang w:eastAsia="en-US"/>
                    </w:rPr>
                    <w:t>unsigned</w:t>
                  </w:r>
                  <w:r w:rsidRPr="00DA26CD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 xml:space="preserve"> </w:t>
                  </w:r>
                  <w:r w:rsidRPr="00DA26CD">
                    <w:rPr>
                      <w:rFonts w:ascii="돋움체" w:eastAsia="돋움체" w:cs="돋움체"/>
                      <w:color w:val="0000FF"/>
                      <w:sz w:val="24"/>
                      <w:szCs w:val="24"/>
                      <w:lang w:eastAsia="en-US"/>
                    </w:rPr>
                    <w:t>char</w:t>
                  </w:r>
                  <w:r w:rsidRPr="00DA26CD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 xml:space="preserve"> hp;</w:t>
                  </w:r>
                </w:p>
                <w:p w14:paraId="4F6E79FF" w14:textId="77777777" w:rsidR="001261C7" w:rsidRPr="00DA26CD" w:rsidRDefault="001261C7" w:rsidP="00DA26C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</w:pPr>
                  <w:r w:rsidRPr="00DA26CD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ab/>
                  </w:r>
                  <w:r w:rsidRPr="00DA26CD">
                    <w:rPr>
                      <w:rFonts w:ascii="돋움체" w:eastAsia="돋움체" w:cs="돋움체"/>
                      <w:color w:val="0000FF"/>
                      <w:sz w:val="24"/>
                      <w:szCs w:val="24"/>
                      <w:lang w:eastAsia="en-US"/>
                    </w:rPr>
                    <w:t>float</w:t>
                  </w:r>
                  <w:r w:rsidRPr="00DA26CD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 xml:space="preserve"> x, y;</w:t>
                  </w:r>
                </w:p>
                <w:p w14:paraId="5C4AF9DC" w14:textId="77777777" w:rsidR="001261C7" w:rsidRPr="00DA26CD" w:rsidRDefault="001261C7" w:rsidP="00DA26C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</w:pPr>
                  <w:r w:rsidRPr="00DA26CD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ab/>
                  </w:r>
                  <w:r w:rsidRPr="00DA26CD">
                    <w:rPr>
                      <w:rFonts w:ascii="돋움체" w:eastAsia="돋움체" w:cs="돋움체"/>
                      <w:color w:val="0000FF"/>
                      <w:sz w:val="24"/>
                      <w:szCs w:val="24"/>
                      <w:lang w:eastAsia="en-US"/>
                    </w:rPr>
                    <w:t>char</w:t>
                  </w:r>
                  <w:r w:rsidRPr="00DA26CD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 xml:space="preserve"> id[MAX_ID_LEN];</w:t>
                  </w:r>
                </w:p>
                <w:p w14:paraId="43605F0A" w14:textId="77777777" w:rsidR="001261C7" w:rsidRPr="00DA26CD" w:rsidRDefault="001261C7" w:rsidP="00DA26C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</w:pPr>
                  <w:r w:rsidRPr="00DA26CD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ab/>
                  </w:r>
                  <w:r w:rsidRPr="00DA26CD">
                    <w:rPr>
                      <w:rFonts w:ascii="돋움체" w:eastAsia="돋움체" w:cs="돋움체"/>
                      <w:color w:val="0000FF"/>
                      <w:sz w:val="24"/>
                      <w:szCs w:val="24"/>
                      <w:lang w:eastAsia="en-US"/>
                    </w:rPr>
                    <w:t>bool</w:t>
                  </w:r>
                  <w:r w:rsidRPr="00DA26CD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 xml:space="preserve"> isGodMode;</w:t>
                  </w:r>
                </w:p>
                <w:p w14:paraId="632ACE9C" w14:textId="77777777" w:rsidR="001261C7" w:rsidRPr="00DA26CD" w:rsidRDefault="001261C7" w:rsidP="00DA26C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</w:pPr>
                  <w:r w:rsidRPr="00DA26CD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>};</w:t>
                  </w:r>
                </w:p>
                <w:p w14:paraId="7C45178D" w14:textId="77777777" w:rsidR="001261C7" w:rsidRPr="00DA26CD" w:rsidRDefault="001261C7" w:rsidP="00DA26C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</w:pPr>
                </w:p>
                <w:p w14:paraId="01A5771C" w14:textId="77777777" w:rsidR="001261C7" w:rsidRPr="00DA26CD" w:rsidRDefault="001261C7" w:rsidP="00DA26C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</w:pPr>
                  <w:r w:rsidRPr="00DA26CD">
                    <w:rPr>
                      <w:rFonts w:ascii="돋움체" w:eastAsia="돋움체" w:cs="돋움체"/>
                      <w:color w:val="0000FF"/>
                      <w:sz w:val="24"/>
                      <w:szCs w:val="24"/>
                      <w:lang w:eastAsia="en-US"/>
                    </w:rPr>
                    <w:t>struct</w:t>
                  </w:r>
                  <w:r w:rsidRPr="00DA26CD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 xml:space="preserve"> </w:t>
                  </w:r>
                  <w:r w:rsidRPr="00DA26CD">
                    <w:rPr>
                      <w:rFonts w:ascii="돋움체" w:eastAsia="돋움체" w:cs="돋움체"/>
                      <w:color w:val="2B91AF"/>
                      <w:sz w:val="24"/>
                      <w:szCs w:val="24"/>
                      <w:lang w:eastAsia="en-US"/>
                    </w:rPr>
                    <w:t>ItemPacket</w:t>
                  </w:r>
                  <w:r w:rsidRPr="00DA26CD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 xml:space="preserve"> {</w:t>
                  </w:r>
                </w:p>
                <w:p w14:paraId="43D71C74" w14:textId="77777777" w:rsidR="001261C7" w:rsidRPr="00DA26CD" w:rsidRDefault="001261C7" w:rsidP="00DA26C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</w:pPr>
                  <w:r w:rsidRPr="00DA26CD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ab/>
                  </w:r>
                  <w:r w:rsidRPr="00DA26CD">
                    <w:rPr>
                      <w:rFonts w:ascii="돋움체" w:eastAsia="돋움체" w:cs="돋움체"/>
                      <w:color w:val="0000FF"/>
                      <w:sz w:val="24"/>
                      <w:szCs w:val="24"/>
                      <w:lang w:eastAsia="en-US"/>
                    </w:rPr>
                    <w:t>float</w:t>
                  </w:r>
                  <w:r w:rsidRPr="00DA26CD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 xml:space="preserve"> x, y;</w:t>
                  </w:r>
                </w:p>
                <w:p w14:paraId="2E6B5939" w14:textId="77777777" w:rsidR="001261C7" w:rsidRPr="00DA26CD" w:rsidRDefault="001261C7" w:rsidP="00DA26C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</w:pPr>
                  <w:r w:rsidRPr="00DA26CD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ab/>
                  </w:r>
                  <w:r w:rsidRPr="00DA26CD">
                    <w:rPr>
                      <w:rFonts w:ascii="돋움체" w:eastAsia="돋움체" w:cs="돋움체"/>
                      <w:color w:val="2B91AF"/>
                      <w:sz w:val="24"/>
                      <w:szCs w:val="24"/>
                      <w:lang w:eastAsia="en-US"/>
                    </w:rPr>
                    <w:t>WORD</w:t>
                  </w:r>
                  <w:r w:rsidRPr="00DA26CD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 xml:space="preserve"> type;</w:t>
                  </w:r>
                </w:p>
                <w:p w14:paraId="674A9ECB" w14:textId="77777777" w:rsidR="001261C7" w:rsidRPr="00DA26CD" w:rsidRDefault="001261C7" w:rsidP="00DA26CD">
                  <w:pPr>
                    <w:rPr>
                      <w:sz w:val="24"/>
                      <w:szCs w:val="24"/>
                    </w:rPr>
                  </w:pPr>
                  <w:r w:rsidRPr="00DA26CD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>};</w:t>
                  </w:r>
                </w:p>
              </w:txbxContent>
            </v:textbox>
            <w10:wrap type="topAndBottom" anchorx="margin"/>
          </v:shape>
        </w:pict>
      </w:r>
      <w:r w:rsidR="00347C08">
        <w:rPr>
          <w:rFonts w:ascii="KoPubWorld돋움체 Light" w:eastAsia="KoPubWorld돋움체 Light" w:hAnsi="KoPubWorld돋움체 Light" w:cs="KoPubWorld돋움체 Light" w:hint="eastAsia"/>
          <w:sz w:val="36"/>
          <w:szCs w:val="36"/>
        </w:rPr>
        <w:t>이동 데이터 패킷</w:t>
      </w:r>
      <w:bookmarkEnd w:id="6"/>
    </w:p>
    <w:p w14:paraId="1E310B4A" w14:textId="716BDC06" w:rsidR="00DA26CD" w:rsidRDefault="00DA26CD">
      <w:pPr>
        <w:rPr>
          <w:rFonts w:ascii="KoPubWorld돋움체 Light" w:eastAsia="KoPubWorld돋움체 Light" w:hAnsi="KoPubWorld돋움체 Light" w:cs="KoPubWorld돋움체 Light"/>
          <w:b/>
          <w:bCs/>
          <w:sz w:val="28"/>
          <w:szCs w:val="28"/>
        </w:rPr>
      </w:pPr>
    </w:p>
    <w:p w14:paraId="6455A744" w14:textId="29B3D3B9" w:rsidR="00DA26CD" w:rsidRDefault="00DA26CD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플레이어가 가지고 있는 칼은 플레이어를 기준으로 회전하기 때문에 위치에 관한 정보는 필요없이 칼의 길이와 플레이어 중심으로 회전각을 주고받는다.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실제로 보내는 데이터인 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PlayerPacket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안에 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Sword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구조체가 있고,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PlayerPacket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은 체력,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위치 좌표인 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x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와 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y,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고유 키 값으로 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ID,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그리고 현재 플레이어가 무적 상태인지를 판별하는 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isGodMode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가 있다.</w:t>
      </w:r>
    </w:p>
    <w:p w14:paraId="7E8F58BD" w14:textId="77777777" w:rsidR="00DA26CD" w:rsidRDefault="00DA26CD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</w:p>
    <w:p w14:paraId="3B32E00D" w14:textId="78D502C6" w:rsidR="00A16CC6" w:rsidRDefault="00DA26CD">
      <w:pPr>
        <w:rPr>
          <w:rFonts w:ascii="KoPubWorld돋움체 Light" w:eastAsia="KoPubWorld돋움체 Light" w:hAnsi="KoPubWorld돋움체 Light" w:cs="KoPubWorld돋움체 Light"/>
          <w:b/>
          <w:bCs/>
          <w:sz w:val="28"/>
          <w:szCs w:val="28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I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temPacket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은 아이템이 맵 상에 위치하게 될 위치 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x, y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와 아이템의 종류를 설명하는 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WORD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타입의 변수가 있다.</w:t>
      </w:r>
      <w:r w:rsidR="00A16CC6">
        <w:rPr>
          <w:rFonts w:ascii="KoPubWorld돋움체 Light" w:eastAsia="KoPubWorld돋움체 Light" w:hAnsi="KoPubWorld돋움체 Light" w:cs="KoPubWorld돋움체 Light"/>
          <w:b/>
          <w:bCs/>
          <w:sz w:val="28"/>
          <w:szCs w:val="28"/>
        </w:rPr>
        <w:br w:type="page"/>
      </w:r>
    </w:p>
    <w:p w14:paraId="381F3DF2" w14:textId="4775B52A" w:rsidR="00347C08" w:rsidRDefault="00347C08" w:rsidP="00347C08">
      <w:pPr>
        <w:pStyle w:val="2"/>
        <w:rPr>
          <w:rFonts w:ascii="KoPubWorld돋움체 Light" w:eastAsia="KoPubWorld돋움체 Light" w:hAnsi="KoPubWorld돋움체 Light" w:cs="KoPubWorld돋움체 Light"/>
          <w:sz w:val="36"/>
          <w:szCs w:val="36"/>
        </w:rPr>
      </w:pPr>
      <w:bookmarkStart w:id="7" w:name="_Toc55249469"/>
      <w:r>
        <w:rPr>
          <w:rFonts w:ascii="KoPubWorld돋움체 Light" w:eastAsia="KoPubWorld돋움체 Light" w:hAnsi="KoPubWorld돋움체 Light" w:cs="KoPubWorld돋움체 Light" w:hint="eastAsia"/>
          <w:sz w:val="36"/>
          <w:szCs w:val="36"/>
        </w:rPr>
        <w:lastRenderedPageBreak/>
        <w:t>프로토콜</w:t>
      </w:r>
      <w:bookmarkEnd w:id="7"/>
    </w:p>
    <w:p w14:paraId="50E78B97" w14:textId="79647104" w:rsidR="00A0195D" w:rsidRDefault="00A0195D" w:rsidP="00482857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클라이언트의 이벤트 발생을 서버에 알리는 프로토콜은 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REQUEST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로 끝나도록 하였고,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서버가 클라이언트에게 데이터를 전송할 때 사용되는 프로토콜은 데이터의 타입을 유추할 수 있는 이름으로 </w:t>
      </w:r>
      <w:r w:rsidR="00A16CC6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한다.</w:t>
      </w:r>
    </w:p>
    <w:p w14:paraId="4C418C0E" w14:textId="4E7FB8AC" w:rsidR="0094257D" w:rsidRDefault="00667EBD" w:rsidP="00482857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</w:r>
      <w:r w:rsidR="00595D53">
        <w:rPr>
          <w:rFonts w:ascii="KoPubWorld돋움체 Light" w:eastAsia="KoPubWorld돋움체 Light" w:hAnsi="KoPubWorld돋움체 Light" w:cs="KoPubWorld돋움체 Light"/>
          <w:sz w:val="24"/>
          <w:szCs w:val="24"/>
        </w:rPr>
        <w:pict w14:anchorId="4EE6CA8A">
          <v:shape id="_x0000_s1094" type="#_x0000_t202" style="width:278.65pt;height:365.8pt;visibility:visible;mso-height-percent:200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height-percent:200;mso-left-percent:-10001;mso-top-percent:-10001;mso-width-relative:margin;mso-height-relative:margin;v-text-anchor:top">
            <v:textbox style="mso-next-textbox:#_x0000_s1094;mso-fit-shape-to-text:t">
              <w:txbxContent>
                <w:p w14:paraId="06F4FA63" w14:textId="77777777" w:rsidR="001261C7" w:rsidRDefault="001261C7" w:rsidP="009D13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돋움체" w:eastAsia="돋움체" w:cs="돋움체"/>
                      <w:color w:val="0000FF"/>
                      <w:sz w:val="19"/>
                      <w:szCs w:val="19"/>
                      <w:lang w:eastAsia="en-US"/>
                    </w:rPr>
                    <w:t>enum</w:t>
                  </w: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2B91AF"/>
                      <w:sz w:val="19"/>
                      <w:szCs w:val="19"/>
                      <w:lang w:eastAsia="en-US"/>
                    </w:rPr>
                    <w:t>Protocol</w:t>
                  </w: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 xml:space="preserve"> {</w:t>
                  </w:r>
                </w:p>
                <w:p w14:paraId="7F364ACE" w14:textId="77777777" w:rsidR="001261C7" w:rsidRDefault="001261C7" w:rsidP="009D13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돋움체" w:eastAsia="돋움체" w:cs="돋움체"/>
                      <w:color w:val="008000"/>
                      <w:sz w:val="19"/>
                      <w:szCs w:val="19"/>
                      <w:lang w:eastAsia="en-US"/>
                    </w:rPr>
                    <w:t>//LOGIN</w:t>
                  </w:r>
                </w:p>
                <w:p w14:paraId="60E0AC6E" w14:textId="77777777" w:rsidR="001261C7" w:rsidRDefault="001261C7" w:rsidP="009D13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돋움체" w:eastAsia="돋움체" w:cs="돋움체"/>
                      <w:color w:val="2F4F4F"/>
                      <w:sz w:val="19"/>
                      <w:szCs w:val="19"/>
                      <w:lang w:eastAsia="en-US"/>
                    </w:rPr>
                    <w:t>LOGIN_REQUEST</w:t>
                  </w: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 xml:space="preserve"> = 100,</w:t>
                  </w:r>
                </w:p>
                <w:p w14:paraId="2643F1DF" w14:textId="77777777" w:rsidR="001261C7" w:rsidRDefault="001261C7" w:rsidP="009D13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돋움체" w:eastAsia="돋움체" w:cs="돋움체"/>
                      <w:color w:val="2F4F4F"/>
                      <w:sz w:val="19"/>
                      <w:szCs w:val="19"/>
                      <w:lang w:eastAsia="en-US"/>
                    </w:rPr>
                    <w:t>LOGIN_FAIL</w:t>
                  </w: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>,</w:t>
                  </w:r>
                </w:p>
                <w:p w14:paraId="17A2BFCC" w14:textId="77777777" w:rsidR="001261C7" w:rsidRDefault="001261C7" w:rsidP="009D13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돋움체" w:eastAsia="돋움체" w:cs="돋움체"/>
                      <w:color w:val="2F4F4F"/>
                      <w:sz w:val="19"/>
                      <w:szCs w:val="19"/>
                      <w:lang w:eastAsia="en-US"/>
                    </w:rPr>
                    <w:t>LOGIN_SUCCESS</w:t>
                  </w: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>,</w:t>
                  </w:r>
                </w:p>
                <w:p w14:paraId="59A4A909" w14:textId="77777777" w:rsidR="001261C7" w:rsidRDefault="001261C7" w:rsidP="009D13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</w:pPr>
                </w:p>
                <w:p w14:paraId="1CF59364" w14:textId="77777777" w:rsidR="001261C7" w:rsidRDefault="001261C7" w:rsidP="009D13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돋움체" w:eastAsia="돋움체" w:cs="돋움체"/>
                      <w:color w:val="008000"/>
                      <w:sz w:val="19"/>
                      <w:szCs w:val="19"/>
                      <w:lang w:eastAsia="en-US"/>
                    </w:rPr>
                    <w:t>//LOBBY</w:t>
                  </w:r>
                </w:p>
                <w:p w14:paraId="142423FF" w14:textId="77777777" w:rsidR="001261C7" w:rsidRDefault="001261C7" w:rsidP="009D13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돋움체" w:eastAsia="돋움체" w:cs="돋움체"/>
                      <w:color w:val="2F4F4F"/>
                      <w:sz w:val="19"/>
                      <w:szCs w:val="19"/>
                      <w:lang w:eastAsia="en-US"/>
                    </w:rPr>
                    <w:t>MATCH_REQUEST</w:t>
                  </w: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 xml:space="preserve"> = 200,</w:t>
                  </w:r>
                </w:p>
                <w:p w14:paraId="498597BF" w14:textId="77777777" w:rsidR="001261C7" w:rsidRDefault="001261C7" w:rsidP="009D13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돋움체" w:eastAsia="돋움체" w:cs="돋움체"/>
                      <w:color w:val="2F4F4F"/>
                      <w:sz w:val="19"/>
                      <w:szCs w:val="19"/>
                      <w:lang w:eastAsia="en-US"/>
                    </w:rPr>
                    <w:t>MATCH_FAIL</w:t>
                  </w: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>,</w:t>
                  </w:r>
                </w:p>
                <w:p w14:paraId="251B5760" w14:textId="77777777" w:rsidR="001261C7" w:rsidRDefault="001261C7" w:rsidP="009D13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돋움체" w:eastAsia="돋움체" w:cs="돋움체"/>
                      <w:color w:val="2F4F4F"/>
                      <w:sz w:val="19"/>
                      <w:szCs w:val="19"/>
                      <w:lang w:eastAsia="en-US"/>
                    </w:rPr>
                    <w:t>MATCH_SUCCESS</w:t>
                  </w: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>,</w:t>
                  </w:r>
                </w:p>
                <w:p w14:paraId="24F3C150" w14:textId="77777777" w:rsidR="001261C7" w:rsidRDefault="001261C7" w:rsidP="009D13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</w:pPr>
                </w:p>
                <w:p w14:paraId="364BDFD2" w14:textId="77777777" w:rsidR="001261C7" w:rsidRDefault="001261C7" w:rsidP="009D13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돋움체" w:eastAsia="돋움체" w:cs="돋움체"/>
                      <w:color w:val="008000"/>
                      <w:sz w:val="19"/>
                      <w:szCs w:val="19"/>
                      <w:lang w:eastAsia="en-US"/>
                    </w:rPr>
                    <w:t>//INGAME</w:t>
                  </w:r>
                </w:p>
                <w:p w14:paraId="17D65940" w14:textId="77777777" w:rsidR="001261C7" w:rsidRDefault="001261C7" w:rsidP="009D13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돋움체" w:eastAsia="돋움체" w:cs="돋움체"/>
                      <w:color w:val="2F4F4F"/>
                      <w:sz w:val="19"/>
                      <w:szCs w:val="19"/>
                      <w:lang w:eastAsia="en-US"/>
                    </w:rPr>
                    <w:t>ENTER_INGAME_REQUEST</w:t>
                  </w: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 xml:space="preserve"> = 300,</w:t>
                  </w:r>
                </w:p>
                <w:p w14:paraId="152ABD8D" w14:textId="77777777" w:rsidR="001261C7" w:rsidRDefault="001261C7" w:rsidP="009D13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돋움체" w:eastAsia="돋움체" w:cs="돋움체"/>
                      <w:color w:val="2F4F4F"/>
                      <w:sz w:val="19"/>
                      <w:szCs w:val="19"/>
                      <w:lang w:eastAsia="en-US"/>
                    </w:rPr>
                    <w:t>GAME_START</w:t>
                  </w: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>,</w:t>
                  </w:r>
                </w:p>
                <w:p w14:paraId="23B680C6" w14:textId="77777777" w:rsidR="001261C7" w:rsidRDefault="001261C7" w:rsidP="009D13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</w:pPr>
                </w:p>
                <w:p w14:paraId="2B76E866" w14:textId="77777777" w:rsidR="001261C7" w:rsidRDefault="001261C7" w:rsidP="009D13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돋움체" w:eastAsia="돋움체" w:cs="돋움체"/>
                      <w:color w:val="2F4F4F"/>
                      <w:sz w:val="19"/>
                      <w:szCs w:val="19"/>
                      <w:lang w:eastAsia="en-US"/>
                    </w:rPr>
                    <w:t>KEYDOWN_A_REQUEST</w:t>
                  </w: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 xml:space="preserve"> = 350,</w:t>
                  </w:r>
                </w:p>
                <w:p w14:paraId="0BBE5AF0" w14:textId="77777777" w:rsidR="001261C7" w:rsidRDefault="001261C7" w:rsidP="009D13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돋움체" w:eastAsia="돋움체" w:cs="돋움체"/>
                      <w:color w:val="2F4F4F"/>
                      <w:sz w:val="19"/>
                      <w:szCs w:val="19"/>
                      <w:lang w:eastAsia="en-US"/>
                    </w:rPr>
                    <w:t>KEYDOWN_D_REQUEST</w:t>
                  </w: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>,</w:t>
                  </w:r>
                </w:p>
                <w:p w14:paraId="20B36069" w14:textId="77777777" w:rsidR="001261C7" w:rsidRDefault="001261C7" w:rsidP="009D13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돋움체" w:eastAsia="돋움체" w:cs="돋움체"/>
                      <w:color w:val="2F4F4F"/>
                      <w:sz w:val="19"/>
                      <w:szCs w:val="19"/>
                      <w:lang w:eastAsia="en-US"/>
                    </w:rPr>
                    <w:t>MOVE_REQUEST</w:t>
                  </w: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>,</w:t>
                  </w:r>
                </w:p>
                <w:p w14:paraId="1C8670F7" w14:textId="77777777" w:rsidR="001261C7" w:rsidRDefault="001261C7" w:rsidP="009D13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돋움체" w:eastAsia="돋움체" w:cs="돋움체"/>
                      <w:color w:val="2F4F4F"/>
                      <w:sz w:val="19"/>
                      <w:szCs w:val="19"/>
                      <w:lang w:eastAsia="en-US"/>
                    </w:rPr>
                    <w:t>MOVE_SUCCESS</w:t>
                  </w: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>,</w:t>
                  </w:r>
                </w:p>
                <w:p w14:paraId="6CA87EE2" w14:textId="77777777" w:rsidR="001261C7" w:rsidRDefault="001261C7" w:rsidP="009D13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</w:pPr>
                </w:p>
                <w:p w14:paraId="17188510" w14:textId="77777777" w:rsidR="001261C7" w:rsidRDefault="001261C7" w:rsidP="009D13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돋움체" w:eastAsia="돋움체" w:cs="돋움체"/>
                      <w:color w:val="2F4F4F"/>
                      <w:sz w:val="19"/>
                      <w:szCs w:val="19"/>
                      <w:lang w:eastAsia="en-US"/>
                    </w:rPr>
                    <w:t>ITEM_CREATED</w:t>
                  </w: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>,</w:t>
                  </w:r>
                </w:p>
                <w:p w14:paraId="22B56C17" w14:textId="77777777" w:rsidR="001261C7" w:rsidRDefault="001261C7" w:rsidP="009D13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돋움체" w:eastAsia="돋움체" w:cs="돋움체"/>
                      <w:color w:val="2F4F4F"/>
                      <w:sz w:val="19"/>
                      <w:szCs w:val="19"/>
                      <w:lang w:eastAsia="en-US"/>
                    </w:rPr>
                    <w:t>ITEM_ACTIVATED</w:t>
                  </w: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>,</w:t>
                  </w:r>
                </w:p>
                <w:p w14:paraId="25006774" w14:textId="77777777" w:rsidR="001261C7" w:rsidRDefault="001261C7" w:rsidP="009D13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</w:pPr>
                </w:p>
                <w:p w14:paraId="1B8D905B" w14:textId="77777777" w:rsidR="001261C7" w:rsidRDefault="001261C7" w:rsidP="009D13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돋움체" w:eastAsia="돋움체" w:cs="돋움체"/>
                      <w:color w:val="008000"/>
                      <w:sz w:val="19"/>
                      <w:szCs w:val="19"/>
                      <w:lang w:eastAsia="en-US"/>
                    </w:rPr>
                    <w:t>//SYSTEM</w:t>
                  </w:r>
                </w:p>
                <w:p w14:paraId="71880BF7" w14:textId="1D09F17D" w:rsidR="001261C7" w:rsidRDefault="001261C7" w:rsidP="005F666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ab/>
                  </w:r>
                  <w:r>
                    <w:rPr>
                      <w:rFonts w:ascii="돋움체" w:eastAsia="돋움체" w:cs="돋움체"/>
                      <w:color w:val="2F4F4F"/>
                      <w:sz w:val="19"/>
                      <w:szCs w:val="19"/>
                      <w:lang w:eastAsia="en-US"/>
                    </w:rPr>
                    <w:t>ENEMY_DISCONNECTED</w:t>
                  </w:r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 xml:space="preserve"> = 500</w:t>
                  </w:r>
                </w:p>
                <w:p w14:paraId="0B3FF945" w14:textId="77777777" w:rsidR="001261C7" w:rsidRDefault="001261C7" w:rsidP="009D13AE">
                  <w:r>
                    <w:rPr>
                      <w:rFonts w:ascii="돋움체" w:eastAsia="돋움체" w:cs="돋움체"/>
                      <w:color w:val="000000"/>
                      <w:sz w:val="19"/>
                      <w:szCs w:val="19"/>
                      <w:lang w:eastAsia="en-US"/>
                    </w:rPr>
                    <w:t>};</w:t>
                  </w:r>
                </w:p>
              </w:txbxContent>
            </v:textbox>
            <w10:anchorlock/>
          </v:shape>
        </w:pict>
      </w:r>
    </w:p>
    <w:p w14:paraId="5480FBFB" w14:textId="2B70E3AE" w:rsidR="00B65A0D" w:rsidRDefault="00B65A0D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br w:type="page"/>
      </w:r>
    </w:p>
    <w:p w14:paraId="09B3F3F6" w14:textId="61D71733" w:rsidR="00347C08" w:rsidRDefault="00347C08" w:rsidP="00347C08">
      <w:pPr>
        <w:pStyle w:val="2"/>
        <w:rPr>
          <w:rFonts w:ascii="KoPubWorld돋움체 Light" w:eastAsia="KoPubWorld돋움체 Light" w:hAnsi="KoPubWorld돋움체 Light" w:cs="KoPubWorld돋움체 Light"/>
          <w:sz w:val="36"/>
          <w:szCs w:val="36"/>
        </w:rPr>
      </w:pPr>
      <w:bookmarkStart w:id="8" w:name="_Toc55249470"/>
      <w:r>
        <w:rPr>
          <w:rFonts w:ascii="KoPubWorld돋움체 Light" w:eastAsia="KoPubWorld돋움체 Light" w:hAnsi="KoPubWorld돋움체 Light" w:cs="KoPubWorld돋움체 Light" w:hint="eastAsia"/>
          <w:sz w:val="36"/>
          <w:szCs w:val="36"/>
        </w:rPr>
        <w:lastRenderedPageBreak/>
        <w:t>클라이언트 함수</w:t>
      </w:r>
      <w:bookmarkEnd w:id="8"/>
    </w:p>
    <w:p w14:paraId="13A1E2A9" w14:textId="77777777" w:rsidR="00343D30" w:rsidRPr="00343D30" w:rsidRDefault="00343D30" w:rsidP="00343D30"/>
    <w:p w14:paraId="0807E497" w14:textId="72351ED3" w:rsidR="00317202" w:rsidRDefault="00FD6C29" w:rsidP="00317202">
      <w:pPr>
        <w:pStyle w:val="3"/>
        <w:rPr>
          <w:rFonts w:eastAsia="KoPubWorld돋움체 Bold" w:cs="KoPubWorld돋움체 Bold"/>
        </w:rPr>
      </w:pPr>
      <w:bookmarkStart w:id="9" w:name="_Toc55249471"/>
      <w:r w:rsidRPr="00701951">
        <w:rPr>
          <w:rFonts w:eastAsia="KoPubWorld돋움체 Bold" w:cs="KoPubWorld돋움체 Bold"/>
          <w:color w:val="0070C0"/>
        </w:rPr>
        <w:t xml:space="preserve">bool </w:t>
      </w:r>
      <w:r w:rsidRPr="00701951">
        <w:rPr>
          <w:rFonts w:eastAsia="KoPubWorld돋움체 Bold" w:cs="KoPubWorld돋움체 Bold"/>
        </w:rPr>
        <w:t>Sign</w:t>
      </w:r>
      <w:r w:rsidR="00701951" w:rsidRPr="00701951">
        <w:rPr>
          <w:rFonts w:eastAsia="KoPubWorld돋움체 Bold" w:cs="KoPubWorld돋움체 Bold"/>
        </w:rPr>
        <w:t>I</w:t>
      </w:r>
      <w:r w:rsidRPr="00701951">
        <w:rPr>
          <w:rFonts w:eastAsia="KoPubWorld돋움체 Bold" w:cs="KoPubWorld돋움체 Bold"/>
        </w:rPr>
        <w:t>n</w:t>
      </w:r>
      <w:r w:rsidR="00B65A0D" w:rsidRPr="00701951">
        <w:rPr>
          <w:rFonts w:eastAsia="KoPubWorld돋움체 Bold" w:cs="KoPubWorld돋움체 Bold"/>
        </w:rPr>
        <w:t>(</w:t>
      </w:r>
      <w:r w:rsidR="00B65A0D" w:rsidRPr="00701951">
        <w:rPr>
          <w:rFonts w:eastAsia="KoPubWorld돋움체 Bold" w:cs="KoPubWorld돋움체 Bold"/>
          <w:color w:val="0070C0"/>
        </w:rPr>
        <w:t>char</w:t>
      </w:r>
      <w:r w:rsidR="00B65A0D" w:rsidRPr="00701951">
        <w:rPr>
          <w:rFonts w:eastAsia="KoPubWorld돋움체 Bold" w:cs="KoPubWorld돋움체 Bold"/>
        </w:rPr>
        <w:t>*</w:t>
      </w:r>
      <w:r w:rsidR="00B65A0D" w:rsidRPr="00701951">
        <w:rPr>
          <w:rFonts w:eastAsia="KoPubWorld돋움체 Bold" w:cs="KoPubWorld돋움체 Bold"/>
          <w:color w:val="0070C0"/>
        </w:rPr>
        <w:t xml:space="preserve"> </w:t>
      </w:r>
      <w:r w:rsidR="00B65A0D" w:rsidRPr="00701951">
        <w:rPr>
          <w:rFonts w:eastAsia="KoPubWorld돋움체 Bold" w:cs="KoPubWorld돋움체 Bold"/>
        </w:rPr>
        <w:t>id)</w:t>
      </w:r>
      <w:bookmarkEnd w:id="9"/>
    </w:p>
    <w:p w14:paraId="1E30C27A" w14:textId="0C8AC5B5" w:rsidR="008B1A52" w:rsidRPr="008B1A52" w:rsidRDefault="00F011D7" w:rsidP="00F011D7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 w:rsidRPr="00317202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플레이어가 입력한 I</w:t>
      </w:r>
      <w:r w:rsidRPr="00317202">
        <w:rPr>
          <w:rFonts w:ascii="KoPubWorld돋움체 Light" w:eastAsia="KoPubWorld돋움체 Light" w:hAnsi="KoPubWorld돋움체 Light" w:cs="KoPubWorld돋움체 Light"/>
          <w:sz w:val="24"/>
          <w:szCs w:val="24"/>
        </w:rPr>
        <w:t>D</w:t>
      </w:r>
      <w:r w:rsidRPr="00317202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로 서버에 로그인 요청</w:t>
      </w:r>
    </w:p>
    <w:p w14:paraId="1CF94F1B" w14:textId="05B9197E" w:rsidR="0003102F" w:rsidRDefault="0003102F" w:rsidP="00F011D7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 w:rsidRPr="008B1A52">
        <w:rPr>
          <w:rFonts w:ascii="Consolas" w:eastAsia="KoPubWorld돋움체 Light" w:hAnsi="Consolas" w:cs="KoPubWorld돋움체 Light"/>
          <w:sz w:val="24"/>
          <w:szCs w:val="24"/>
        </w:rPr>
        <w:t>send(LOGIN_REQUEST, char* id)</w:t>
      </w:r>
      <w:r w:rsidR="008B1A52">
        <w:rPr>
          <w:rFonts w:ascii="KoPubWorld돋움체 Light" w:eastAsia="KoPubWorld돋움체 Light" w:hAnsi="KoPubWorld돋움체 Light" w:cs="KoPubWorld돋움체 Light"/>
          <w:sz w:val="24"/>
          <w:szCs w:val="24"/>
        </w:rPr>
        <w:br/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I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D</w:t>
      </w:r>
      <w:r w:rsidR="00F011D7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를 서버에 전송,</w:t>
      </w:r>
      <w:r w:rsidR="00F011D7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 w:rsidR="00F011D7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서버는 중복된 </w:t>
      </w:r>
      <w:r w:rsidR="00F011D7">
        <w:rPr>
          <w:rFonts w:ascii="KoPubWorld돋움체 Light" w:eastAsia="KoPubWorld돋움체 Light" w:hAnsi="KoPubWorld돋움체 Light" w:cs="KoPubWorld돋움체 Light"/>
          <w:sz w:val="24"/>
          <w:szCs w:val="24"/>
        </w:rPr>
        <w:t>ID</w:t>
      </w:r>
      <w:r w:rsidR="00F011D7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가 있는지 검사</w:t>
      </w:r>
    </w:p>
    <w:p w14:paraId="2913AF45" w14:textId="167D8E07" w:rsidR="00817B6E" w:rsidRDefault="00817B6E" w:rsidP="00F011D7">
      <w:pPr>
        <w:pStyle w:val="af4"/>
        <w:numPr>
          <w:ilvl w:val="1"/>
          <w:numId w:val="36"/>
        </w:num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 w:rsidRPr="008B1A52">
        <w:rPr>
          <w:rFonts w:ascii="Consolas" w:eastAsia="KoPubWorld돋움체 Light" w:hAnsi="Consolas" w:cs="KoPubWorld돋움체 Light"/>
          <w:sz w:val="24"/>
          <w:szCs w:val="24"/>
        </w:rPr>
        <w:t>recv(LOGIN_SUCCESS)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br/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중복된 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ID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가 없다면 이 결과를 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recv,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함수는 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true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반환</w:t>
      </w:r>
    </w:p>
    <w:p w14:paraId="3843651C" w14:textId="5B13EA36" w:rsidR="008B1A52" w:rsidRDefault="00817B6E" w:rsidP="008B1A52">
      <w:pPr>
        <w:pStyle w:val="af4"/>
        <w:numPr>
          <w:ilvl w:val="1"/>
          <w:numId w:val="36"/>
        </w:num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 w:rsidRPr="008B1A52">
        <w:rPr>
          <w:rFonts w:ascii="Consolas" w:eastAsia="KoPubWorld돋움체 Light" w:hAnsi="Consolas" w:cs="KoPubWorld돋움체 Light"/>
          <w:sz w:val="24"/>
          <w:szCs w:val="24"/>
        </w:rPr>
        <w:t>recv(LOGIN_FAIL)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br/>
      </w:r>
      <w:r w:rsidRPr="008B1A52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중복된 </w:t>
      </w:r>
      <w:r w:rsidRPr="008B1A52">
        <w:rPr>
          <w:rFonts w:ascii="KoPubWorld돋움체 Light" w:eastAsia="KoPubWorld돋움체 Light" w:hAnsi="KoPubWorld돋움체 Light" w:cs="KoPubWorld돋움체 Light"/>
          <w:sz w:val="24"/>
          <w:szCs w:val="24"/>
        </w:rPr>
        <w:t>ID</w:t>
      </w:r>
      <w:r w:rsidRPr="008B1A52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가 있다면 이 결과를 </w:t>
      </w:r>
      <w:r w:rsidRPr="008B1A52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recv, </w:t>
      </w:r>
      <w:r w:rsidRPr="008B1A52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함수는 </w:t>
      </w:r>
      <w:r w:rsidRPr="008B1A52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false </w:t>
      </w:r>
      <w:r w:rsidRPr="008B1A52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반환</w:t>
      </w:r>
    </w:p>
    <w:p w14:paraId="260CF51B" w14:textId="77777777" w:rsidR="00B75643" w:rsidRPr="00B75643" w:rsidRDefault="00B75643" w:rsidP="00B75643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</w:p>
    <w:p w14:paraId="073F90C1" w14:textId="0EB12046" w:rsidR="00701951" w:rsidRPr="00701951" w:rsidRDefault="00701951" w:rsidP="00701951">
      <w:pPr>
        <w:pStyle w:val="3"/>
        <w:rPr>
          <w:rFonts w:eastAsia="KoPubWorld돋움체 Bold" w:cs="KoPubWorld돋움체 Bold"/>
          <w:color w:val="0070C0"/>
        </w:rPr>
      </w:pPr>
      <w:bookmarkStart w:id="10" w:name="_Toc55249472"/>
      <w:r w:rsidRPr="00701951">
        <w:rPr>
          <w:rFonts w:eastAsia="KoPubWorld돋움체 Bold" w:cs="KoPubWorld돋움체 Bold"/>
          <w:color w:val="0070C0"/>
        </w:rPr>
        <w:t xml:space="preserve">bool </w:t>
      </w:r>
      <w:r>
        <w:rPr>
          <w:rFonts w:eastAsia="KoPubWorld돋움체 Bold" w:cs="KoPubWorld돋움체 Bold"/>
        </w:rPr>
        <w:t>RequestMatchMaking</w:t>
      </w:r>
      <w:r w:rsidRPr="00701951">
        <w:rPr>
          <w:rFonts w:eastAsia="KoPubWorld돋움체 Bold" w:cs="KoPubWorld돋움체 Bold"/>
        </w:rPr>
        <w:t>()</w:t>
      </w:r>
      <w:bookmarkEnd w:id="10"/>
    </w:p>
    <w:p w14:paraId="5E7BF2A2" w14:textId="6CC63F53" w:rsidR="00F011D7" w:rsidRPr="00817B6E" w:rsidRDefault="00F011D7" w:rsidP="00F011D7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 w:rsidRPr="00817B6E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다른 유저와의 매</w:t>
      </w:r>
      <w:r w:rsidR="000A4900" w:rsidRPr="00817B6E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칭</w:t>
      </w:r>
      <w:r w:rsidR="004D41D7" w:rsidRPr="00817B6E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 </w:t>
      </w:r>
      <w:r w:rsidR="000A4900" w:rsidRPr="00817B6E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신청을 서</w:t>
      </w:r>
      <w:r w:rsidRPr="00817B6E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버에 요청</w:t>
      </w:r>
    </w:p>
    <w:p w14:paraId="13B9B121" w14:textId="0872CCAE" w:rsidR="000A4900" w:rsidRDefault="000A4900" w:rsidP="00F011D7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 w:rsidRPr="00B75643">
        <w:rPr>
          <w:rFonts w:ascii="Consolas" w:eastAsia="KoPubWorld돋움체 Light" w:hAnsi="Consolas" w:cs="KoPubWorld돋움체 Light"/>
          <w:sz w:val="24"/>
          <w:szCs w:val="24"/>
        </w:rPr>
        <w:t>send(MATCH_REQUEST)</w:t>
      </w:r>
      <w:r w:rsidR="00817B6E">
        <w:rPr>
          <w:rFonts w:ascii="KoPubWorld돋움체 Light" w:eastAsia="KoPubWorld돋움체 Light" w:hAnsi="KoPubWorld돋움체 Light" w:cs="KoPubWorld돋움체 Light"/>
          <w:sz w:val="24"/>
          <w:szCs w:val="24"/>
        </w:rPr>
        <w:br/>
      </w:r>
      <w:r w:rsidR="00081BC5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서버에 매칭 신청에 해당하는 프로토콜 전송,</w:t>
      </w:r>
      <w:r w:rsidR="00081BC5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 w:rsidR="00081BC5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서버는 랜덤한 두 명의 매칭 가능한 유저 검색</w:t>
      </w:r>
    </w:p>
    <w:p w14:paraId="61C68CF0" w14:textId="134E5708" w:rsidR="000A4900" w:rsidRDefault="000A4900" w:rsidP="00F011D7">
      <w:pPr>
        <w:pStyle w:val="af4"/>
        <w:numPr>
          <w:ilvl w:val="1"/>
          <w:numId w:val="36"/>
        </w:num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 w:rsidRPr="00B75643">
        <w:rPr>
          <w:rFonts w:ascii="Consolas" w:eastAsia="KoPubWorld돋움체 Light" w:hAnsi="Consolas" w:cs="KoPubWorld돋움체 Light"/>
          <w:sz w:val="24"/>
          <w:szCs w:val="24"/>
        </w:rPr>
        <w:t>recv(MATCH_SUCCESS</w:t>
      </w:r>
      <w:r w:rsidR="00983C66" w:rsidRPr="00B75643">
        <w:rPr>
          <w:rFonts w:ascii="Consolas" w:eastAsia="KoPubWorld돋움체 Light" w:hAnsi="Consolas" w:cs="KoPubWorld돋움체 Light"/>
          <w:sz w:val="24"/>
          <w:szCs w:val="24"/>
        </w:rPr>
        <w:t>,</w:t>
      </w:r>
      <w:r w:rsidR="006C7F40" w:rsidRPr="00B75643">
        <w:rPr>
          <w:rFonts w:ascii="Consolas" w:eastAsia="KoPubWorld돋움체 Light" w:hAnsi="Consolas" w:cs="KoPubWorld돋움체 Light"/>
          <w:sz w:val="24"/>
          <w:szCs w:val="24"/>
        </w:rPr>
        <w:t xml:space="preserve"> </w:t>
      </w:r>
      <w:r w:rsidR="00BD6BCE" w:rsidRPr="00B75643">
        <w:rPr>
          <w:rFonts w:ascii="Consolas" w:eastAsia="KoPubWorld돋움체 Light" w:hAnsi="Consolas" w:cs="KoPubWorld돋움체 Light"/>
          <w:sz w:val="24"/>
          <w:szCs w:val="24"/>
        </w:rPr>
        <w:t>pair&lt;PlayerPacket, PlayerPacket&gt;</w:t>
      </w:r>
      <w:r w:rsidRPr="00B75643">
        <w:rPr>
          <w:rFonts w:ascii="Consolas" w:eastAsia="KoPubWorld돋움체 Light" w:hAnsi="Consolas" w:cs="KoPubWorld돋움체 Light"/>
          <w:sz w:val="24"/>
          <w:szCs w:val="24"/>
        </w:rPr>
        <w:t>)</w:t>
      </w:r>
      <w:r w:rsidR="00B75643">
        <w:rPr>
          <w:rFonts w:ascii="KoPubWorld돋움체 Light" w:eastAsia="KoPubWorld돋움체 Light" w:hAnsi="KoPubWorld돋움체 Light" w:cs="KoPubWorld돋움체 Light"/>
          <w:sz w:val="24"/>
          <w:szCs w:val="24"/>
        </w:rPr>
        <w:br/>
      </w:r>
      <w:r w:rsidR="00A27094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매칭이 성공하면 </w:t>
      </w:r>
      <w:r w:rsidR="006C7F40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플레이어의 정보</w:t>
      </w:r>
      <w:r w:rsidR="004A44E8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가 있는 </w:t>
      </w:r>
      <w:r w:rsidR="004A44E8">
        <w:rPr>
          <w:rFonts w:ascii="KoPubWorld돋움체 Light" w:eastAsia="KoPubWorld돋움체 Light" w:hAnsi="KoPubWorld돋움체 Light" w:cs="KoPubWorld돋움체 Light"/>
          <w:sz w:val="24"/>
          <w:szCs w:val="24"/>
        </w:rPr>
        <w:t>pair</w:t>
      </w:r>
      <w:r w:rsidR="006C7F40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와 프로토콜 </w:t>
      </w:r>
      <w:r w:rsidR="006C7F40">
        <w:rPr>
          <w:rFonts w:ascii="KoPubWorld돋움체 Light" w:eastAsia="KoPubWorld돋움체 Light" w:hAnsi="KoPubWorld돋움체 Light" w:cs="KoPubWorld돋움체 Light"/>
          <w:sz w:val="24"/>
          <w:szCs w:val="24"/>
        </w:rPr>
        <w:t>recv</w:t>
      </w:r>
      <w:r w:rsidR="00A27094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, </w:t>
      </w:r>
      <w:r w:rsidR="00A27094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함수는 </w:t>
      </w:r>
      <w:r w:rsidR="00A27094">
        <w:rPr>
          <w:rFonts w:ascii="KoPubWorld돋움체 Light" w:eastAsia="KoPubWorld돋움체 Light" w:hAnsi="KoPubWorld돋움체 Light" w:cs="KoPubWorld돋움체 Light"/>
          <w:sz w:val="24"/>
          <w:szCs w:val="24"/>
        </w:rPr>
        <w:t>true</w:t>
      </w:r>
      <w:r w:rsidR="00A27094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 반환</w:t>
      </w:r>
    </w:p>
    <w:p w14:paraId="0C1D5DE3" w14:textId="66225F95" w:rsidR="00081BC5" w:rsidRDefault="00081BC5" w:rsidP="00F011D7">
      <w:pPr>
        <w:pStyle w:val="af4"/>
        <w:numPr>
          <w:ilvl w:val="1"/>
          <w:numId w:val="36"/>
        </w:num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 w:rsidRPr="00B75643">
        <w:rPr>
          <w:rFonts w:ascii="Consolas" w:eastAsia="KoPubWorld돋움체 Light" w:hAnsi="Consolas" w:cs="KoPubWorld돋움체 Light"/>
          <w:sz w:val="24"/>
          <w:szCs w:val="24"/>
        </w:rPr>
        <w:t>recv(MATCH_FAIL</w:t>
      </w:r>
      <w:r w:rsidR="00983C66" w:rsidRPr="00B75643">
        <w:rPr>
          <w:rFonts w:ascii="Consolas" w:eastAsia="KoPubWorld돋움체 Light" w:hAnsi="Consolas" w:cs="KoPubWorld돋움체 Light"/>
          <w:sz w:val="24"/>
          <w:szCs w:val="24"/>
        </w:rPr>
        <w:t>, NULL</w:t>
      </w:r>
      <w:r w:rsidRPr="00B75643">
        <w:rPr>
          <w:rFonts w:ascii="Consolas" w:eastAsia="KoPubWorld돋움체 Light" w:hAnsi="Consolas" w:cs="KoPubWorld돋움체 Light"/>
          <w:sz w:val="24"/>
          <w:szCs w:val="24"/>
        </w:rPr>
        <w:t>)</w:t>
      </w:r>
      <w:r w:rsidR="00B75643">
        <w:rPr>
          <w:rFonts w:ascii="KoPubWorld돋움체 Light" w:eastAsia="KoPubWorld돋움체 Light" w:hAnsi="KoPubWorld돋움체 Light" w:cs="KoPubWorld돋움체 Light"/>
          <w:sz w:val="24"/>
          <w:szCs w:val="24"/>
        </w:rPr>
        <w:br/>
      </w:r>
      <w:r w:rsidR="00A27094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매칭이 실패하면 이 결과를 </w:t>
      </w:r>
      <w:r w:rsidR="00A27094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recv, </w:t>
      </w:r>
      <w:r w:rsidR="00A27094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함수는</w:t>
      </w:r>
      <w:r w:rsidR="00A27094">
        <w:rPr>
          <w:rFonts w:ascii="KoPubWorld돋움체 Light" w:eastAsia="KoPubWorld돋움체 Light" w:hAnsi="KoPubWorld돋움체 Light" w:cs="KoPubWorld돋움체 Light"/>
          <w:sz w:val="24"/>
          <w:szCs w:val="24"/>
        </w:rPr>
        <w:t>false</w:t>
      </w:r>
      <w:r w:rsidR="00A27094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반환</w:t>
      </w:r>
    </w:p>
    <w:p w14:paraId="4FB9BC35" w14:textId="77777777" w:rsidR="00B75643" w:rsidRPr="00B75643" w:rsidRDefault="00B75643" w:rsidP="00B75643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</w:p>
    <w:p w14:paraId="79EF605E" w14:textId="6C46BD15" w:rsidR="00701951" w:rsidRPr="00701951" w:rsidRDefault="00701951" w:rsidP="00701951">
      <w:pPr>
        <w:pStyle w:val="3"/>
        <w:rPr>
          <w:rFonts w:eastAsia="KoPubWorld돋움체 Bold" w:cs="KoPubWorld돋움체 Bold"/>
          <w:color w:val="0070C0"/>
        </w:rPr>
      </w:pPr>
      <w:bookmarkStart w:id="11" w:name="_Toc55249473"/>
      <w:r>
        <w:rPr>
          <w:rFonts w:eastAsia="KoPubWorld돋움체 Bold" w:cs="KoPubWorld돋움체 Bold"/>
          <w:color w:val="0070C0"/>
        </w:rPr>
        <w:t>void</w:t>
      </w:r>
      <w:r w:rsidRPr="00701951">
        <w:rPr>
          <w:rFonts w:eastAsia="KoPubWorld돋움체 Bold" w:cs="KoPubWorld돋움체 Bold"/>
          <w:color w:val="0070C0"/>
        </w:rPr>
        <w:t xml:space="preserve"> </w:t>
      </w:r>
      <w:r>
        <w:rPr>
          <w:rFonts w:eastAsia="KoPubWorld돋움체 Bold" w:cs="KoPubWorld돋움체 Bold"/>
        </w:rPr>
        <w:t>LoadMap</w:t>
      </w:r>
      <w:r w:rsidRPr="00701951">
        <w:rPr>
          <w:rFonts w:eastAsia="KoPubWorld돋움체 Bold" w:cs="KoPubWorld돋움체 Bold"/>
        </w:rPr>
        <w:t>()</w:t>
      </w:r>
      <w:bookmarkEnd w:id="11"/>
    </w:p>
    <w:p w14:paraId="215D9764" w14:textId="03BF67A3" w:rsidR="00E04050" w:rsidRDefault="00B2795E" w:rsidP="00482857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매치 메이킹에서 받은 유저 정보를 바탕으로 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Lobby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에서 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InGame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으로 씬 이동</w:t>
      </w:r>
    </w:p>
    <w:p w14:paraId="60F78C37" w14:textId="77777777" w:rsidR="00B75643" w:rsidRDefault="00B75643" w:rsidP="00482857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</w:p>
    <w:p w14:paraId="70D0C889" w14:textId="2567FD5F" w:rsidR="00701951" w:rsidRPr="00701951" w:rsidRDefault="00701951" w:rsidP="00701951">
      <w:pPr>
        <w:pStyle w:val="3"/>
        <w:rPr>
          <w:rFonts w:eastAsia="KoPubWorld돋움체 Bold" w:cs="KoPubWorld돋움체 Bold"/>
          <w:color w:val="0070C0"/>
        </w:rPr>
      </w:pPr>
      <w:bookmarkStart w:id="12" w:name="_Toc55249474"/>
      <w:r w:rsidRPr="00701951">
        <w:rPr>
          <w:rFonts w:eastAsia="KoPubWorld돋움체 Bold" w:cs="KoPubWorld돋움체 Bold"/>
          <w:color w:val="0070C0"/>
        </w:rPr>
        <w:lastRenderedPageBreak/>
        <w:t xml:space="preserve">bool </w:t>
      </w:r>
      <w:r>
        <w:rPr>
          <w:rFonts w:eastAsia="KoPubWorld돋움체 Bold" w:cs="KoPubWorld돋움체 Bold"/>
        </w:rPr>
        <w:t>StartCountDown</w:t>
      </w:r>
      <w:r w:rsidRPr="00701951">
        <w:rPr>
          <w:rFonts w:eastAsia="KoPubWorld돋움체 Bold" w:cs="KoPubWorld돋움체 Bold"/>
        </w:rPr>
        <w:t>()</w:t>
      </w:r>
      <w:bookmarkEnd w:id="12"/>
    </w:p>
    <w:p w14:paraId="7DA1ED5A" w14:textId="44812CC9" w:rsidR="00E04050" w:rsidRDefault="00A95FAB" w:rsidP="00482857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두 클라이언트 모두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send(ENTER_INGAME_REQUEST)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를 완료하면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,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카운트다운 후 플레이어에게 이동 권한 부여</w:t>
      </w:r>
    </w:p>
    <w:p w14:paraId="2A9FE81F" w14:textId="77777777" w:rsidR="00343D30" w:rsidRDefault="00343D30" w:rsidP="00482857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</w:p>
    <w:p w14:paraId="250A0825" w14:textId="5398C394" w:rsidR="00701951" w:rsidRPr="00343D30" w:rsidRDefault="00701951" w:rsidP="00343D30">
      <w:pPr>
        <w:pStyle w:val="3"/>
        <w:rPr>
          <w:rFonts w:eastAsia="KoPubWorld돋움체 Bold" w:cs="KoPubWorld돋움체 Bold"/>
          <w:color w:val="0070C0"/>
        </w:rPr>
      </w:pPr>
      <w:bookmarkStart w:id="13" w:name="_Toc55249475"/>
      <w:r>
        <w:rPr>
          <w:rFonts w:eastAsia="KoPubWorld돋움체 Bold" w:cs="KoPubWorld돋움체 Bold"/>
          <w:color w:val="0070C0"/>
        </w:rPr>
        <w:t>void</w:t>
      </w:r>
      <w:r w:rsidRPr="00701951">
        <w:rPr>
          <w:rFonts w:eastAsia="KoPubWorld돋움체 Bold" w:cs="KoPubWorld돋움체 Bold"/>
          <w:color w:val="0070C0"/>
        </w:rPr>
        <w:t xml:space="preserve"> </w:t>
      </w:r>
      <w:r>
        <w:rPr>
          <w:rFonts w:eastAsia="KoPubWorld돋움체 Bold" w:cs="KoPubWorld돋움체 Bold"/>
        </w:rPr>
        <w:t>PlayerMove</w:t>
      </w:r>
      <w:r w:rsidRPr="00701951">
        <w:rPr>
          <w:rFonts w:eastAsia="KoPubWorld돋움체 Bold" w:cs="KoPubWorld돋움체 Bold"/>
        </w:rPr>
        <w:t>(</w:t>
      </w:r>
      <w:r w:rsidRPr="00854400">
        <w:rPr>
          <w:rFonts w:eastAsia="KoPubWorld돋움체 Bold" w:cs="KoPubWorld돋움체 Bold"/>
          <w:color w:val="45C195"/>
        </w:rPr>
        <w:t>Protocol</w:t>
      </w:r>
      <w:r w:rsidRPr="00701951">
        <w:rPr>
          <w:rFonts w:eastAsia="KoPubWorld돋움체 Bold" w:cs="KoPubWorld돋움체 Bold"/>
          <w:color w:val="0070C0"/>
        </w:rPr>
        <w:t xml:space="preserve"> </w:t>
      </w:r>
      <w:r>
        <w:rPr>
          <w:rFonts w:eastAsia="KoPubWorld돋움체 Bold" w:cs="KoPubWorld돋움체 Bold"/>
        </w:rPr>
        <w:t>type</w:t>
      </w:r>
      <w:r w:rsidRPr="00701951">
        <w:rPr>
          <w:rFonts w:eastAsia="KoPubWorld돋움체 Bold" w:cs="KoPubWorld돋움체 Bold"/>
        </w:rPr>
        <w:t>)</w:t>
      </w:r>
      <w:bookmarkEnd w:id="13"/>
    </w:p>
    <w:p w14:paraId="088E8323" w14:textId="2693E833" w:rsidR="00A8252E" w:rsidRDefault="00A8252E" w:rsidP="00A8252E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type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에 따라서 서버에 어떤 키가 눌렸는지 전송한다.</w:t>
      </w:r>
    </w:p>
    <w:p w14:paraId="2C744387" w14:textId="5ABA4DF6" w:rsidR="00A8252E" w:rsidRDefault="00A8252E" w:rsidP="00A8252E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 w:rsidRPr="009D68D0">
        <w:rPr>
          <w:rFonts w:ascii="Consolas" w:eastAsia="KoPubWorld돋움체 Light" w:hAnsi="Consolas" w:cs="KoPubWorld돋움체 Light"/>
          <w:sz w:val="24"/>
          <w:szCs w:val="24"/>
        </w:rPr>
        <w:t>send(KEYDOWN_A_REQUEST)</w:t>
      </w:r>
      <w:r w:rsidR="009D68D0">
        <w:rPr>
          <w:rFonts w:ascii="KoPubWorld돋움체 Light" w:eastAsia="KoPubWorld돋움체 Light" w:hAnsi="KoPubWorld돋움체 Light" w:cs="KoPubWorld돋움체 Light"/>
          <w:sz w:val="24"/>
          <w:szCs w:val="24"/>
        </w:rPr>
        <w:br/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서버에서 플레이어의 칼을 반시계로 회전시킨 후 양 쪽 클라이언트에 전송</w:t>
      </w:r>
    </w:p>
    <w:p w14:paraId="7BBAC3D1" w14:textId="24FF9226" w:rsidR="00A8252E" w:rsidRDefault="00A8252E" w:rsidP="00A8252E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 w:rsidRPr="009D68D0">
        <w:rPr>
          <w:rFonts w:ascii="Consolas" w:eastAsia="KoPubWorld돋움체 Light" w:hAnsi="Consolas" w:cs="KoPubWorld돋움체 Light"/>
          <w:sz w:val="24"/>
          <w:szCs w:val="24"/>
        </w:rPr>
        <w:t>send(KEYDOWN_D_REQUEST)</w:t>
      </w:r>
      <w:r w:rsidR="009D68D0">
        <w:rPr>
          <w:rFonts w:ascii="KoPubWorld돋움체 Light" w:eastAsia="KoPubWorld돋움체 Light" w:hAnsi="KoPubWorld돋움체 Light" w:cs="KoPubWorld돋움체 Light"/>
          <w:sz w:val="24"/>
          <w:szCs w:val="24"/>
        </w:rPr>
        <w:br/>
      </w:r>
      <w:r w:rsidR="00EB776C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서버에서 플레이어의 칼을 시계방향으로 회전시킨 후 양 쪽 클라이언트에 전송</w:t>
      </w:r>
    </w:p>
    <w:p w14:paraId="7ECCE789" w14:textId="12DDF90A" w:rsidR="00A8252E" w:rsidRDefault="00A8252E" w:rsidP="00A8252E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 w:rsidRPr="009D68D0">
        <w:rPr>
          <w:rFonts w:ascii="Consolas" w:eastAsia="KoPubWorld돋움체 Light" w:hAnsi="Consolas" w:cs="KoPubWorld돋움체 Light"/>
          <w:sz w:val="24"/>
          <w:szCs w:val="24"/>
        </w:rPr>
        <w:t>send(MOVE_REQUEST)</w:t>
      </w:r>
      <w:r w:rsidR="009D68D0">
        <w:rPr>
          <w:rFonts w:ascii="KoPubWorld돋움체 Light" w:eastAsia="KoPubWorld돋움체 Light" w:hAnsi="KoPubWorld돋움체 Light" w:cs="KoPubWorld돋움체 Light"/>
          <w:sz w:val="24"/>
          <w:szCs w:val="24"/>
        </w:rPr>
        <w:br/>
      </w:r>
      <w:r w:rsidR="00EB776C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서버에서 플레이어를 칼이 바라보는 방향으로 </w:t>
      </w:r>
      <w:r w:rsidR="00991986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이동시킨</w:t>
      </w:r>
      <w:r w:rsidR="00EB776C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 후 양 쪽 클라이언트에 전송</w:t>
      </w:r>
    </w:p>
    <w:p w14:paraId="2B3432C8" w14:textId="73AE52CA" w:rsidR="0036210B" w:rsidRDefault="0036210B" w:rsidP="00A8252E">
      <w:pPr>
        <w:rPr>
          <w:rFonts w:ascii="Consolas" w:eastAsia="KoPubWorld돋움체 Light" w:hAnsi="Consolas" w:cs="KoPubWorld돋움체 Light"/>
          <w:sz w:val="24"/>
          <w:szCs w:val="24"/>
        </w:rPr>
      </w:pPr>
      <w:r w:rsidRPr="009D68D0">
        <w:rPr>
          <w:rFonts w:ascii="Consolas" w:eastAsia="KoPubWorld돋움체 Light" w:hAnsi="Consolas" w:cs="KoPubWorld돋움체 Light"/>
          <w:sz w:val="24"/>
          <w:szCs w:val="24"/>
        </w:rPr>
        <w:t>recv(MOVE_SUCCESS, PlayerPackets)</w:t>
      </w:r>
    </w:p>
    <w:p w14:paraId="01AB0027" w14:textId="77777777" w:rsidR="008E3315" w:rsidRPr="009D68D0" w:rsidRDefault="008E3315" w:rsidP="00A8252E">
      <w:pPr>
        <w:rPr>
          <w:rFonts w:ascii="Consolas" w:eastAsia="KoPubWorld돋움체 Light" w:hAnsi="Consolas" w:cs="KoPubWorld돋움체 Light"/>
          <w:sz w:val="24"/>
          <w:szCs w:val="24"/>
        </w:rPr>
      </w:pPr>
    </w:p>
    <w:p w14:paraId="669E5DDE" w14:textId="32045E03" w:rsidR="00854400" w:rsidRDefault="00854400" w:rsidP="00484528">
      <w:pPr>
        <w:pStyle w:val="3"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bookmarkStart w:id="14" w:name="_Toc55249476"/>
      <w:r>
        <w:rPr>
          <w:color w:val="0070C0"/>
        </w:rPr>
        <w:t>void</w:t>
      </w:r>
      <w:r w:rsidRPr="00701951">
        <w:rPr>
          <w:color w:val="0070C0"/>
        </w:rPr>
        <w:t xml:space="preserve"> </w:t>
      </w:r>
      <w:r>
        <w:t>UpdatePlayers</w:t>
      </w:r>
      <w:r w:rsidRPr="00701951">
        <w:t>()</w:t>
      </w:r>
      <w:bookmarkEnd w:id="14"/>
    </w:p>
    <w:p w14:paraId="566E3EAC" w14:textId="67DD209B" w:rsidR="00E500D2" w:rsidRDefault="000B0025" w:rsidP="00482857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PlayerMove(Protocol type)</w:t>
      </w:r>
      <w:r w:rsidR="00D744D1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함수에서 받은</w:t>
      </w:r>
      <w:r w:rsidR="00991986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 정보를 바탕으로 두 플레이어의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정보를</w:t>
      </w:r>
      <w:r w:rsidR="00991986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 </w:t>
      </w:r>
      <w:r w:rsidR="00011491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업데이트</w:t>
      </w:r>
      <w:r w:rsidR="00E500D2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한다.</w:t>
      </w:r>
      <w:r w:rsidR="00E500D2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 w:rsidR="00E500D2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만약 </w:t>
      </w:r>
      <w:r w:rsidR="00E500D2">
        <w:rPr>
          <w:rFonts w:ascii="KoPubWorld돋움체 Light" w:eastAsia="KoPubWorld돋움체 Light" w:hAnsi="KoPubWorld돋움체 Light" w:cs="KoPubWorld돋움체 Light"/>
          <w:sz w:val="24"/>
          <w:szCs w:val="24"/>
        </w:rPr>
        <w:t>Protocol type</w:t>
      </w:r>
      <w:r w:rsidR="00E500D2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이 </w:t>
      </w:r>
      <w:r w:rsidR="00E500D2">
        <w:rPr>
          <w:rFonts w:ascii="KoPubWorld돋움체 Light" w:eastAsia="KoPubWorld돋움체 Light" w:hAnsi="KoPubWorld돋움체 Light" w:cs="KoPubWorld돋움체 Light"/>
          <w:sz w:val="24"/>
          <w:szCs w:val="24"/>
        </w:rPr>
        <w:t>ENEMY_DISCONNECTED</w:t>
      </w:r>
      <w:r w:rsidR="00D744D1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이거나 한 </w:t>
      </w:r>
      <w:r w:rsidR="00E500D2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플레이어</w:t>
      </w:r>
      <w:r w:rsidR="00D744D1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의 체력이 </w:t>
      </w:r>
      <w:r w:rsidR="00D744D1">
        <w:rPr>
          <w:rFonts w:ascii="KoPubWorld돋움체 Light" w:eastAsia="KoPubWorld돋움체 Light" w:hAnsi="KoPubWorld돋움체 Light" w:cs="KoPubWorld돋움체 Light"/>
          <w:sz w:val="24"/>
          <w:szCs w:val="24"/>
        </w:rPr>
        <w:t>0</w:t>
      </w:r>
      <w:r w:rsidR="00D744D1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이면 게임 결과</w:t>
      </w:r>
      <w:r w:rsidR="00D744D1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 w:rsidR="008E3315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S</w:t>
      </w:r>
      <w:r w:rsidR="008E3315">
        <w:rPr>
          <w:rFonts w:ascii="KoPubWorld돋움체 Light" w:eastAsia="KoPubWorld돋움체 Light" w:hAnsi="KoPubWorld돋움체 Light" w:cs="KoPubWorld돋움체 Light"/>
          <w:sz w:val="24"/>
          <w:szCs w:val="24"/>
        </w:rPr>
        <w:t>cene</w:t>
      </w:r>
      <w:r w:rsidR="00D744D1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으로 이동한다.</w:t>
      </w:r>
    </w:p>
    <w:p w14:paraId="41E9320B" w14:textId="77777777" w:rsidR="008E3315" w:rsidRDefault="008E3315" w:rsidP="00482857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</w:p>
    <w:p w14:paraId="0649A6DB" w14:textId="66783FB4" w:rsidR="00854400" w:rsidRPr="00E500D2" w:rsidRDefault="00854400" w:rsidP="00484528">
      <w:pPr>
        <w:pStyle w:val="3"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bookmarkStart w:id="15" w:name="_Toc55249477"/>
      <w:r>
        <w:rPr>
          <w:color w:val="0070C0"/>
        </w:rPr>
        <w:t>void</w:t>
      </w:r>
      <w:r w:rsidRPr="00701951">
        <w:rPr>
          <w:color w:val="0070C0"/>
        </w:rPr>
        <w:t xml:space="preserve"> </w:t>
      </w:r>
      <w:r>
        <w:t>UpdateItemList</w:t>
      </w:r>
      <w:r w:rsidRPr="00701951">
        <w:t>()</w:t>
      </w:r>
      <w:bookmarkEnd w:id="15"/>
    </w:p>
    <w:p w14:paraId="7AC93D6C" w14:textId="3AB5417B" w:rsidR="00822DB4" w:rsidRDefault="00991986" w:rsidP="00822DB4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recv(ItemPacket)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의 정보를 바탕으로 </w:t>
      </w:r>
      <w:r w:rsidR="00AD1E83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현재 게임 맵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에 위치하는 아이템 </w:t>
      </w:r>
      <w:r w:rsidR="00FF04B0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정보를 </w:t>
      </w:r>
      <w:r w:rsidR="00011491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업데이트</w:t>
      </w:r>
      <w:r w:rsidR="00FF04B0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한다.</w:t>
      </w:r>
    </w:p>
    <w:p w14:paraId="3081F53A" w14:textId="77777777" w:rsidR="00822DB4" w:rsidRDefault="00822DB4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br w:type="page"/>
      </w:r>
    </w:p>
    <w:p w14:paraId="396ADE12" w14:textId="02325E94" w:rsidR="00347C08" w:rsidRDefault="00667EBD" w:rsidP="00347C08">
      <w:pPr>
        <w:pStyle w:val="2"/>
        <w:rPr>
          <w:rFonts w:ascii="KoPubWorld돋움체 Light" w:eastAsia="KoPubWorld돋움체 Light" w:hAnsi="KoPubWorld돋움체 Light" w:cs="KoPubWorld돋움체 Light"/>
          <w:sz w:val="36"/>
          <w:szCs w:val="36"/>
        </w:rPr>
      </w:pPr>
      <w:bookmarkStart w:id="16" w:name="_Toc55249478"/>
      <w:r>
        <w:rPr>
          <w:rFonts w:ascii="KoPubWorld돋움체 Light" w:eastAsia="KoPubWorld돋움체 Light" w:hAnsi="KoPubWorld돋움체 Light" w:cs="KoPubWorld돋움체 Light"/>
          <w:b/>
          <w:bCs/>
          <w:color w:val="FF0000"/>
        </w:rPr>
        <w:lastRenderedPageBreak/>
        <w:pict w14:anchorId="4411F89C">
          <v:shape id="_x0000_s1091" type="#_x0000_t202" style="position:absolute;margin-left:0;margin-top:70.2pt;width:178.95pt;height:113.95pt;z-index:251743744;visibility:visible;mso-wrap-style:square;mso-wrap-distance-left:9pt;mso-wrap-distance-top:3.6pt;mso-wrap-distance-right:9pt;mso-wrap-distance-bottom:3.6pt;mso-position-horizontal:center;mso-position-horizontal-relative:margin;mso-width-relative:margin;mso-height-relative:margin;v-text-anchor:top">
            <v:textbox style="mso-next-textbox:#_x0000_s1091;mso-fit-shape-to-text:t">
              <w:txbxContent>
                <w:p w14:paraId="1A3B4E6A" w14:textId="5B25CC46" w:rsidR="001261C7" w:rsidRPr="00525177" w:rsidRDefault="001261C7" w:rsidP="00BF03F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</w:pPr>
                  <w:r w:rsidRPr="00525177">
                    <w:rPr>
                      <w:rFonts w:ascii="돋움체" w:eastAsia="돋움체" w:cs="돋움체"/>
                      <w:color w:val="0000FF"/>
                      <w:sz w:val="24"/>
                      <w:szCs w:val="24"/>
                      <w:lang w:eastAsia="en-US"/>
                    </w:rPr>
                    <w:t>struct</w:t>
                  </w:r>
                  <w:r w:rsidRPr="00525177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2B91AF"/>
                      <w:sz w:val="24"/>
                      <w:szCs w:val="24"/>
                      <w:lang w:eastAsia="en-US"/>
                    </w:rPr>
                    <w:t>GameClientInfo</w:t>
                  </w:r>
                  <w:r w:rsidRPr="00525177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 xml:space="preserve"> {</w:t>
                  </w:r>
                </w:p>
                <w:p w14:paraId="703C0AB4" w14:textId="77777777" w:rsidR="001261C7" w:rsidRPr="00525177" w:rsidRDefault="001261C7" w:rsidP="00BF03F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</w:pPr>
                  <w:r w:rsidRPr="00525177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ab/>
                  </w:r>
                  <w:r w:rsidRPr="00525177">
                    <w:rPr>
                      <w:rFonts w:ascii="돋움체" w:eastAsia="돋움체" w:cs="돋움체"/>
                      <w:color w:val="2B91AF"/>
                      <w:sz w:val="24"/>
                      <w:szCs w:val="24"/>
                      <w:lang w:eastAsia="en-US"/>
                    </w:rPr>
                    <w:t>SOCKET</w:t>
                  </w:r>
                  <w:r w:rsidRPr="00525177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 xml:space="preserve"> socket;</w:t>
                  </w:r>
                </w:p>
                <w:p w14:paraId="4A737F32" w14:textId="77777777" w:rsidR="001261C7" w:rsidRPr="00525177" w:rsidRDefault="001261C7" w:rsidP="00BF03F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</w:pPr>
                  <w:r w:rsidRPr="00525177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ab/>
                  </w:r>
                  <w:r w:rsidRPr="00525177">
                    <w:rPr>
                      <w:rFonts w:ascii="돋움체" w:eastAsia="돋움체" w:cs="돋움체"/>
                      <w:color w:val="2B91AF"/>
                      <w:sz w:val="24"/>
                      <w:szCs w:val="24"/>
                      <w:lang w:eastAsia="en-US"/>
                    </w:rPr>
                    <w:t>PlayerPacket</w:t>
                  </w:r>
                  <w:r w:rsidRPr="00525177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 xml:space="preserve"> player;</w:t>
                  </w:r>
                </w:p>
                <w:p w14:paraId="4BE378E8" w14:textId="77777777" w:rsidR="001261C7" w:rsidRPr="00525177" w:rsidRDefault="001261C7" w:rsidP="00BF03F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</w:pPr>
                  <w:r w:rsidRPr="00525177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ab/>
                  </w:r>
                  <w:r w:rsidRPr="00525177">
                    <w:rPr>
                      <w:rFonts w:ascii="돋움체" w:eastAsia="돋움체" w:cs="돋움체"/>
                      <w:color w:val="2B91AF"/>
                      <w:sz w:val="24"/>
                      <w:szCs w:val="24"/>
                      <w:lang w:eastAsia="en-US"/>
                    </w:rPr>
                    <w:t>Protocol</w:t>
                  </w:r>
                  <w:r w:rsidRPr="00525177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 xml:space="preserve"> protocol;</w:t>
                  </w:r>
                </w:p>
                <w:p w14:paraId="70A22AA7" w14:textId="77777777" w:rsidR="001261C7" w:rsidRPr="00525177" w:rsidRDefault="001261C7" w:rsidP="00BF03F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</w:pPr>
                  <w:r w:rsidRPr="00525177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ab/>
                  </w:r>
                  <w:r w:rsidRPr="00525177">
                    <w:rPr>
                      <w:rFonts w:ascii="돋움체" w:eastAsia="돋움체" w:cs="돋움체"/>
                      <w:color w:val="0000FF"/>
                      <w:sz w:val="24"/>
                      <w:szCs w:val="24"/>
                      <w:lang w:eastAsia="en-US"/>
                    </w:rPr>
                    <w:t>bool</w:t>
                  </w:r>
                  <w:r w:rsidRPr="00525177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 xml:space="preserve"> isMatching;</w:t>
                  </w:r>
                </w:p>
                <w:p w14:paraId="1DD83143" w14:textId="56BD2EF4" w:rsidR="001261C7" w:rsidRPr="00525177" w:rsidRDefault="001261C7" w:rsidP="00BF03FF">
                  <w:pPr>
                    <w:rPr>
                      <w:sz w:val="24"/>
                      <w:szCs w:val="24"/>
                    </w:rPr>
                  </w:pPr>
                  <w:r w:rsidRPr="00525177">
                    <w:rPr>
                      <w:rFonts w:ascii="돋움체" w:eastAsia="돋움체" w:cs="돋움체"/>
                      <w:color w:val="000000"/>
                      <w:sz w:val="24"/>
                      <w:szCs w:val="24"/>
                      <w:lang w:eastAsia="en-US"/>
                    </w:rPr>
                    <w:t>};</w:t>
                  </w:r>
                </w:p>
              </w:txbxContent>
            </v:textbox>
            <w10:wrap type="topAndBottom" anchorx="margin"/>
          </v:shape>
        </w:pict>
      </w:r>
      <w:r w:rsidR="00347C08">
        <w:rPr>
          <w:rFonts w:ascii="KoPubWorld돋움체 Light" w:eastAsia="KoPubWorld돋움체 Light" w:hAnsi="KoPubWorld돋움체 Light" w:cs="KoPubWorld돋움체 Light" w:hint="eastAsia"/>
          <w:sz w:val="36"/>
          <w:szCs w:val="36"/>
        </w:rPr>
        <w:t>서버에서 사용하는 클라이언트 데이터</w:t>
      </w:r>
      <w:bookmarkEnd w:id="16"/>
    </w:p>
    <w:p w14:paraId="3DB51824" w14:textId="1E537168" w:rsidR="003E3F5A" w:rsidRDefault="003E3F5A">
      <w:pPr>
        <w:rPr>
          <w:rFonts w:ascii="KoPubWorld돋움체 Light" w:eastAsia="KoPubWorld돋움체 Light" w:hAnsi="KoPubWorld돋움체 Light" w:cs="KoPubWorld돋움체 Light"/>
          <w:b/>
          <w:bCs/>
          <w:color w:val="FF0000"/>
          <w:sz w:val="28"/>
          <w:szCs w:val="28"/>
        </w:rPr>
      </w:pPr>
    </w:p>
    <w:p w14:paraId="4CE37B65" w14:textId="12300737" w:rsidR="00BF03FF" w:rsidRPr="003E3F5A" w:rsidRDefault="003E3F5A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 w:rsidRPr="003E3F5A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서버에서 저장하고 있는 클라이언트 구조체는 통신에 사용할 소켓과 플레이어 패킷,</w:t>
      </w:r>
      <w:r w:rsidRPr="003E3F5A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 w:rsidRPr="003E3F5A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프로토콜과 현재 클라이언트가 매칭중인 상태임을 저장하는 </w:t>
      </w:r>
      <w:r w:rsidRPr="003E3F5A">
        <w:rPr>
          <w:rFonts w:ascii="KoPubWorld돋움체 Light" w:eastAsia="KoPubWorld돋움체 Light" w:hAnsi="KoPubWorld돋움체 Light" w:cs="KoPubWorld돋움체 Light"/>
          <w:sz w:val="24"/>
          <w:szCs w:val="24"/>
        </w:rPr>
        <w:t>bool</w:t>
      </w:r>
      <w:r w:rsidRPr="003E3F5A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변수가 있다.</w:t>
      </w:r>
      <w:r w:rsidR="00BF03FF" w:rsidRPr="003E3F5A">
        <w:rPr>
          <w:rFonts w:ascii="KoPubWorld돋움체 Light" w:eastAsia="KoPubWorld돋움체 Light" w:hAnsi="KoPubWorld돋움체 Light" w:cs="KoPubWorld돋움체 Light"/>
          <w:sz w:val="24"/>
          <w:szCs w:val="24"/>
        </w:rPr>
        <w:br w:type="page"/>
      </w:r>
    </w:p>
    <w:p w14:paraId="0CD09348" w14:textId="2E30CCB6" w:rsidR="00347C08" w:rsidRDefault="00347C08" w:rsidP="00347C08">
      <w:pPr>
        <w:pStyle w:val="2"/>
        <w:rPr>
          <w:rFonts w:ascii="KoPubWorld돋움체 Light" w:eastAsia="KoPubWorld돋움체 Light" w:hAnsi="KoPubWorld돋움체 Light" w:cs="KoPubWorld돋움체 Light"/>
          <w:sz w:val="36"/>
          <w:szCs w:val="36"/>
        </w:rPr>
      </w:pPr>
      <w:bookmarkStart w:id="17" w:name="_Toc55249479"/>
      <w:r>
        <w:rPr>
          <w:rFonts w:ascii="KoPubWorld돋움체 Light" w:eastAsia="KoPubWorld돋움체 Light" w:hAnsi="KoPubWorld돋움체 Light" w:cs="KoPubWorld돋움체 Light" w:hint="eastAsia"/>
          <w:sz w:val="36"/>
          <w:szCs w:val="36"/>
        </w:rPr>
        <w:lastRenderedPageBreak/>
        <w:t>서버 함수</w:t>
      </w:r>
      <w:bookmarkEnd w:id="17"/>
    </w:p>
    <w:p w14:paraId="212A204F" w14:textId="7E330431" w:rsidR="00854400" w:rsidRPr="00854400" w:rsidRDefault="00854400" w:rsidP="00484528">
      <w:pPr>
        <w:pStyle w:val="3"/>
      </w:pPr>
      <w:bookmarkStart w:id="18" w:name="_Toc55249480"/>
      <w:r>
        <w:rPr>
          <w:color w:val="0070C0"/>
        </w:rPr>
        <w:t>bool</w:t>
      </w:r>
      <w:r w:rsidRPr="00701951">
        <w:rPr>
          <w:color w:val="0070C0"/>
        </w:rPr>
        <w:t xml:space="preserve"> </w:t>
      </w:r>
      <w:r>
        <w:t>CheckUserID</w:t>
      </w:r>
      <w:r w:rsidRPr="00701951">
        <w:t>(</w:t>
      </w:r>
      <w:r>
        <w:rPr>
          <w:color w:val="0070C0"/>
        </w:rPr>
        <w:t>const char</w:t>
      </w:r>
      <w:r>
        <w:t>* id</w:t>
      </w:r>
      <w:r w:rsidRPr="00701951">
        <w:t>)</w:t>
      </w:r>
      <w:bookmarkEnd w:id="18"/>
    </w:p>
    <w:p w14:paraId="46BEFD82" w14:textId="4FCCE7E3" w:rsidR="007E4F70" w:rsidRDefault="007E4F70" w:rsidP="007E4F70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현재 서버에 접속한 유저들 중 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id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가 이미 존재하는지 검사해서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만약 이미 존재하는 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id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라면 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false</w:t>
      </w:r>
      <w:r w:rsidR="00B44DB9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를</w:t>
      </w:r>
      <w:r w:rsidR="00844445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 w:rsidR="00844445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반환 후 클라이언트의 접속을 끊고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,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사용 가능한 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id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라면 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true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를 반환</w:t>
      </w:r>
      <w:r w:rsidR="00844445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하고 클라이언트 접속을 허용한다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.</w:t>
      </w:r>
    </w:p>
    <w:p w14:paraId="311324AA" w14:textId="764FFA1C" w:rsidR="00854400" w:rsidRPr="00854400" w:rsidRDefault="00161B08" w:rsidP="00484528">
      <w:pPr>
        <w:pStyle w:val="3"/>
        <w:rPr>
          <w:rFonts w:asciiTheme="minorHAnsi" w:eastAsiaTheme="minorEastAsia" w:hAnsiTheme="minorHAnsi" w:cstheme="minorBidi"/>
          <w:sz w:val="20"/>
          <w:szCs w:val="20"/>
        </w:rPr>
      </w:pPr>
      <w:bookmarkStart w:id="19" w:name="_Toc55249481"/>
      <w:r w:rsidRPr="00161B08">
        <w:rPr>
          <w:rFonts w:ascii="맑은 고딕" w:eastAsia="맑은 고딕" w:hAnsi="맑은 고딕" w:cs="맑은 고딕" w:hint="eastAsia"/>
          <w:color w:val="45C195"/>
        </w:rPr>
        <w:t>D</w:t>
      </w:r>
      <w:r w:rsidRPr="00161B08">
        <w:rPr>
          <w:rFonts w:ascii="맑은 고딕" w:eastAsia="맑은 고딕" w:hAnsi="맑은 고딕" w:cs="맑은 고딕"/>
          <w:color w:val="45C195"/>
        </w:rPr>
        <w:t>WORD</w:t>
      </w:r>
      <w:r>
        <w:rPr>
          <w:rFonts w:ascii="맑은 고딕" w:eastAsia="맑은 고딕" w:hAnsi="맑은 고딕" w:cs="맑은 고딕"/>
          <w:color w:val="0070C0"/>
        </w:rPr>
        <w:t xml:space="preserve"> </w:t>
      </w:r>
      <w:r w:rsidRPr="00161B08">
        <w:rPr>
          <w:rFonts w:ascii="맑은 고딕" w:eastAsia="맑은 고딕" w:hAnsi="맑은 고딕" w:cs="맑은 고딕"/>
          <w:color w:val="77397A" w:themeColor="accent3" w:themeShade="BF"/>
        </w:rPr>
        <w:t>WINAPI</w:t>
      </w:r>
      <w:r w:rsidR="00854400" w:rsidRPr="00701951">
        <w:rPr>
          <w:color w:val="0070C0"/>
        </w:rPr>
        <w:t xml:space="preserve"> </w:t>
      </w:r>
      <w:r w:rsidR="00854400">
        <w:t>ProcessClient</w:t>
      </w:r>
      <w:r w:rsidR="00854400" w:rsidRPr="00701951">
        <w:t>(</w:t>
      </w:r>
      <w:r w:rsidR="00854400">
        <w:rPr>
          <w:color w:val="45C195"/>
        </w:rPr>
        <w:t>Client</w:t>
      </w:r>
      <w:r w:rsidR="00854400">
        <w:t>* arg</w:t>
      </w:r>
      <w:r w:rsidR="00854400" w:rsidRPr="00701951">
        <w:t>)</w:t>
      </w:r>
      <w:bookmarkEnd w:id="19"/>
    </w:p>
    <w:p w14:paraId="132942F1" w14:textId="259255EE" w:rsidR="000B69D2" w:rsidRDefault="007E4F70" w:rsidP="007E4F70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서버에 접속한 클라이언트를 대상으로 스레드를 생성하고 해당 클라이언트에서 보내는 데이터를 처리하는 스레드 함수이다.</w:t>
      </w:r>
    </w:p>
    <w:p w14:paraId="51C977D2" w14:textId="2C8EA61D" w:rsidR="00854400" w:rsidRPr="00854400" w:rsidRDefault="00854400" w:rsidP="00484528">
      <w:pPr>
        <w:pStyle w:val="3"/>
        <w:rPr>
          <w:rFonts w:asciiTheme="minorHAnsi" w:eastAsiaTheme="minorEastAsia" w:hAnsiTheme="minorHAnsi" w:cstheme="minorBidi"/>
          <w:sz w:val="20"/>
          <w:szCs w:val="20"/>
        </w:rPr>
      </w:pPr>
      <w:bookmarkStart w:id="20" w:name="_Toc55249482"/>
      <w:r>
        <w:rPr>
          <w:color w:val="0070C0"/>
        </w:rPr>
        <w:t>void</w:t>
      </w:r>
      <w:r w:rsidRPr="00701951">
        <w:rPr>
          <w:color w:val="0070C0"/>
        </w:rPr>
        <w:t xml:space="preserve"> </w:t>
      </w:r>
      <w:r>
        <w:t>StartMatchMaking</w:t>
      </w:r>
      <w:r w:rsidRPr="00701951">
        <w:t>()</w:t>
      </w:r>
      <w:bookmarkEnd w:id="20"/>
    </w:p>
    <w:p w14:paraId="545B05E3" w14:textId="3CA5FD72" w:rsidR="00482487" w:rsidRDefault="00F83422" w:rsidP="00822DB4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이 함수에 진입할 때 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EnterCriticalSection()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을 호출하고 </w:t>
      </w:r>
      <w:r w:rsidR="00482487">
        <w:rPr>
          <w:rFonts w:ascii="KoPubWorld돋움체 Light" w:eastAsia="KoPubWorld돋움체 Light" w:hAnsi="KoPubWorld돋움체 Light" w:cs="KoPubWorld돋움체 Light"/>
          <w:sz w:val="24"/>
          <w:szCs w:val="24"/>
        </w:rPr>
        <w:t>서버</w:t>
      </w:r>
      <w:r w:rsidR="00482487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에 접속한 유저들 중 매치 메이킹을 요청한 클라이언트</w:t>
      </w:r>
      <w:r w:rsidR="00AF15E4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 두 개를 </w:t>
      </w:r>
      <w:r w:rsidR="00453F41">
        <w:rPr>
          <w:rFonts w:ascii="KoPubWorld돋움체 Light" w:eastAsia="KoPubWorld돋움체 Light" w:hAnsi="KoPubWorld돋움체 Light" w:cs="KoPubWorld돋움체 Light"/>
          <w:sz w:val="24"/>
          <w:szCs w:val="24"/>
        </w:rPr>
        <w:t>pair</w:t>
      </w:r>
      <w:r w:rsidR="00453F41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로 묶</w:t>
      </w:r>
      <w:r w:rsidR="006C468D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어 </w:t>
      </w:r>
      <w:r w:rsidR="006C468D">
        <w:rPr>
          <w:rFonts w:ascii="KoPubWorld돋움체 Light" w:eastAsia="KoPubWorld돋움체 Light" w:hAnsi="KoPubWorld돋움체 Light" w:cs="KoPubWorld돋움체 Light"/>
          <w:sz w:val="24"/>
          <w:szCs w:val="24"/>
        </w:rPr>
        <w:t>vector</w:t>
      </w:r>
      <w:r w:rsidR="006C468D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에 저장한 후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함수를 종료하기 직전에 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LeaveCriticalSection()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을 호출한다.</w:t>
      </w:r>
    </w:p>
    <w:p w14:paraId="239F9CB2" w14:textId="43368423" w:rsidR="00854400" w:rsidRPr="00484528" w:rsidRDefault="00854400" w:rsidP="00484528">
      <w:pPr>
        <w:pStyle w:val="3"/>
      </w:pPr>
      <w:bookmarkStart w:id="21" w:name="_Toc55249483"/>
      <w:r w:rsidRPr="00B44DB9">
        <w:rPr>
          <w:color w:val="0070C0"/>
        </w:rPr>
        <w:t>void</w:t>
      </w:r>
      <w:r w:rsidRPr="00484528">
        <w:t xml:space="preserve"> InitPlayers(std::</w:t>
      </w:r>
      <w:r w:rsidRPr="00B44DB9">
        <w:rPr>
          <w:color w:val="45C195"/>
        </w:rPr>
        <w:t>pair</w:t>
      </w:r>
      <w:r w:rsidR="009D7472" w:rsidRPr="00484528">
        <w:t>&lt;</w:t>
      </w:r>
      <w:r w:rsidR="009D7472" w:rsidRPr="00B44DB9">
        <w:rPr>
          <w:color w:val="45C195"/>
        </w:rPr>
        <w:t>PlayerPacket</w:t>
      </w:r>
      <w:r w:rsidR="009D7472" w:rsidRPr="00484528">
        <w:t xml:space="preserve">, </w:t>
      </w:r>
      <w:r w:rsidR="009D7472" w:rsidRPr="00B44DB9">
        <w:rPr>
          <w:color w:val="45C195"/>
        </w:rPr>
        <w:t>PlayerPacket</w:t>
      </w:r>
      <w:r w:rsidR="009D7472" w:rsidRPr="00484528">
        <w:t>&gt;</w:t>
      </w:r>
      <w:r w:rsidRPr="00484528">
        <w:t>)</w:t>
      </w:r>
      <w:bookmarkEnd w:id="21"/>
    </w:p>
    <w:p w14:paraId="6B14A111" w14:textId="125D81B1" w:rsidR="00A939FC" w:rsidRDefault="00A939FC" w:rsidP="00822DB4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매치가 성사된 두 클라이언트의 게임 내 초기 위치를 설정하고 양쪽 클라이언트에 </w:t>
      </w:r>
      <w:r w:rsidR="00351C09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send(MATCH_SUCCESS, </w:t>
      </w:r>
      <w:r w:rsidR="004C4028">
        <w:rPr>
          <w:rFonts w:ascii="KoPubWorld돋움체 Light" w:eastAsia="KoPubWorld돋움체 Light" w:hAnsi="KoPubWorld돋움체 Light" w:cs="KoPubWorld돋움체 Light"/>
          <w:sz w:val="24"/>
          <w:szCs w:val="24"/>
        </w:rPr>
        <w:t>pa</w:t>
      </w:r>
      <w:r w:rsidR="00316282">
        <w:rPr>
          <w:rFonts w:ascii="KoPubWorld돋움체 Light" w:eastAsia="KoPubWorld돋움체 Light" w:hAnsi="KoPubWorld돋움체 Light" w:cs="KoPubWorld돋움체 Light"/>
          <w:sz w:val="24"/>
          <w:szCs w:val="24"/>
        </w:rPr>
        <w:t>ir</w:t>
      </w:r>
      <w:r w:rsidR="004C4028">
        <w:rPr>
          <w:rFonts w:ascii="KoPubWorld돋움체 Light" w:eastAsia="KoPubWorld돋움체 Light" w:hAnsi="KoPubWorld돋움체 Light" w:cs="KoPubWorld돋움체 Light"/>
          <w:sz w:val="24"/>
          <w:szCs w:val="24"/>
        </w:rPr>
        <w:t>&lt;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PlayerPacke</w:t>
      </w:r>
      <w:r w:rsidR="007534F4">
        <w:rPr>
          <w:rFonts w:ascii="KoPubWorld돋움체 Light" w:eastAsia="KoPubWorld돋움체 Light" w:hAnsi="KoPubWorld돋움체 Light" w:cs="KoPubWorld돋움체 Light"/>
          <w:sz w:val="24"/>
          <w:szCs w:val="24"/>
        </w:rPr>
        <w:t>t, PlayerPacket</w:t>
      </w:r>
      <w:r w:rsidR="00CF11EA">
        <w:rPr>
          <w:rFonts w:ascii="KoPubWorld돋움체 Light" w:eastAsia="KoPubWorld돋움체 Light" w:hAnsi="KoPubWorld돋움체 Light" w:cs="KoPubWorld돋움체 Light"/>
          <w:sz w:val="24"/>
          <w:szCs w:val="24"/>
        </w:rPr>
        <w:t>&gt;</w:t>
      </w:r>
      <w:r w:rsidR="00351C09">
        <w:rPr>
          <w:rFonts w:ascii="KoPubWorld돋움체 Light" w:eastAsia="KoPubWorld돋움체 Light" w:hAnsi="KoPubWorld돋움체 Light" w:cs="KoPubWorld돋움체 Light"/>
          <w:sz w:val="24"/>
          <w:szCs w:val="24"/>
        </w:rPr>
        <w:t>)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를 송신한다.</w:t>
      </w:r>
    </w:p>
    <w:p w14:paraId="23526091" w14:textId="77B1FF7C" w:rsidR="009D7472" w:rsidRPr="009D7472" w:rsidRDefault="009D7472" w:rsidP="00484528">
      <w:pPr>
        <w:pStyle w:val="3"/>
        <w:rPr>
          <w:rFonts w:asciiTheme="minorHAnsi" w:eastAsiaTheme="minorEastAsia" w:hAnsiTheme="minorHAnsi" w:cstheme="minorBidi"/>
          <w:sz w:val="20"/>
          <w:szCs w:val="20"/>
        </w:rPr>
      </w:pPr>
      <w:bookmarkStart w:id="22" w:name="_Toc55249484"/>
      <w:r>
        <w:rPr>
          <w:color w:val="0070C0"/>
        </w:rPr>
        <w:t>void</w:t>
      </w:r>
      <w:r w:rsidRPr="00701951">
        <w:rPr>
          <w:color w:val="0070C0"/>
        </w:rPr>
        <w:t xml:space="preserve"> </w:t>
      </w:r>
      <w:r>
        <w:t>CheckPlayersReady</w:t>
      </w:r>
      <w:r w:rsidRPr="00701951">
        <w:t>()</w:t>
      </w:r>
      <w:bookmarkEnd w:id="22"/>
    </w:p>
    <w:p w14:paraId="77135A18" w14:textId="49C47F89" w:rsidR="00A440DB" w:rsidRDefault="00A939FC" w:rsidP="007E4F70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게임에 입장한 유저 두 명이 모두 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ENTER_GAME_REQUEST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를 송신했다면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,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서버는 접속을 확인하고 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GAME_START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를 송신한다.</w:t>
      </w:r>
    </w:p>
    <w:p w14:paraId="0F342BF8" w14:textId="13E3487E" w:rsidR="00484528" w:rsidRPr="00484528" w:rsidRDefault="00484528" w:rsidP="00484528">
      <w:pPr>
        <w:pStyle w:val="3"/>
        <w:rPr>
          <w:rFonts w:asciiTheme="minorHAnsi" w:eastAsiaTheme="minorEastAsia" w:hAnsiTheme="minorHAnsi" w:cstheme="minorBidi"/>
          <w:sz w:val="20"/>
          <w:szCs w:val="20"/>
        </w:rPr>
      </w:pPr>
      <w:bookmarkStart w:id="23" w:name="_Toc55249485"/>
      <w:r>
        <w:rPr>
          <w:color w:val="0070C0"/>
        </w:rPr>
        <w:t>bool</w:t>
      </w:r>
      <w:r w:rsidRPr="00701951">
        <w:rPr>
          <w:color w:val="0070C0"/>
        </w:rPr>
        <w:t xml:space="preserve"> </w:t>
      </w:r>
      <w:r>
        <w:t>Intersect</w:t>
      </w:r>
      <w:r w:rsidRPr="00701951">
        <w:t>()</w:t>
      </w:r>
      <w:bookmarkEnd w:id="23"/>
    </w:p>
    <w:p w14:paraId="7FF39021" w14:textId="76291298" w:rsidR="00C81C85" w:rsidRDefault="00FD34E3" w:rsidP="00822DB4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플레이어가 아이템이나 상대 플레이어의 칼과 충돌하면 정보를 갱신하고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t</w:t>
      </w:r>
      <w:r w:rsidR="00201B33">
        <w:rPr>
          <w:rFonts w:ascii="KoPubWorld돋움체 Light" w:eastAsia="KoPubWorld돋움체 Light" w:hAnsi="KoPubWorld돋움체 Light" w:cs="KoPubWorld돋움체 Light"/>
          <w:sz w:val="24"/>
          <w:szCs w:val="24"/>
        </w:rPr>
        <w:t>rue</w:t>
      </w:r>
      <w:r w:rsidR="00201B33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를 반환한다.</w:t>
      </w:r>
      <w:r w:rsidR="009E728D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 w:rsidR="00370338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충돌이 발생하지 않았다면</w:t>
      </w:r>
      <w:r w:rsidR="009E728D">
        <w:rPr>
          <w:rFonts w:ascii="KoPubWorld돋움체 Light" w:eastAsia="KoPubWorld돋움체 Light" w:hAnsi="KoPubWorld돋움체 Light" w:cs="KoPubWorld돋움체 Light"/>
          <w:sz w:val="24"/>
          <w:szCs w:val="24"/>
        </w:rPr>
        <w:t>false</w:t>
      </w:r>
      <w:r w:rsidR="009E728D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를 반환한다.</w:t>
      </w:r>
    </w:p>
    <w:p w14:paraId="20BB5518" w14:textId="77777777" w:rsidR="004F1797" w:rsidRDefault="004F1797" w:rsidP="00822DB4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</w:p>
    <w:p w14:paraId="0E8D4390" w14:textId="19A13C2A" w:rsidR="00484528" w:rsidRPr="00854400" w:rsidRDefault="00484528" w:rsidP="00484528">
      <w:pPr>
        <w:pStyle w:val="3"/>
        <w:rPr>
          <w:rFonts w:asciiTheme="minorHAnsi" w:eastAsiaTheme="minorEastAsia" w:hAnsiTheme="minorHAnsi" w:cstheme="minorBidi"/>
          <w:sz w:val="20"/>
          <w:szCs w:val="20"/>
        </w:rPr>
      </w:pPr>
      <w:bookmarkStart w:id="24" w:name="_Toc55249486"/>
      <w:r>
        <w:rPr>
          <w:color w:val="0070C0"/>
        </w:rPr>
        <w:lastRenderedPageBreak/>
        <w:t>void</w:t>
      </w:r>
      <w:r w:rsidRPr="00701951">
        <w:rPr>
          <w:color w:val="0070C0"/>
        </w:rPr>
        <w:t xml:space="preserve"> </w:t>
      </w:r>
      <w:r>
        <w:t>CreateItem</w:t>
      </w:r>
      <w:r w:rsidRPr="00701951">
        <w:t>()</w:t>
      </w:r>
      <w:bookmarkEnd w:id="24"/>
    </w:p>
    <w:p w14:paraId="2F2F91F9" w14:textId="75D44622" w:rsidR="00C81C85" w:rsidRDefault="000956A3" w:rsidP="00822DB4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맵 내에 랜덤한 위치에 아이템을 생성 후 클라이언트에 아이템의 정보를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전달한다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.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 w:rsidRPr="00415820">
        <w:rPr>
          <w:rFonts w:ascii="Consolas" w:eastAsia="KoPubWorld돋움체 Light" w:hAnsi="Consolas" w:cs="KoPubWorld돋움체 Light"/>
          <w:sz w:val="24"/>
          <w:szCs w:val="24"/>
        </w:rPr>
        <w:t>send(ITEM_CREATED, ItemPacket)</w:t>
      </w:r>
      <w:r w:rsidR="00415820">
        <w:rPr>
          <w:rFonts w:ascii="KoPubWorld돋움체 Light" w:eastAsia="KoPubWorld돋움체 Light" w:hAnsi="KoPubWorld돋움체 Light" w:cs="KoPubWorld돋움체 Light"/>
          <w:sz w:val="24"/>
          <w:szCs w:val="24"/>
        </w:rPr>
        <w:br/>
      </w:r>
      <w:r w:rsidR="00415820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서버에서 아이템이 생성되었음을 알리는 프로토콜과</w:t>
      </w:r>
      <w:r w:rsidR="00415820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 w:rsidR="00415820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아이템의 위치,</w:t>
      </w:r>
      <w:r w:rsidR="00415820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 w:rsidR="00415820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타입 등을 담고</w:t>
      </w:r>
      <w:r w:rsidR="00B34A42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 </w:t>
      </w:r>
      <w:r w:rsidR="00415820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있는P</w:t>
      </w:r>
      <w:r w:rsidR="00415820">
        <w:rPr>
          <w:rFonts w:ascii="KoPubWorld돋움체 Light" w:eastAsia="KoPubWorld돋움체 Light" w:hAnsi="KoPubWorld돋움체 Light" w:cs="KoPubWorld돋움체 Light"/>
          <w:sz w:val="24"/>
          <w:szCs w:val="24"/>
        </w:rPr>
        <w:t>acket</w:t>
      </w:r>
      <w:r w:rsidR="00415820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을 전송한다.</w:t>
      </w:r>
    </w:p>
    <w:p w14:paraId="32F759D2" w14:textId="71EA9AF2" w:rsidR="00484528" w:rsidRPr="00484528" w:rsidRDefault="00484528" w:rsidP="00484528">
      <w:pPr>
        <w:pStyle w:val="3"/>
        <w:rPr>
          <w:rFonts w:asciiTheme="minorHAnsi" w:eastAsiaTheme="minorEastAsia" w:hAnsiTheme="minorHAnsi" w:cstheme="minorBidi"/>
          <w:sz w:val="20"/>
          <w:szCs w:val="20"/>
        </w:rPr>
      </w:pPr>
      <w:bookmarkStart w:id="25" w:name="_Toc55249487"/>
      <w:r>
        <w:rPr>
          <w:color w:val="0070C0"/>
        </w:rPr>
        <w:t>void</w:t>
      </w:r>
      <w:r w:rsidRPr="00701951">
        <w:rPr>
          <w:color w:val="0070C0"/>
        </w:rPr>
        <w:t xml:space="preserve"> </w:t>
      </w:r>
      <w:r>
        <w:t>MatchDisconnect</w:t>
      </w:r>
      <w:r w:rsidRPr="00701951">
        <w:t>()</w:t>
      </w:r>
      <w:bookmarkEnd w:id="25"/>
    </w:p>
    <w:p w14:paraId="155BF4B9" w14:textId="5D8E7ABD" w:rsidR="005F6664" w:rsidRDefault="005A59CD" w:rsidP="008C2AC0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어느 한 플레이어의 체력이 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0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이거나 연결이 끊겼을 경우 연결이 지속 중인 클라이언트에 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send(ENEMY_DISCONNECTED)</w:t>
      </w:r>
      <w:r w:rsidR="006C468D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하고,</w:t>
      </w:r>
      <w:r w:rsidR="006C468D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 w:rsidR="00297B95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매칭 플레이어를 관리하는 </w:t>
      </w:r>
      <w:r w:rsidR="00297B95">
        <w:rPr>
          <w:rFonts w:ascii="KoPubWorld돋움체 Light" w:eastAsia="KoPubWorld돋움체 Light" w:hAnsi="KoPubWorld돋움체 Light" w:cs="KoPubWorld돋움체 Light"/>
          <w:sz w:val="24"/>
          <w:szCs w:val="24"/>
        </w:rPr>
        <w:t>vector</w:t>
      </w:r>
      <w:r w:rsidR="00297B95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에서 제거한다.</w:t>
      </w:r>
    </w:p>
    <w:p w14:paraId="302B7264" w14:textId="3E0786BE" w:rsidR="00822DB4" w:rsidRPr="00B44DB9" w:rsidRDefault="005F6664" w:rsidP="00482857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br w:type="page"/>
      </w:r>
    </w:p>
    <w:p w14:paraId="25A6C29B" w14:textId="0B99E905" w:rsidR="00482857" w:rsidRDefault="009B6044" w:rsidP="00482857">
      <w:pPr>
        <w:pStyle w:val="11"/>
        <w:jc w:val="center"/>
        <w:rPr>
          <w:rFonts w:ascii="KoPubWorld돋움체 Bold" w:eastAsia="KoPubWorld돋움체 Bold" w:hAnsi="KoPubWorld돋움체 Bold" w:cs="KoPubWorld돋움체 Bold"/>
          <w:sz w:val="48"/>
          <w:szCs w:val="48"/>
        </w:rPr>
      </w:pPr>
      <w:bookmarkStart w:id="26" w:name="_Toc55249488"/>
      <w:r>
        <w:rPr>
          <w:rFonts w:ascii="KoPubWorld돋움체 Bold" w:eastAsia="KoPubWorld돋움체 Bold" w:hAnsi="KoPubWorld돋움체 Bold" w:cs="KoPubWorld돋움체 Bold" w:hint="eastAsia"/>
          <w:sz w:val="48"/>
          <w:szCs w:val="48"/>
        </w:rPr>
        <w:lastRenderedPageBreak/>
        <w:t>개발 환경 및 역할 분담</w:t>
      </w:r>
      <w:bookmarkEnd w:id="26"/>
    </w:p>
    <w:p w14:paraId="3D276B45" w14:textId="76CA5287" w:rsidR="00764D88" w:rsidRDefault="00764D88" w:rsidP="00764D88">
      <w:pPr>
        <w:pStyle w:val="2"/>
        <w:rPr>
          <w:rFonts w:ascii="KoPubWorld돋움체 Light" w:eastAsia="KoPubWorld돋움체 Light" w:hAnsi="KoPubWorld돋움체 Light" w:cs="KoPubWorld돋움체 Light"/>
          <w:sz w:val="36"/>
          <w:szCs w:val="36"/>
        </w:rPr>
      </w:pPr>
      <w:bookmarkStart w:id="27" w:name="_Toc55249489"/>
      <w:r>
        <w:rPr>
          <w:rFonts w:ascii="KoPubWorld돋움체 Light" w:eastAsia="KoPubWorld돋움체 Light" w:hAnsi="KoPubWorld돋움체 Light" w:cs="KoPubWorld돋움체 Light" w:hint="eastAsia"/>
          <w:sz w:val="36"/>
          <w:szCs w:val="36"/>
        </w:rPr>
        <w:t>개발 환경</w:t>
      </w:r>
      <w:bookmarkEnd w:id="27"/>
    </w:p>
    <w:p w14:paraId="738AB999" w14:textId="77777777" w:rsidR="00BA4B86" w:rsidRDefault="00BA4B86" w:rsidP="000B2A7D">
      <w:pPr>
        <w:pStyle w:val="21"/>
        <w:rPr>
          <w:rFonts w:ascii="KoPubWorld돋움체 Light" w:eastAsia="KoPubWorld돋움체 Light" w:hAnsi="KoPubWorld돋움체 Light" w:cs="KoPubWorld돋움체 Light"/>
          <w:sz w:val="28"/>
          <w:szCs w:val="28"/>
        </w:rPr>
      </w:pPr>
      <w:r>
        <w:rPr>
          <w:rFonts w:ascii="KoPubWorld돋움체 Light" w:eastAsia="KoPubWorld돋움체 Light" w:hAnsi="KoPubWorld돋움체 Light" w:cs="KoPubWorld돋움체 Light" w:hint="eastAsia"/>
          <w:sz w:val="28"/>
          <w:szCs w:val="28"/>
        </w:rPr>
        <w:t>운영체제:</w:t>
      </w:r>
      <w:r>
        <w:rPr>
          <w:rFonts w:ascii="KoPubWorld돋움체 Light" w:eastAsia="KoPubWorld돋움체 Light" w:hAnsi="KoPubWorld돋움체 Light" w:cs="KoPubWorld돋움체 Light"/>
          <w:sz w:val="28"/>
          <w:szCs w:val="28"/>
        </w:rPr>
        <w:t xml:space="preserve"> Windows 10</w:t>
      </w:r>
    </w:p>
    <w:p w14:paraId="53637F1F" w14:textId="77777777" w:rsidR="005234DB" w:rsidRDefault="00BA4B86" w:rsidP="000B2A7D">
      <w:pPr>
        <w:pStyle w:val="21"/>
        <w:rPr>
          <w:rFonts w:ascii="KoPubWorld돋움체 Light" w:eastAsia="KoPubWorld돋움체 Light" w:hAnsi="KoPubWorld돋움체 Light" w:cs="KoPubWorld돋움체 Light"/>
          <w:sz w:val="28"/>
          <w:szCs w:val="28"/>
        </w:rPr>
      </w:pPr>
      <w:r>
        <w:rPr>
          <w:rFonts w:ascii="KoPubWorld돋움체 Light" w:eastAsia="KoPubWorld돋움체 Light" w:hAnsi="KoPubWorld돋움체 Light" w:cs="KoPubWorld돋움체 Light" w:hint="eastAsia"/>
          <w:sz w:val="28"/>
          <w:szCs w:val="28"/>
        </w:rPr>
        <w:t>통신 프로토콜:</w:t>
      </w:r>
      <w:r>
        <w:rPr>
          <w:rFonts w:ascii="KoPubWorld돋움체 Light" w:eastAsia="KoPubWorld돋움체 Light" w:hAnsi="KoPubWorld돋움체 Light" w:cs="KoPubWorld돋움체 Light"/>
          <w:sz w:val="28"/>
          <w:szCs w:val="28"/>
        </w:rPr>
        <w:t xml:space="preserve"> TCP/IP</w:t>
      </w:r>
    </w:p>
    <w:p w14:paraId="2C4B14B4" w14:textId="3D49CDA8" w:rsidR="00764D88" w:rsidRDefault="000B2A7D" w:rsidP="000B2A7D">
      <w:pPr>
        <w:pStyle w:val="21"/>
        <w:rPr>
          <w:rFonts w:ascii="KoPubWorld돋움체 Light" w:eastAsia="KoPubWorld돋움체 Light" w:hAnsi="KoPubWorld돋움체 Light" w:cs="KoPubWorld돋움체 Light"/>
          <w:sz w:val="28"/>
          <w:szCs w:val="28"/>
        </w:rPr>
      </w:pPr>
      <w:r>
        <w:rPr>
          <w:rFonts w:ascii="KoPubWorld돋움체 Light" w:eastAsia="KoPubWorld돋움체 Light" w:hAnsi="KoPubWorld돋움체 Light" w:cs="KoPubWorld돋움체 Light" w:hint="eastAsia"/>
          <w:sz w:val="28"/>
          <w:szCs w:val="28"/>
        </w:rPr>
        <w:t>통합 개발 환경(</w:t>
      </w:r>
      <w:r>
        <w:rPr>
          <w:rFonts w:ascii="KoPubWorld돋움체 Light" w:eastAsia="KoPubWorld돋움체 Light" w:hAnsi="KoPubWorld돋움체 Light" w:cs="KoPubWorld돋움체 Light"/>
          <w:sz w:val="28"/>
          <w:szCs w:val="28"/>
        </w:rPr>
        <w:t>IDE): Visual Studio 2019</w:t>
      </w:r>
    </w:p>
    <w:p w14:paraId="70ECB5E6" w14:textId="5AD83A56" w:rsidR="008E18E4" w:rsidRPr="000B2A7D" w:rsidRDefault="008E18E4" w:rsidP="000B2A7D">
      <w:pPr>
        <w:pStyle w:val="21"/>
        <w:rPr>
          <w:rFonts w:ascii="KoPubWorld돋움체 Light" w:eastAsia="KoPubWorld돋움체 Light" w:hAnsi="KoPubWorld돋움체 Light" w:cs="KoPubWorld돋움체 Light"/>
          <w:sz w:val="28"/>
          <w:szCs w:val="28"/>
        </w:rPr>
      </w:pPr>
      <w:r>
        <w:rPr>
          <w:rFonts w:ascii="KoPubWorld돋움체 Light" w:eastAsia="KoPubWorld돋움체 Light" w:hAnsi="KoPubWorld돋움체 Light" w:cs="KoPubWorld돋움체 Light" w:hint="eastAsia"/>
          <w:sz w:val="28"/>
          <w:szCs w:val="28"/>
        </w:rPr>
        <w:t xml:space="preserve">사용 </w:t>
      </w:r>
      <w:r>
        <w:rPr>
          <w:rFonts w:ascii="KoPubWorld돋움체 Light" w:eastAsia="KoPubWorld돋움체 Light" w:hAnsi="KoPubWorld돋움체 Light" w:cs="KoPubWorld돋움체 Light"/>
          <w:sz w:val="28"/>
          <w:szCs w:val="28"/>
        </w:rPr>
        <w:t xml:space="preserve">API: </w:t>
      </w:r>
      <w:r>
        <w:rPr>
          <w:rFonts w:ascii="KoPubWorld돋움체 Light" w:eastAsia="KoPubWorld돋움체 Light" w:hAnsi="KoPubWorld돋움체 Light" w:cs="KoPubWorld돋움체 Light" w:hint="eastAsia"/>
          <w:sz w:val="28"/>
          <w:szCs w:val="28"/>
        </w:rPr>
        <w:t>W</w:t>
      </w:r>
      <w:r>
        <w:rPr>
          <w:rFonts w:ascii="KoPubWorld돋움체 Light" w:eastAsia="KoPubWorld돋움체 Light" w:hAnsi="KoPubWorld돋움체 Light" w:cs="KoPubWorld돋움체 Light"/>
          <w:sz w:val="28"/>
          <w:szCs w:val="28"/>
        </w:rPr>
        <w:t>in32</w:t>
      </w:r>
    </w:p>
    <w:p w14:paraId="3370FC6F" w14:textId="57917AC6" w:rsidR="00BA4B86" w:rsidRPr="005234DB" w:rsidRDefault="00764D88" w:rsidP="005234DB">
      <w:pPr>
        <w:pStyle w:val="2"/>
        <w:rPr>
          <w:rFonts w:ascii="KoPubWorld돋움체 Light" w:eastAsia="KoPubWorld돋움체 Light" w:hAnsi="KoPubWorld돋움체 Light" w:cs="KoPubWorld돋움체 Light"/>
          <w:sz w:val="36"/>
          <w:szCs w:val="36"/>
        </w:rPr>
      </w:pPr>
      <w:bookmarkStart w:id="28" w:name="_Toc55249490"/>
      <w:r>
        <w:rPr>
          <w:rFonts w:ascii="KoPubWorld돋움체 Light" w:eastAsia="KoPubWorld돋움체 Light" w:hAnsi="KoPubWorld돋움체 Light" w:cs="KoPubWorld돋움체 Light" w:hint="eastAsia"/>
          <w:sz w:val="36"/>
          <w:szCs w:val="36"/>
        </w:rPr>
        <w:t>역할 분담</w:t>
      </w:r>
      <w:bookmarkEnd w:id="28"/>
    </w:p>
    <w:p w14:paraId="1F4095BC" w14:textId="7A7282A1" w:rsidR="005234DB" w:rsidRPr="005234DB" w:rsidRDefault="00BA4B86" w:rsidP="005234DB">
      <w:pPr>
        <w:pStyle w:val="3"/>
        <w:numPr>
          <w:ilvl w:val="0"/>
          <w:numId w:val="36"/>
        </w:numPr>
        <w:rPr>
          <w:rFonts w:ascii="KoPubWorld돋움체 Light" w:eastAsia="KoPubWorld돋움체 Light" w:hAnsi="KoPubWorld돋움체 Light" w:cs="KoPubWorld돋움체 Light"/>
        </w:rPr>
      </w:pPr>
      <w:bookmarkStart w:id="29" w:name="_Toc55249491"/>
      <w:r w:rsidRPr="005234DB">
        <w:rPr>
          <w:rFonts w:ascii="KoPubWorld돋움체 Light" w:eastAsia="KoPubWorld돋움체 Light" w:hAnsi="KoPubWorld돋움체 Light" w:cs="KoPubWorld돋움체 Light" w:hint="eastAsia"/>
        </w:rPr>
        <w:t>이동규</w:t>
      </w:r>
      <w:bookmarkEnd w:id="29"/>
    </w:p>
    <w:p w14:paraId="5F5E24EA" w14:textId="18AD6FCD" w:rsidR="00BA4B86" w:rsidRPr="005234DB" w:rsidRDefault="005234DB" w:rsidP="005234DB">
      <w:pPr>
        <w:pStyle w:val="21"/>
        <w:numPr>
          <w:ilvl w:val="1"/>
          <w:numId w:val="36"/>
        </w:num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 w:rsidRPr="005234DB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S</w:t>
      </w:r>
      <w:r w:rsidRPr="005234DB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erver: </w:t>
      </w:r>
      <w:r w:rsidRPr="005234DB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네트워크 통신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,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충돌 연산 처리</w:t>
      </w:r>
    </w:p>
    <w:p w14:paraId="5AD71E80" w14:textId="6055275E" w:rsidR="005234DB" w:rsidRPr="005234DB" w:rsidRDefault="005234DB" w:rsidP="005234DB">
      <w:pPr>
        <w:pStyle w:val="21"/>
        <w:numPr>
          <w:ilvl w:val="1"/>
          <w:numId w:val="36"/>
        </w:num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 w:rsidRPr="005234DB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C</w:t>
      </w:r>
      <w:r w:rsidRPr="005234DB">
        <w:rPr>
          <w:rFonts w:ascii="KoPubWorld돋움체 Light" w:eastAsia="KoPubWorld돋움체 Light" w:hAnsi="KoPubWorld돋움체 Light" w:cs="KoPubWorld돋움체 Light"/>
          <w:sz w:val="24"/>
          <w:szCs w:val="24"/>
        </w:rPr>
        <w:t>lient:</w:t>
      </w:r>
      <w:r w:rsidRPr="005234DB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 게임 루프 내 U</w:t>
      </w:r>
      <w:r w:rsidRPr="005234DB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pdate, Render </w:t>
      </w:r>
      <w:r w:rsidRPr="005234DB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함수에 필요한 요소 구현</w:t>
      </w:r>
    </w:p>
    <w:p w14:paraId="645F798C" w14:textId="2BAB0E4D" w:rsidR="005234DB" w:rsidRPr="005234DB" w:rsidRDefault="005234DB" w:rsidP="005234DB">
      <w:pPr>
        <w:pStyle w:val="3"/>
        <w:numPr>
          <w:ilvl w:val="0"/>
          <w:numId w:val="36"/>
        </w:numPr>
        <w:rPr>
          <w:rFonts w:ascii="KoPubWorld돋움체 Light" w:eastAsia="KoPubWorld돋움체 Light" w:hAnsi="KoPubWorld돋움체 Light" w:cs="KoPubWorld돋움체 Light"/>
        </w:rPr>
      </w:pPr>
      <w:bookmarkStart w:id="30" w:name="_Toc55249492"/>
      <w:r w:rsidRPr="005234DB">
        <w:rPr>
          <w:rFonts w:ascii="KoPubWorld돋움체 Light" w:eastAsia="KoPubWorld돋움체 Light" w:hAnsi="KoPubWorld돋움체 Light" w:cs="KoPubWorld돋움체 Light" w:hint="eastAsia"/>
        </w:rPr>
        <w:t>이주호(</w:t>
      </w:r>
      <w:r w:rsidRPr="005234DB">
        <w:rPr>
          <w:rFonts w:ascii="KoPubWorld돋움체 Light" w:eastAsia="KoPubWorld돋움체 Light" w:hAnsi="KoPubWorld돋움체 Light" w:cs="KoPubWorld돋움체 Light"/>
        </w:rPr>
        <w:t>Project Manager)</w:t>
      </w:r>
      <w:bookmarkEnd w:id="30"/>
    </w:p>
    <w:p w14:paraId="3DC6DA68" w14:textId="2770DDF0" w:rsidR="005234DB" w:rsidRPr="005234DB" w:rsidRDefault="005234DB" w:rsidP="005234DB">
      <w:pPr>
        <w:pStyle w:val="21"/>
        <w:numPr>
          <w:ilvl w:val="1"/>
          <w:numId w:val="36"/>
        </w:num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 w:rsidRPr="005234DB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S</w:t>
      </w:r>
      <w:r w:rsidRPr="005234DB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erver: </w:t>
      </w:r>
      <w:r w:rsidR="00DF30F8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멀티 스레드,</w:t>
      </w:r>
      <w:r w:rsidR="00DF30F8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 w:rsidRPr="005234DB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네트워크 통신,</w:t>
      </w:r>
      <w:r w:rsidRPr="005234DB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 w:rsidRPr="005234DB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통신 관련 클래스 구현</w:t>
      </w:r>
    </w:p>
    <w:p w14:paraId="10B5ACDD" w14:textId="7D1DAC0A" w:rsidR="005234DB" w:rsidRDefault="005234DB" w:rsidP="005234DB">
      <w:pPr>
        <w:pStyle w:val="21"/>
        <w:numPr>
          <w:ilvl w:val="1"/>
          <w:numId w:val="36"/>
        </w:num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 w:rsidRPr="005234DB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C</w:t>
      </w:r>
      <w:r w:rsidRPr="005234DB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lient: </w:t>
      </w:r>
      <w:r w:rsidRPr="005234DB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게임 프레임워크 설계,</w:t>
      </w:r>
      <w:r w:rsidRPr="005234DB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Scene</w:t>
      </w:r>
      <w:r w:rsidRPr="005234DB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 설계 및 관리</w:t>
      </w:r>
    </w:p>
    <w:p w14:paraId="765DE774" w14:textId="57EB89D5" w:rsidR="00632ED9" w:rsidRDefault="00632ED9" w:rsidP="00632ED9">
      <w:pPr>
        <w:pStyle w:val="21"/>
        <w:numPr>
          <w:ilvl w:val="0"/>
          <w:numId w:val="0"/>
        </w:numPr>
        <w:ind w:left="1492" w:hanging="216"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</w:p>
    <w:p w14:paraId="02139D1B" w14:textId="6FD1B8CB" w:rsidR="00632ED9" w:rsidRDefault="00632ED9" w:rsidP="00632ED9">
      <w:pPr>
        <w:pStyle w:val="21"/>
        <w:numPr>
          <w:ilvl w:val="0"/>
          <w:numId w:val="0"/>
        </w:numPr>
        <w:ind w:left="1492" w:hanging="216"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</w:p>
    <w:p w14:paraId="5BAB27B3" w14:textId="540F1EAF" w:rsidR="00632ED9" w:rsidRDefault="00632ED9" w:rsidP="00632ED9">
      <w:pPr>
        <w:pStyle w:val="21"/>
        <w:numPr>
          <w:ilvl w:val="0"/>
          <w:numId w:val="0"/>
        </w:numPr>
        <w:ind w:left="1492" w:hanging="216"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</w:p>
    <w:p w14:paraId="63190360" w14:textId="3493C7EA" w:rsidR="00632ED9" w:rsidRDefault="00632ED9" w:rsidP="00632ED9">
      <w:pPr>
        <w:pStyle w:val="21"/>
        <w:numPr>
          <w:ilvl w:val="0"/>
          <w:numId w:val="0"/>
        </w:numPr>
        <w:ind w:left="1492" w:hanging="216"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</w:p>
    <w:p w14:paraId="24691BB3" w14:textId="4D1E7A13" w:rsidR="007C089F" w:rsidRDefault="007C089F" w:rsidP="00632ED9">
      <w:pPr>
        <w:pStyle w:val="21"/>
        <w:numPr>
          <w:ilvl w:val="0"/>
          <w:numId w:val="0"/>
        </w:numPr>
        <w:ind w:left="1492" w:hanging="216"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</w:p>
    <w:p w14:paraId="253DF815" w14:textId="77777777" w:rsidR="007C089F" w:rsidRPr="005234DB" w:rsidRDefault="007C089F" w:rsidP="00632ED9">
      <w:pPr>
        <w:pStyle w:val="21"/>
        <w:numPr>
          <w:ilvl w:val="0"/>
          <w:numId w:val="0"/>
        </w:numPr>
        <w:ind w:left="1492" w:hanging="216"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</w:p>
    <w:p w14:paraId="3EA68CFF" w14:textId="75E88E1E" w:rsidR="00482857" w:rsidRDefault="009B6044" w:rsidP="00482857">
      <w:pPr>
        <w:pStyle w:val="11"/>
        <w:jc w:val="center"/>
        <w:rPr>
          <w:rFonts w:ascii="KoPubWorld돋움체 Bold" w:eastAsia="KoPubWorld돋움체 Bold" w:hAnsi="KoPubWorld돋움체 Bold" w:cs="KoPubWorld돋움체 Bold"/>
          <w:sz w:val="48"/>
          <w:szCs w:val="48"/>
        </w:rPr>
      </w:pPr>
      <w:bookmarkStart w:id="31" w:name="_Toc55249493"/>
      <w:r>
        <w:rPr>
          <w:rFonts w:ascii="KoPubWorld돋움체 Bold" w:eastAsia="KoPubWorld돋움체 Bold" w:hAnsi="KoPubWorld돋움체 Bold" w:cs="KoPubWorld돋움체 Bold" w:hint="eastAsia"/>
          <w:sz w:val="48"/>
          <w:szCs w:val="48"/>
        </w:rPr>
        <w:lastRenderedPageBreak/>
        <w:t>개발 일정 계획</w:t>
      </w:r>
      <w:bookmarkEnd w:id="31"/>
    </w:p>
    <w:p w14:paraId="5F0C32D5" w14:textId="14F65E64" w:rsidR="00A06E0D" w:rsidRDefault="00632ED9" w:rsidP="00622D0B">
      <w:pPr>
        <w:pStyle w:val="2"/>
        <w:rPr>
          <w:rFonts w:ascii="KoPubWorld돋움체 Light" w:eastAsia="KoPubWorld돋움체 Light" w:hAnsi="KoPubWorld돋움체 Light" w:cs="KoPubWorld돋움체 Light"/>
          <w:sz w:val="36"/>
          <w:szCs w:val="36"/>
        </w:rPr>
      </w:pPr>
      <w:bookmarkStart w:id="32" w:name="_Toc55249494"/>
      <w:r>
        <w:rPr>
          <w:rFonts w:ascii="KoPubWorld돋움체 Light" w:eastAsia="KoPubWorld돋움체 Light" w:hAnsi="KoPubWorld돋움체 Light" w:cs="KoPubWorld돋움체 Light" w:hint="eastAsia"/>
          <w:sz w:val="36"/>
          <w:szCs w:val="36"/>
        </w:rPr>
        <w:t>개발일정</w:t>
      </w:r>
      <w:bookmarkEnd w:id="32"/>
    </w:p>
    <w:p w14:paraId="4A8FD0EF" w14:textId="77777777" w:rsidR="005B2331" w:rsidRPr="005B2331" w:rsidRDefault="005B2331" w:rsidP="005B2331"/>
    <w:tbl>
      <w:tblPr>
        <w:tblStyle w:val="22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4021"/>
        <w:gridCol w:w="4022"/>
      </w:tblGrid>
      <w:tr w:rsidR="00C6394E" w14:paraId="1DA00E6F" w14:textId="77777777" w:rsidTr="00632E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EED8BCC" w14:textId="480A8650" w:rsidR="00C6394E" w:rsidRDefault="00C6394E" w:rsidP="00764D88"/>
        </w:tc>
        <w:tc>
          <w:tcPr>
            <w:tcW w:w="4021" w:type="dxa"/>
          </w:tcPr>
          <w:p w14:paraId="0A18E5A2" w14:textId="529BDE6A" w:rsidR="00C6394E" w:rsidRPr="00632ED9" w:rsidRDefault="003233CE" w:rsidP="003233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8"/>
                <w:szCs w:val="28"/>
              </w:rPr>
            </w:pP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8"/>
                <w:szCs w:val="28"/>
              </w:rPr>
              <w:t>이동규</w:t>
            </w:r>
          </w:p>
        </w:tc>
        <w:tc>
          <w:tcPr>
            <w:tcW w:w="4022" w:type="dxa"/>
          </w:tcPr>
          <w:p w14:paraId="782E2721" w14:textId="57D4391E" w:rsidR="00C6394E" w:rsidRPr="00632ED9" w:rsidRDefault="003233CE" w:rsidP="003233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8"/>
                <w:szCs w:val="28"/>
              </w:rPr>
            </w:pP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8"/>
                <w:szCs w:val="28"/>
              </w:rPr>
              <w:t>이주호</w:t>
            </w:r>
          </w:p>
        </w:tc>
      </w:tr>
      <w:tr w:rsidR="005B2331" w14:paraId="7EE52989" w14:textId="77777777" w:rsidTr="001C1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EDEDE" w:themeFill="background2"/>
            <w:vAlign w:val="center"/>
          </w:tcPr>
          <w:p w14:paraId="2E7DE8A1" w14:textId="503D3C50" w:rsidR="005B2331" w:rsidRPr="00632ED9" w:rsidRDefault="005B2331" w:rsidP="005B2331">
            <w:pPr>
              <w:jc w:val="center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1</w:t>
            </w:r>
            <w:r w:rsidRPr="00632ED9"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1/6                     </w:t>
            </w: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금</w:t>
            </w:r>
          </w:p>
        </w:tc>
        <w:tc>
          <w:tcPr>
            <w:tcW w:w="4021" w:type="dxa"/>
            <w:shd w:val="clear" w:color="auto" w:fill="DEDEDE" w:themeFill="background2"/>
            <w:vAlign w:val="center"/>
          </w:tcPr>
          <w:p w14:paraId="2F523165" w14:textId="2EAA029A" w:rsidR="005B2331" w:rsidRPr="009A78E5" w:rsidRDefault="005B2331" w:rsidP="005B2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</w:p>
        </w:tc>
        <w:tc>
          <w:tcPr>
            <w:tcW w:w="4022" w:type="dxa"/>
            <w:shd w:val="clear" w:color="auto" w:fill="DEDEDE" w:themeFill="background2"/>
            <w:vAlign w:val="center"/>
          </w:tcPr>
          <w:p w14:paraId="7F3DBF69" w14:textId="2F28494B" w:rsidR="005B2331" w:rsidRPr="00632ED9" w:rsidRDefault="005B2331" w:rsidP="005B2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클라이언트 프레임워크 설계</w:t>
            </w:r>
          </w:p>
        </w:tc>
      </w:tr>
      <w:tr w:rsidR="005B2331" w14:paraId="023E0941" w14:textId="77777777" w:rsidTr="001C13CD">
        <w:trPr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CCECFF"/>
            <w:vAlign w:val="center"/>
          </w:tcPr>
          <w:p w14:paraId="55B0FFD4" w14:textId="6CA46077" w:rsidR="005B2331" w:rsidRPr="00632ED9" w:rsidRDefault="005B2331" w:rsidP="005B2331">
            <w:pPr>
              <w:jc w:val="center"/>
              <w:rPr>
                <w:rFonts w:ascii="KoPubWorld돋움체 Bold" w:eastAsia="KoPubWorld돋움체 Bold" w:hAnsi="KoPubWorld돋움체 Bold" w:cs="KoPubWorld돋움체 Bold"/>
                <w:color w:val="0070C0"/>
                <w:sz w:val="20"/>
                <w:szCs w:val="20"/>
              </w:rPr>
            </w:pPr>
            <w:r w:rsidRPr="00632ED9">
              <w:rPr>
                <w:rFonts w:ascii="KoPubWorld돋움체 Bold" w:eastAsia="KoPubWorld돋움체 Bold" w:hAnsi="KoPubWorld돋움체 Bold" w:cs="KoPubWorld돋움체 Bold" w:hint="eastAsia"/>
                <w:color w:val="0070C0"/>
                <w:sz w:val="20"/>
                <w:szCs w:val="20"/>
              </w:rPr>
              <w:t>1</w:t>
            </w:r>
            <w:r w:rsidRPr="00632ED9">
              <w:rPr>
                <w:rFonts w:ascii="KoPubWorld돋움체 Bold" w:eastAsia="KoPubWorld돋움체 Bold" w:hAnsi="KoPubWorld돋움체 Bold" w:cs="KoPubWorld돋움체 Bold"/>
                <w:color w:val="0070C0"/>
                <w:sz w:val="20"/>
                <w:szCs w:val="20"/>
              </w:rPr>
              <w:t xml:space="preserve">1/7                     </w:t>
            </w:r>
            <w:r w:rsidRPr="00632ED9">
              <w:rPr>
                <w:rFonts w:ascii="KoPubWorld돋움체 Bold" w:eastAsia="KoPubWorld돋움체 Bold" w:hAnsi="KoPubWorld돋움체 Bold" w:cs="KoPubWorld돋움체 Bold" w:hint="eastAsia"/>
                <w:color w:val="0070C0"/>
                <w:sz w:val="20"/>
                <w:szCs w:val="20"/>
              </w:rPr>
              <w:t>토</w:t>
            </w:r>
          </w:p>
        </w:tc>
        <w:tc>
          <w:tcPr>
            <w:tcW w:w="4021" w:type="dxa"/>
            <w:shd w:val="clear" w:color="auto" w:fill="CCECFF"/>
            <w:vAlign w:val="center"/>
          </w:tcPr>
          <w:p w14:paraId="54DE832D" w14:textId="4D9805FF" w:rsidR="005B2331" w:rsidRDefault="00595D53" w:rsidP="005B2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 xml:space="preserve">기존 코드 </w:t>
            </w:r>
            <w:r w:rsidR="005B2331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자원 관리 방식 변경</w:t>
            </w:r>
          </w:p>
          <w:p w14:paraId="025345AE" w14:textId="52DDEEAC" w:rsidR="005B2331" w:rsidRPr="00632ED9" w:rsidRDefault="00595D53" w:rsidP="005B2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 xml:space="preserve">기존 코드 </w:t>
            </w:r>
            <w:r w:rsidR="005B2331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함수 이름 /</w:t>
            </w:r>
            <w:r w:rsidR="005B2331"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 </w:t>
            </w:r>
            <w:r w:rsidR="005B2331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호출 방식 변경</w:t>
            </w:r>
          </w:p>
        </w:tc>
        <w:tc>
          <w:tcPr>
            <w:tcW w:w="4022" w:type="dxa"/>
            <w:shd w:val="clear" w:color="auto" w:fill="CCECFF"/>
            <w:vAlign w:val="center"/>
          </w:tcPr>
          <w:p w14:paraId="4FA4D9A2" w14:textId="77777777" w:rsidR="005B2331" w:rsidRPr="00632ED9" w:rsidRDefault="005B2331" w:rsidP="005B2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</w:p>
        </w:tc>
      </w:tr>
      <w:tr w:rsidR="005B2331" w14:paraId="6209DF2A" w14:textId="77777777" w:rsidTr="001C1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FF9999"/>
            <w:vAlign w:val="center"/>
          </w:tcPr>
          <w:p w14:paraId="0C298F9D" w14:textId="4273BCA5" w:rsidR="005B2331" w:rsidRPr="00632ED9" w:rsidRDefault="005B2331" w:rsidP="005B2331">
            <w:pPr>
              <w:jc w:val="center"/>
              <w:rPr>
                <w:rFonts w:ascii="KoPubWorld돋움체 Bold" w:eastAsia="KoPubWorld돋움체 Bold" w:hAnsi="KoPubWorld돋움체 Bold" w:cs="KoPubWorld돋움체 Bold"/>
                <w:color w:val="A50021"/>
                <w:sz w:val="20"/>
                <w:szCs w:val="20"/>
              </w:rPr>
            </w:pPr>
            <w:r w:rsidRPr="00632ED9">
              <w:rPr>
                <w:rFonts w:ascii="KoPubWorld돋움체 Bold" w:eastAsia="KoPubWorld돋움체 Bold" w:hAnsi="KoPubWorld돋움체 Bold" w:cs="KoPubWorld돋움체 Bold" w:hint="eastAsia"/>
                <w:color w:val="A50021"/>
                <w:sz w:val="20"/>
                <w:szCs w:val="20"/>
              </w:rPr>
              <w:t>1</w:t>
            </w:r>
            <w:r w:rsidRPr="00632ED9">
              <w:rPr>
                <w:rFonts w:ascii="KoPubWorld돋움체 Bold" w:eastAsia="KoPubWorld돋움체 Bold" w:hAnsi="KoPubWorld돋움체 Bold" w:cs="KoPubWorld돋움체 Bold"/>
                <w:color w:val="A50021"/>
                <w:sz w:val="20"/>
                <w:szCs w:val="20"/>
              </w:rPr>
              <w:t xml:space="preserve">1/8                     </w:t>
            </w:r>
            <w:r w:rsidRPr="00632ED9">
              <w:rPr>
                <w:rFonts w:ascii="KoPubWorld돋움체 Bold" w:eastAsia="KoPubWorld돋움체 Bold" w:hAnsi="KoPubWorld돋움체 Bold" w:cs="KoPubWorld돋움체 Bold" w:hint="eastAsia"/>
                <w:color w:val="A50021"/>
                <w:sz w:val="20"/>
                <w:szCs w:val="20"/>
              </w:rPr>
              <w:t>일</w:t>
            </w:r>
          </w:p>
        </w:tc>
        <w:tc>
          <w:tcPr>
            <w:tcW w:w="4021" w:type="dxa"/>
            <w:shd w:val="clear" w:color="auto" w:fill="FF9999"/>
            <w:vAlign w:val="center"/>
          </w:tcPr>
          <w:p w14:paraId="255D563E" w14:textId="31591811" w:rsidR="005B2331" w:rsidRDefault="00595D53" w:rsidP="005B2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 xml:space="preserve">기존 코드 </w:t>
            </w:r>
            <w:r w:rsidR="005B2331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자원 관리 방식 변경</w:t>
            </w:r>
          </w:p>
          <w:p w14:paraId="3177286B" w14:textId="6986E3ED" w:rsidR="005B2331" w:rsidRPr="00632ED9" w:rsidRDefault="00595D53" w:rsidP="005B2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 xml:space="preserve">기존 코드 </w:t>
            </w:r>
            <w:r w:rsidR="005B2331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함수 이름 /</w:t>
            </w:r>
            <w:r w:rsidR="005B2331"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 </w:t>
            </w:r>
            <w:r w:rsidR="005B2331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호출 방식 변경</w:t>
            </w:r>
          </w:p>
        </w:tc>
        <w:tc>
          <w:tcPr>
            <w:tcW w:w="4022" w:type="dxa"/>
            <w:shd w:val="clear" w:color="auto" w:fill="FF9999"/>
            <w:vAlign w:val="center"/>
          </w:tcPr>
          <w:p w14:paraId="4356550E" w14:textId="77777777" w:rsidR="005B2331" w:rsidRPr="00632ED9" w:rsidRDefault="005B2331" w:rsidP="005B2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</w:p>
        </w:tc>
      </w:tr>
      <w:tr w:rsidR="005B2331" w14:paraId="7C1E271E" w14:textId="77777777" w:rsidTr="001C13CD">
        <w:trPr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EDEDE" w:themeFill="background2"/>
            <w:vAlign w:val="center"/>
          </w:tcPr>
          <w:p w14:paraId="6D16F68E" w14:textId="02D0B4C1" w:rsidR="005B2331" w:rsidRPr="00632ED9" w:rsidRDefault="005B2331" w:rsidP="005B2331">
            <w:pPr>
              <w:jc w:val="center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1</w:t>
            </w:r>
            <w:r w:rsidRPr="00632ED9"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1/9                     </w:t>
            </w: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월</w:t>
            </w:r>
          </w:p>
        </w:tc>
        <w:tc>
          <w:tcPr>
            <w:tcW w:w="4021" w:type="dxa"/>
            <w:shd w:val="clear" w:color="auto" w:fill="DEDEDE" w:themeFill="background2"/>
            <w:vAlign w:val="center"/>
          </w:tcPr>
          <w:p w14:paraId="24FD85A5" w14:textId="05BCEDDA" w:rsidR="005B2331" w:rsidRPr="00632ED9" w:rsidRDefault="005B2331" w:rsidP="005B2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</w:p>
        </w:tc>
        <w:tc>
          <w:tcPr>
            <w:tcW w:w="4022" w:type="dxa"/>
            <w:shd w:val="clear" w:color="auto" w:fill="DEDEDE" w:themeFill="background2"/>
            <w:vAlign w:val="center"/>
          </w:tcPr>
          <w:p w14:paraId="2CFCDFB0" w14:textId="419B6B58" w:rsidR="005B2331" w:rsidRPr="00632ED9" w:rsidRDefault="005B2331" w:rsidP="005B2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클라이언트</w:t>
            </w:r>
            <w:r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SceneManager </w:t>
            </w: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기초 설계</w:t>
            </w:r>
          </w:p>
        </w:tc>
      </w:tr>
      <w:tr w:rsidR="005B2331" w14:paraId="1819257B" w14:textId="77777777" w:rsidTr="001C1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EDEDE" w:themeFill="background2"/>
            <w:vAlign w:val="center"/>
          </w:tcPr>
          <w:p w14:paraId="5A6CA5CB" w14:textId="76108EFD" w:rsidR="005B2331" w:rsidRPr="00632ED9" w:rsidRDefault="005B2331" w:rsidP="005B2331">
            <w:pPr>
              <w:jc w:val="center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1</w:t>
            </w:r>
            <w:r w:rsidRPr="00632ED9"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1/10                   </w:t>
            </w: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화</w:t>
            </w:r>
          </w:p>
        </w:tc>
        <w:tc>
          <w:tcPr>
            <w:tcW w:w="4021" w:type="dxa"/>
            <w:shd w:val="clear" w:color="auto" w:fill="DEDEDE" w:themeFill="background2"/>
            <w:vAlign w:val="center"/>
          </w:tcPr>
          <w:p w14:paraId="152138C3" w14:textId="2D4A2D30" w:rsidR="005B2331" w:rsidRPr="009A78E5" w:rsidRDefault="005B2331" w:rsidP="005B2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</w:p>
        </w:tc>
        <w:tc>
          <w:tcPr>
            <w:tcW w:w="4022" w:type="dxa"/>
            <w:shd w:val="clear" w:color="auto" w:fill="DEDEDE" w:themeFill="background2"/>
            <w:vAlign w:val="center"/>
          </w:tcPr>
          <w:p w14:paraId="368B466A" w14:textId="69336564" w:rsidR="005B2331" w:rsidRPr="00632ED9" w:rsidRDefault="005B2331" w:rsidP="005B2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클라이언트</w:t>
            </w:r>
            <w:r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>SceneManager</w:t>
            </w: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 xml:space="preserve"> 구현</w:t>
            </w:r>
          </w:p>
        </w:tc>
      </w:tr>
      <w:tr w:rsidR="005B2331" w14:paraId="2748887B" w14:textId="77777777" w:rsidTr="001C13CD">
        <w:trPr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EDEDE" w:themeFill="background2"/>
            <w:vAlign w:val="center"/>
          </w:tcPr>
          <w:p w14:paraId="2B609EDC" w14:textId="5810C7E1" w:rsidR="005B2331" w:rsidRPr="00632ED9" w:rsidRDefault="005B2331" w:rsidP="005B2331">
            <w:pPr>
              <w:jc w:val="center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1</w:t>
            </w:r>
            <w:r w:rsidRPr="00632ED9"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1/11                   </w:t>
            </w: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수</w:t>
            </w:r>
          </w:p>
        </w:tc>
        <w:tc>
          <w:tcPr>
            <w:tcW w:w="4021" w:type="dxa"/>
            <w:shd w:val="clear" w:color="auto" w:fill="DEDEDE" w:themeFill="background2"/>
            <w:vAlign w:val="center"/>
          </w:tcPr>
          <w:p w14:paraId="34BB3A29" w14:textId="323259D7" w:rsidR="005B2331" w:rsidRPr="00632ED9" w:rsidRDefault="005B2331" w:rsidP="005B2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</w:p>
        </w:tc>
        <w:tc>
          <w:tcPr>
            <w:tcW w:w="4022" w:type="dxa"/>
            <w:shd w:val="clear" w:color="auto" w:fill="DEDEDE" w:themeFill="background2"/>
            <w:vAlign w:val="center"/>
          </w:tcPr>
          <w:p w14:paraId="0DB30160" w14:textId="77777777" w:rsidR="005B2331" w:rsidRPr="00632ED9" w:rsidRDefault="005B2331" w:rsidP="005B2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</w:p>
        </w:tc>
      </w:tr>
      <w:tr w:rsidR="005B2331" w14:paraId="71FC4AAE" w14:textId="77777777" w:rsidTr="001C1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EDEDE" w:themeFill="background2"/>
            <w:vAlign w:val="center"/>
          </w:tcPr>
          <w:p w14:paraId="769735B4" w14:textId="20AE7039" w:rsidR="005B2331" w:rsidRPr="00632ED9" w:rsidRDefault="005B2331" w:rsidP="005B2331">
            <w:pPr>
              <w:jc w:val="center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1</w:t>
            </w:r>
            <w:r w:rsidRPr="00632ED9"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1/12                   </w:t>
            </w: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목</w:t>
            </w:r>
          </w:p>
        </w:tc>
        <w:tc>
          <w:tcPr>
            <w:tcW w:w="4021" w:type="dxa"/>
            <w:shd w:val="clear" w:color="auto" w:fill="DEDEDE" w:themeFill="background2"/>
            <w:vAlign w:val="center"/>
          </w:tcPr>
          <w:p w14:paraId="21F4258A" w14:textId="0ECD79B6" w:rsidR="005B2331" w:rsidRPr="00632ED9" w:rsidRDefault="005B2331" w:rsidP="005B2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</w:p>
        </w:tc>
        <w:tc>
          <w:tcPr>
            <w:tcW w:w="4022" w:type="dxa"/>
            <w:shd w:val="clear" w:color="auto" w:fill="DEDEDE" w:themeFill="background2"/>
            <w:vAlign w:val="center"/>
          </w:tcPr>
          <w:p w14:paraId="2E50EF62" w14:textId="77777777" w:rsidR="005B2331" w:rsidRPr="00632ED9" w:rsidRDefault="005B2331" w:rsidP="005B2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</w:p>
        </w:tc>
      </w:tr>
      <w:tr w:rsidR="0016064C" w14:paraId="29E56230" w14:textId="77777777" w:rsidTr="001C13CD">
        <w:trPr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EDEDE" w:themeFill="background2"/>
            <w:vAlign w:val="center"/>
          </w:tcPr>
          <w:p w14:paraId="2995C4D6" w14:textId="3B2D019D" w:rsidR="0016064C" w:rsidRPr="00632ED9" w:rsidRDefault="0016064C" w:rsidP="0016064C">
            <w:pPr>
              <w:jc w:val="center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1</w:t>
            </w:r>
            <w:r w:rsidRPr="00632ED9"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1/13                   </w:t>
            </w: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금</w:t>
            </w:r>
          </w:p>
        </w:tc>
        <w:tc>
          <w:tcPr>
            <w:tcW w:w="4021" w:type="dxa"/>
            <w:shd w:val="clear" w:color="auto" w:fill="DEDEDE" w:themeFill="background2"/>
            <w:vAlign w:val="center"/>
          </w:tcPr>
          <w:p w14:paraId="71ACFFE2" w14:textId="665ADADE" w:rsidR="0016064C" w:rsidRPr="00461213" w:rsidRDefault="0016064C" w:rsidP="001606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대전게임에 불필요한 콘텐츠 제거와</w:t>
            </w:r>
            <w:r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br/>
            </w: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 xml:space="preserve"> 그에 따른 </w:t>
            </w:r>
            <w:r w:rsidR="00595D53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 xml:space="preserve">기존 코드 </w:t>
            </w: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구조 변경</w:t>
            </w:r>
          </w:p>
        </w:tc>
        <w:tc>
          <w:tcPr>
            <w:tcW w:w="4022" w:type="dxa"/>
            <w:shd w:val="clear" w:color="auto" w:fill="DEDEDE" w:themeFill="background2"/>
            <w:vAlign w:val="center"/>
          </w:tcPr>
          <w:p w14:paraId="009F4E98" w14:textId="77777777" w:rsidR="0016064C" w:rsidRDefault="0016064C" w:rsidP="001606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S</w:t>
            </w:r>
            <w:r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ceneManager </w:t>
            </w: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멤버 함수 및</w:t>
            </w:r>
          </w:p>
          <w:p w14:paraId="14E17F82" w14:textId="7A96DCAE" w:rsidR="0016064C" w:rsidRPr="00632ED9" w:rsidRDefault="0016064C" w:rsidP="001606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S</w:t>
            </w:r>
            <w:r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cene </w:t>
            </w: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이동 확인 작업</w:t>
            </w:r>
          </w:p>
        </w:tc>
      </w:tr>
      <w:tr w:rsidR="0016064C" w14:paraId="28F09C27" w14:textId="77777777" w:rsidTr="001C1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CCECFF"/>
            <w:vAlign w:val="center"/>
          </w:tcPr>
          <w:p w14:paraId="32D8C1C5" w14:textId="6D202CCB" w:rsidR="0016064C" w:rsidRPr="00632ED9" w:rsidRDefault="0016064C" w:rsidP="0016064C">
            <w:pPr>
              <w:jc w:val="center"/>
              <w:rPr>
                <w:rFonts w:ascii="KoPubWorld돋움체 Bold" w:eastAsia="KoPubWorld돋움체 Bold" w:hAnsi="KoPubWorld돋움체 Bold" w:cs="KoPubWorld돋움체 Bold"/>
                <w:color w:val="0070C0"/>
                <w:sz w:val="20"/>
                <w:szCs w:val="20"/>
              </w:rPr>
            </w:pPr>
            <w:r w:rsidRPr="00632ED9">
              <w:rPr>
                <w:rFonts w:ascii="KoPubWorld돋움체 Bold" w:eastAsia="KoPubWorld돋움체 Bold" w:hAnsi="KoPubWorld돋움체 Bold" w:cs="KoPubWorld돋움체 Bold" w:hint="eastAsia"/>
                <w:color w:val="0070C0"/>
                <w:sz w:val="20"/>
                <w:szCs w:val="20"/>
              </w:rPr>
              <w:t>1</w:t>
            </w:r>
            <w:r w:rsidRPr="00632ED9">
              <w:rPr>
                <w:rFonts w:ascii="KoPubWorld돋움체 Bold" w:eastAsia="KoPubWorld돋움체 Bold" w:hAnsi="KoPubWorld돋움체 Bold" w:cs="KoPubWorld돋움체 Bold"/>
                <w:color w:val="0070C0"/>
                <w:sz w:val="20"/>
                <w:szCs w:val="20"/>
              </w:rPr>
              <w:t xml:space="preserve">1/14                   </w:t>
            </w:r>
            <w:r w:rsidRPr="00632ED9">
              <w:rPr>
                <w:rFonts w:ascii="KoPubWorld돋움체 Bold" w:eastAsia="KoPubWorld돋움체 Bold" w:hAnsi="KoPubWorld돋움체 Bold" w:cs="KoPubWorld돋움체 Bold" w:hint="eastAsia"/>
                <w:color w:val="0070C0"/>
                <w:sz w:val="20"/>
                <w:szCs w:val="20"/>
              </w:rPr>
              <w:t>토</w:t>
            </w:r>
          </w:p>
        </w:tc>
        <w:tc>
          <w:tcPr>
            <w:tcW w:w="4021" w:type="dxa"/>
            <w:shd w:val="clear" w:color="auto" w:fill="CCECFF"/>
            <w:vAlign w:val="center"/>
          </w:tcPr>
          <w:p w14:paraId="408E75D0" w14:textId="022AF92B" w:rsidR="0016064C" w:rsidRPr="00632ED9" w:rsidRDefault="0016064C" w:rsidP="001606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 xml:space="preserve">클라이언트 </w:t>
            </w:r>
            <w:r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– </w:t>
            </w: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서버 간 이동 처리 송수신 작업</w:t>
            </w:r>
          </w:p>
        </w:tc>
        <w:tc>
          <w:tcPr>
            <w:tcW w:w="4022" w:type="dxa"/>
            <w:shd w:val="clear" w:color="auto" w:fill="CCECFF"/>
            <w:vAlign w:val="center"/>
          </w:tcPr>
          <w:p w14:paraId="344A7ED6" w14:textId="09220CAE" w:rsidR="0016064C" w:rsidRPr="00632ED9" w:rsidRDefault="0016064C" w:rsidP="001606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서버 프레임워크 구현</w:t>
            </w:r>
          </w:p>
        </w:tc>
      </w:tr>
      <w:tr w:rsidR="0016064C" w14:paraId="534470F4" w14:textId="77777777" w:rsidTr="001C13CD">
        <w:trPr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FF9999"/>
            <w:vAlign w:val="center"/>
          </w:tcPr>
          <w:p w14:paraId="2CA108B5" w14:textId="6D6F2BB9" w:rsidR="0016064C" w:rsidRPr="00632ED9" w:rsidRDefault="0016064C" w:rsidP="0016064C">
            <w:pPr>
              <w:jc w:val="center"/>
              <w:rPr>
                <w:rFonts w:ascii="KoPubWorld돋움체 Bold" w:eastAsia="KoPubWorld돋움체 Bold" w:hAnsi="KoPubWorld돋움체 Bold" w:cs="KoPubWorld돋움체 Bold"/>
                <w:color w:val="A50021"/>
                <w:sz w:val="20"/>
                <w:szCs w:val="20"/>
              </w:rPr>
            </w:pPr>
            <w:r w:rsidRPr="00632ED9">
              <w:rPr>
                <w:rFonts w:ascii="KoPubWorld돋움체 Bold" w:eastAsia="KoPubWorld돋움체 Bold" w:hAnsi="KoPubWorld돋움체 Bold" w:cs="KoPubWorld돋움체 Bold" w:hint="eastAsia"/>
                <w:color w:val="A50021"/>
                <w:sz w:val="20"/>
                <w:szCs w:val="20"/>
              </w:rPr>
              <w:t>1</w:t>
            </w:r>
            <w:r w:rsidRPr="00632ED9">
              <w:rPr>
                <w:rFonts w:ascii="KoPubWorld돋움체 Bold" w:eastAsia="KoPubWorld돋움체 Bold" w:hAnsi="KoPubWorld돋움체 Bold" w:cs="KoPubWorld돋움체 Bold"/>
                <w:color w:val="A50021"/>
                <w:sz w:val="20"/>
                <w:szCs w:val="20"/>
              </w:rPr>
              <w:t xml:space="preserve">1/15                   </w:t>
            </w:r>
            <w:r w:rsidRPr="00632ED9">
              <w:rPr>
                <w:rFonts w:ascii="KoPubWorld돋움체 Bold" w:eastAsia="KoPubWorld돋움체 Bold" w:hAnsi="KoPubWorld돋움체 Bold" w:cs="KoPubWorld돋움체 Bold" w:hint="eastAsia"/>
                <w:color w:val="A50021"/>
                <w:sz w:val="20"/>
                <w:szCs w:val="20"/>
              </w:rPr>
              <w:t>일</w:t>
            </w:r>
          </w:p>
        </w:tc>
        <w:tc>
          <w:tcPr>
            <w:tcW w:w="4021" w:type="dxa"/>
            <w:shd w:val="clear" w:color="auto" w:fill="FF9999"/>
            <w:vAlign w:val="center"/>
          </w:tcPr>
          <w:p w14:paraId="38D7C39F" w14:textId="688178B5" w:rsidR="0016064C" w:rsidRPr="00632ED9" w:rsidRDefault="0016064C" w:rsidP="001606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 xml:space="preserve">클라이언트 </w:t>
            </w:r>
            <w:r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– </w:t>
            </w: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서버 간 이동 처리 송수신 작업</w:t>
            </w:r>
          </w:p>
        </w:tc>
        <w:tc>
          <w:tcPr>
            <w:tcW w:w="4022" w:type="dxa"/>
            <w:shd w:val="clear" w:color="auto" w:fill="FF9999"/>
            <w:vAlign w:val="center"/>
          </w:tcPr>
          <w:p w14:paraId="4878899F" w14:textId="77777777" w:rsidR="0016064C" w:rsidRPr="00632ED9" w:rsidRDefault="0016064C" w:rsidP="001606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</w:p>
        </w:tc>
      </w:tr>
      <w:tr w:rsidR="0016064C" w14:paraId="7259E797" w14:textId="77777777" w:rsidTr="001C1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EDEDE" w:themeFill="background2"/>
            <w:vAlign w:val="center"/>
          </w:tcPr>
          <w:p w14:paraId="7DC565A1" w14:textId="243B5847" w:rsidR="0016064C" w:rsidRPr="00632ED9" w:rsidRDefault="0016064C" w:rsidP="0016064C">
            <w:pPr>
              <w:jc w:val="center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1</w:t>
            </w:r>
            <w:r w:rsidRPr="00632ED9"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1/16                   </w:t>
            </w: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월</w:t>
            </w:r>
          </w:p>
        </w:tc>
        <w:tc>
          <w:tcPr>
            <w:tcW w:w="4021" w:type="dxa"/>
            <w:shd w:val="clear" w:color="auto" w:fill="DEDEDE" w:themeFill="background2"/>
            <w:vAlign w:val="center"/>
          </w:tcPr>
          <w:p w14:paraId="18D8D5E4" w14:textId="5251F15A" w:rsidR="0016064C" w:rsidRPr="00632ED9" w:rsidRDefault="0016064C" w:rsidP="001606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충돌 처리 구현</w:t>
            </w:r>
          </w:p>
        </w:tc>
        <w:tc>
          <w:tcPr>
            <w:tcW w:w="4022" w:type="dxa"/>
            <w:shd w:val="clear" w:color="auto" w:fill="DEDEDE" w:themeFill="background2"/>
            <w:vAlign w:val="center"/>
          </w:tcPr>
          <w:p w14:paraId="51923DCE" w14:textId="16C222A1" w:rsidR="0016064C" w:rsidRPr="00632ED9" w:rsidRDefault="0016064C" w:rsidP="001606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 xml:space="preserve">플레이어 접속 및 </w:t>
            </w:r>
            <w:r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>ID</w:t>
            </w: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확인</w:t>
            </w:r>
          </w:p>
        </w:tc>
      </w:tr>
      <w:tr w:rsidR="0016064C" w14:paraId="0CE82B59" w14:textId="77777777" w:rsidTr="001C13CD">
        <w:trPr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EDEDE" w:themeFill="background2"/>
            <w:vAlign w:val="center"/>
          </w:tcPr>
          <w:p w14:paraId="4292BCC9" w14:textId="506F5543" w:rsidR="0016064C" w:rsidRPr="00632ED9" w:rsidRDefault="0016064C" w:rsidP="0016064C">
            <w:pPr>
              <w:jc w:val="center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1</w:t>
            </w:r>
            <w:r w:rsidRPr="00632ED9"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1/17                   </w:t>
            </w: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화</w:t>
            </w:r>
          </w:p>
        </w:tc>
        <w:tc>
          <w:tcPr>
            <w:tcW w:w="4021" w:type="dxa"/>
            <w:shd w:val="clear" w:color="auto" w:fill="DEDEDE" w:themeFill="background2"/>
            <w:vAlign w:val="center"/>
          </w:tcPr>
          <w:p w14:paraId="126147C9" w14:textId="2CA4E27D" w:rsidR="0016064C" w:rsidRPr="00632ED9" w:rsidRDefault="0016064C" w:rsidP="001606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</w:p>
        </w:tc>
        <w:tc>
          <w:tcPr>
            <w:tcW w:w="4022" w:type="dxa"/>
            <w:shd w:val="clear" w:color="auto" w:fill="DEDEDE" w:themeFill="background2"/>
            <w:vAlign w:val="center"/>
          </w:tcPr>
          <w:p w14:paraId="390B988D" w14:textId="00042177" w:rsidR="0016064C" w:rsidRPr="00632ED9" w:rsidRDefault="0016064C" w:rsidP="001606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</w:p>
        </w:tc>
      </w:tr>
      <w:tr w:rsidR="0016064C" w14:paraId="490E0CF3" w14:textId="77777777" w:rsidTr="001C1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EDEDE" w:themeFill="background2"/>
            <w:vAlign w:val="center"/>
          </w:tcPr>
          <w:p w14:paraId="7990EF53" w14:textId="31F55EAE" w:rsidR="0016064C" w:rsidRPr="00632ED9" w:rsidRDefault="0016064C" w:rsidP="0016064C">
            <w:pPr>
              <w:jc w:val="center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lastRenderedPageBreak/>
              <w:t>1</w:t>
            </w:r>
            <w:r w:rsidRPr="00632ED9"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1/18                   </w:t>
            </w: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수</w:t>
            </w:r>
          </w:p>
        </w:tc>
        <w:tc>
          <w:tcPr>
            <w:tcW w:w="4021" w:type="dxa"/>
            <w:shd w:val="clear" w:color="auto" w:fill="DEDEDE" w:themeFill="background2"/>
            <w:vAlign w:val="center"/>
          </w:tcPr>
          <w:p w14:paraId="483A2A41" w14:textId="322A1F0F" w:rsidR="0016064C" w:rsidRPr="00632ED9" w:rsidRDefault="0016064C" w:rsidP="001606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충돌 처리 구현</w:t>
            </w:r>
          </w:p>
        </w:tc>
        <w:tc>
          <w:tcPr>
            <w:tcW w:w="4022" w:type="dxa"/>
            <w:shd w:val="clear" w:color="auto" w:fill="DEDEDE" w:themeFill="background2"/>
            <w:vAlign w:val="center"/>
          </w:tcPr>
          <w:p w14:paraId="7A73D70D" w14:textId="77777777" w:rsidR="0016064C" w:rsidRPr="00632ED9" w:rsidRDefault="0016064C" w:rsidP="001606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</w:p>
        </w:tc>
      </w:tr>
      <w:tr w:rsidR="0016064C" w14:paraId="260F0452" w14:textId="77777777" w:rsidTr="001C13CD">
        <w:trPr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EDEDE" w:themeFill="background2"/>
            <w:vAlign w:val="center"/>
          </w:tcPr>
          <w:p w14:paraId="55C20E3D" w14:textId="51B92A34" w:rsidR="0016064C" w:rsidRPr="00632ED9" w:rsidRDefault="0016064C" w:rsidP="0016064C">
            <w:pPr>
              <w:jc w:val="center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1</w:t>
            </w:r>
            <w:r w:rsidRPr="00632ED9"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1/19                   </w:t>
            </w: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목</w:t>
            </w:r>
          </w:p>
        </w:tc>
        <w:tc>
          <w:tcPr>
            <w:tcW w:w="4021" w:type="dxa"/>
            <w:shd w:val="clear" w:color="auto" w:fill="DEDEDE" w:themeFill="background2"/>
            <w:vAlign w:val="center"/>
          </w:tcPr>
          <w:p w14:paraId="10A92217" w14:textId="0E3F9ED2" w:rsidR="0016064C" w:rsidRPr="006B6DFA" w:rsidRDefault="0016064C" w:rsidP="001606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</w:p>
        </w:tc>
        <w:tc>
          <w:tcPr>
            <w:tcW w:w="4022" w:type="dxa"/>
            <w:shd w:val="clear" w:color="auto" w:fill="DEDEDE" w:themeFill="background2"/>
            <w:vAlign w:val="center"/>
          </w:tcPr>
          <w:p w14:paraId="438D7D5C" w14:textId="77777777" w:rsidR="0016064C" w:rsidRPr="006B6DFA" w:rsidRDefault="0016064C" w:rsidP="001606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</w:p>
        </w:tc>
      </w:tr>
      <w:tr w:rsidR="0016064C" w14:paraId="0C71286E" w14:textId="77777777" w:rsidTr="001C1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EDEDE" w:themeFill="background2"/>
            <w:vAlign w:val="center"/>
          </w:tcPr>
          <w:p w14:paraId="71A4367A" w14:textId="0832F010" w:rsidR="0016064C" w:rsidRPr="00632ED9" w:rsidRDefault="0016064C" w:rsidP="0016064C">
            <w:pPr>
              <w:jc w:val="center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1</w:t>
            </w:r>
            <w:r w:rsidRPr="00632ED9"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1/20                   </w:t>
            </w: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금</w:t>
            </w:r>
          </w:p>
        </w:tc>
        <w:tc>
          <w:tcPr>
            <w:tcW w:w="4021" w:type="dxa"/>
            <w:shd w:val="clear" w:color="auto" w:fill="DEDEDE" w:themeFill="background2"/>
            <w:vAlign w:val="center"/>
          </w:tcPr>
          <w:p w14:paraId="43CAD5AA" w14:textId="0FE21E86" w:rsidR="0016064C" w:rsidRPr="006B6DFA" w:rsidRDefault="0016064C" w:rsidP="001606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 xml:space="preserve">클라이언트 </w:t>
            </w:r>
            <w:r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– </w:t>
            </w: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서버 간 충돌처리</w:t>
            </w:r>
            <w:r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 </w:t>
            </w: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송수신 작업</w:t>
            </w:r>
          </w:p>
        </w:tc>
        <w:tc>
          <w:tcPr>
            <w:tcW w:w="4022" w:type="dxa"/>
            <w:shd w:val="clear" w:color="auto" w:fill="DEDEDE" w:themeFill="background2"/>
            <w:vAlign w:val="center"/>
          </w:tcPr>
          <w:p w14:paraId="5773B199" w14:textId="3F21BCA9" w:rsidR="0016064C" w:rsidRPr="006B6DFA" w:rsidRDefault="0016064C" w:rsidP="001606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아이템 관련 구조체,</w:t>
            </w:r>
            <w:r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 </w:t>
            </w: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함수 구현</w:t>
            </w:r>
          </w:p>
        </w:tc>
      </w:tr>
      <w:tr w:rsidR="0016064C" w14:paraId="47743FBC" w14:textId="77777777" w:rsidTr="001C13CD">
        <w:trPr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CCECFF"/>
            <w:vAlign w:val="center"/>
          </w:tcPr>
          <w:p w14:paraId="3D1DD4E1" w14:textId="669CC56B" w:rsidR="0016064C" w:rsidRPr="00632ED9" w:rsidRDefault="0016064C" w:rsidP="0016064C">
            <w:pPr>
              <w:jc w:val="center"/>
              <w:rPr>
                <w:rFonts w:ascii="KoPubWorld돋움체 Bold" w:eastAsia="KoPubWorld돋움체 Bold" w:hAnsi="KoPubWorld돋움체 Bold" w:cs="KoPubWorld돋움체 Bold"/>
                <w:color w:val="0070C0"/>
                <w:sz w:val="20"/>
                <w:szCs w:val="20"/>
              </w:rPr>
            </w:pPr>
            <w:r w:rsidRPr="00632ED9">
              <w:rPr>
                <w:rFonts w:ascii="KoPubWorld돋움체 Bold" w:eastAsia="KoPubWorld돋움체 Bold" w:hAnsi="KoPubWorld돋움체 Bold" w:cs="KoPubWorld돋움체 Bold" w:hint="eastAsia"/>
                <w:color w:val="0070C0"/>
                <w:sz w:val="20"/>
                <w:szCs w:val="20"/>
              </w:rPr>
              <w:t>1</w:t>
            </w:r>
            <w:r w:rsidRPr="00632ED9">
              <w:rPr>
                <w:rFonts w:ascii="KoPubWorld돋움체 Bold" w:eastAsia="KoPubWorld돋움체 Bold" w:hAnsi="KoPubWorld돋움체 Bold" w:cs="KoPubWorld돋움체 Bold"/>
                <w:color w:val="0070C0"/>
                <w:sz w:val="20"/>
                <w:szCs w:val="20"/>
              </w:rPr>
              <w:t xml:space="preserve">1/21                   </w:t>
            </w:r>
            <w:r w:rsidRPr="00632ED9">
              <w:rPr>
                <w:rFonts w:ascii="KoPubWorld돋움체 Bold" w:eastAsia="KoPubWorld돋움체 Bold" w:hAnsi="KoPubWorld돋움체 Bold" w:cs="KoPubWorld돋움체 Bold" w:hint="eastAsia"/>
                <w:color w:val="0070C0"/>
                <w:sz w:val="20"/>
                <w:szCs w:val="20"/>
              </w:rPr>
              <w:t>토</w:t>
            </w:r>
          </w:p>
        </w:tc>
        <w:tc>
          <w:tcPr>
            <w:tcW w:w="4021" w:type="dxa"/>
            <w:shd w:val="clear" w:color="auto" w:fill="CCECFF"/>
            <w:vAlign w:val="center"/>
          </w:tcPr>
          <w:p w14:paraId="3C7C99EC" w14:textId="2A506E65" w:rsidR="0016064C" w:rsidRPr="006B6DFA" w:rsidRDefault="0016064C" w:rsidP="001606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 xml:space="preserve">클라이언트 </w:t>
            </w:r>
            <w:r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– </w:t>
            </w: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서버 간 충돌처리</w:t>
            </w:r>
            <w:r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 </w:t>
            </w: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송수신 작업</w:t>
            </w:r>
          </w:p>
        </w:tc>
        <w:tc>
          <w:tcPr>
            <w:tcW w:w="4022" w:type="dxa"/>
            <w:shd w:val="clear" w:color="auto" w:fill="CCECFF"/>
            <w:vAlign w:val="center"/>
          </w:tcPr>
          <w:p w14:paraId="1329D8F1" w14:textId="5E04FA53" w:rsidR="0016064C" w:rsidRPr="006B6DFA" w:rsidRDefault="0016064C" w:rsidP="001606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아이템 랜덤 생성 및 패킷 이동</w:t>
            </w:r>
          </w:p>
        </w:tc>
      </w:tr>
      <w:tr w:rsidR="0016064C" w14:paraId="2009B5E8" w14:textId="77777777" w:rsidTr="001C1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FF9999"/>
            <w:vAlign w:val="center"/>
          </w:tcPr>
          <w:p w14:paraId="41DE4C17" w14:textId="70EC65BF" w:rsidR="0016064C" w:rsidRPr="00632ED9" w:rsidRDefault="0016064C" w:rsidP="0016064C">
            <w:pPr>
              <w:jc w:val="center"/>
              <w:rPr>
                <w:rFonts w:ascii="KoPubWorld돋움체 Bold" w:eastAsia="KoPubWorld돋움체 Bold" w:hAnsi="KoPubWorld돋움체 Bold" w:cs="KoPubWorld돋움체 Bold"/>
                <w:color w:val="A50021"/>
                <w:sz w:val="20"/>
                <w:szCs w:val="20"/>
              </w:rPr>
            </w:pPr>
            <w:r w:rsidRPr="00632ED9">
              <w:rPr>
                <w:rFonts w:ascii="KoPubWorld돋움체 Bold" w:eastAsia="KoPubWorld돋움체 Bold" w:hAnsi="KoPubWorld돋움체 Bold" w:cs="KoPubWorld돋움체 Bold" w:hint="eastAsia"/>
                <w:color w:val="A50021"/>
                <w:sz w:val="20"/>
                <w:szCs w:val="20"/>
              </w:rPr>
              <w:t>1</w:t>
            </w:r>
            <w:r w:rsidRPr="00632ED9">
              <w:rPr>
                <w:rFonts w:ascii="KoPubWorld돋움체 Bold" w:eastAsia="KoPubWorld돋움체 Bold" w:hAnsi="KoPubWorld돋움체 Bold" w:cs="KoPubWorld돋움체 Bold"/>
                <w:color w:val="A50021"/>
                <w:sz w:val="20"/>
                <w:szCs w:val="20"/>
              </w:rPr>
              <w:t xml:space="preserve">1/22                   </w:t>
            </w:r>
            <w:r w:rsidRPr="00632ED9">
              <w:rPr>
                <w:rFonts w:ascii="KoPubWorld돋움체 Bold" w:eastAsia="KoPubWorld돋움체 Bold" w:hAnsi="KoPubWorld돋움체 Bold" w:cs="KoPubWorld돋움체 Bold" w:hint="eastAsia"/>
                <w:color w:val="A50021"/>
                <w:sz w:val="20"/>
                <w:szCs w:val="20"/>
              </w:rPr>
              <w:t>일</w:t>
            </w:r>
          </w:p>
        </w:tc>
        <w:tc>
          <w:tcPr>
            <w:tcW w:w="4021" w:type="dxa"/>
            <w:shd w:val="clear" w:color="auto" w:fill="FF9999"/>
            <w:vAlign w:val="center"/>
          </w:tcPr>
          <w:p w14:paraId="0819D52B" w14:textId="77777777" w:rsidR="0016064C" w:rsidRPr="006B6DFA" w:rsidRDefault="0016064C" w:rsidP="001606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</w:p>
        </w:tc>
        <w:tc>
          <w:tcPr>
            <w:tcW w:w="4022" w:type="dxa"/>
            <w:shd w:val="clear" w:color="auto" w:fill="FF9999"/>
            <w:vAlign w:val="center"/>
          </w:tcPr>
          <w:p w14:paraId="621378AF" w14:textId="77777777" w:rsidR="0016064C" w:rsidRPr="006B6DFA" w:rsidRDefault="0016064C" w:rsidP="001606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</w:p>
        </w:tc>
      </w:tr>
      <w:tr w:rsidR="0016064C" w14:paraId="075913C1" w14:textId="77777777" w:rsidTr="001C13CD">
        <w:trPr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EDEDE" w:themeFill="background2"/>
            <w:vAlign w:val="center"/>
          </w:tcPr>
          <w:p w14:paraId="1A4B412A" w14:textId="497A5452" w:rsidR="0016064C" w:rsidRPr="00632ED9" w:rsidRDefault="0016064C" w:rsidP="0016064C">
            <w:pPr>
              <w:jc w:val="center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1</w:t>
            </w:r>
            <w:r w:rsidRPr="00632ED9"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1/23                   </w:t>
            </w: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월</w:t>
            </w:r>
          </w:p>
        </w:tc>
        <w:tc>
          <w:tcPr>
            <w:tcW w:w="4021" w:type="dxa"/>
            <w:shd w:val="clear" w:color="auto" w:fill="DEDEDE" w:themeFill="background2"/>
            <w:vAlign w:val="center"/>
          </w:tcPr>
          <w:p w14:paraId="540FB9B4" w14:textId="77777777" w:rsidR="0016064C" w:rsidRPr="006B6DFA" w:rsidRDefault="0016064C" w:rsidP="001606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</w:p>
        </w:tc>
        <w:tc>
          <w:tcPr>
            <w:tcW w:w="4022" w:type="dxa"/>
            <w:shd w:val="clear" w:color="auto" w:fill="DEDEDE" w:themeFill="background2"/>
            <w:vAlign w:val="center"/>
          </w:tcPr>
          <w:p w14:paraId="7A54193C" w14:textId="0A80DDD9" w:rsidR="0016064C" w:rsidRPr="006B6DFA" w:rsidRDefault="0016064C" w:rsidP="001606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 w:rsidRPr="006B6DFA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M</w:t>
            </w:r>
            <w:r w:rsidRPr="006B6DFA"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atch-Making </w:t>
            </w:r>
            <w:r w:rsidRPr="006B6DFA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자료구조,</w:t>
            </w:r>
            <w:r w:rsidRPr="006B6DFA"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 </w:t>
            </w:r>
            <w:r w:rsidRPr="006B6DFA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 xml:space="preserve">함수 </w:t>
            </w: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구현</w:t>
            </w:r>
          </w:p>
        </w:tc>
      </w:tr>
      <w:tr w:rsidR="0016064C" w14:paraId="0EC85E54" w14:textId="77777777" w:rsidTr="001C1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EDEDE" w:themeFill="background2"/>
            <w:vAlign w:val="center"/>
          </w:tcPr>
          <w:p w14:paraId="59660070" w14:textId="799EDD60" w:rsidR="0016064C" w:rsidRPr="00632ED9" w:rsidRDefault="0016064C" w:rsidP="0016064C">
            <w:pPr>
              <w:jc w:val="center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1</w:t>
            </w:r>
            <w:r w:rsidRPr="00632ED9"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1/24                   </w:t>
            </w: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화</w:t>
            </w:r>
          </w:p>
        </w:tc>
        <w:tc>
          <w:tcPr>
            <w:tcW w:w="4021" w:type="dxa"/>
            <w:shd w:val="clear" w:color="auto" w:fill="DEDEDE" w:themeFill="background2"/>
            <w:vAlign w:val="center"/>
          </w:tcPr>
          <w:p w14:paraId="392BA7B3" w14:textId="69597CBE" w:rsidR="0016064C" w:rsidRPr="006B6DFA" w:rsidRDefault="0016064C" w:rsidP="001606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</w:p>
        </w:tc>
        <w:tc>
          <w:tcPr>
            <w:tcW w:w="4022" w:type="dxa"/>
            <w:shd w:val="clear" w:color="auto" w:fill="DEDEDE" w:themeFill="background2"/>
            <w:vAlign w:val="center"/>
          </w:tcPr>
          <w:p w14:paraId="5ACD3DCA" w14:textId="7851F6AF" w:rsidR="0016064C" w:rsidRPr="006B6DFA" w:rsidRDefault="0016064C" w:rsidP="001606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</w:p>
        </w:tc>
      </w:tr>
      <w:tr w:rsidR="0016064C" w14:paraId="4CCE16A2" w14:textId="77777777" w:rsidTr="001C13CD">
        <w:trPr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EDEDE" w:themeFill="background2"/>
            <w:vAlign w:val="center"/>
          </w:tcPr>
          <w:p w14:paraId="1F65C72D" w14:textId="2856B21B" w:rsidR="0016064C" w:rsidRPr="00632ED9" w:rsidRDefault="0016064C" w:rsidP="0016064C">
            <w:pPr>
              <w:jc w:val="center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1</w:t>
            </w:r>
            <w:r w:rsidRPr="00632ED9"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1/25                   </w:t>
            </w: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수</w:t>
            </w:r>
          </w:p>
        </w:tc>
        <w:tc>
          <w:tcPr>
            <w:tcW w:w="4021" w:type="dxa"/>
            <w:shd w:val="clear" w:color="auto" w:fill="DEDEDE" w:themeFill="background2"/>
            <w:vAlign w:val="center"/>
          </w:tcPr>
          <w:p w14:paraId="1E96D361" w14:textId="26CA5280" w:rsidR="0016064C" w:rsidRPr="006B6DFA" w:rsidRDefault="0016064C" w:rsidP="001606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아이템 효과 구현</w:t>
            </w:r>
          </w:p>
        </w:tc>
        <w:tc>
          <w:tcPr>
            <w:tcW w:w="4022" w:type="dxa"/>
            <w:shd w:val="clear" w:color="auto" w:fill="DEDEDE" w:themeFill="background2"/>
            <w:vAlign w:val="center"/>
          </w:tcPr>
          <w:p w14:paraId="1B37F566" w14:textId="77777777" w:rsidR="0016064C" w:rsidRPr="006B6DFA" w:rsidRDefault="0016064C" w:rsidP="001606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</w:p>
        </w:tc>
      </w:tr>
      <w:tr w:rsidR="0016064C" w14:paraId="0DF34DA3" w14:textId="77777777" w:rsidTr="001C1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EDEDE" w:themeFill="background2"/>
            <w:vAlign w:val="center"/>
          </w:tcPr>
          <w:p w14:paraId="568119B8" w14:textId="111E410D" w:rsidR="0016064C" w:rsidRPr="00632ED9" w:rsidRDefault="0016064C" w:rsidP="0016064C">
            <w:pPr>
              <w:jc w:val="center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1</w:t>
            </w:r>
            <w:r w:rsidRPr="00632ED9"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1/26                   </w:t>
            </w: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목</w:t>
            </w:r>
          </w:p>
        </w:tc>
        <w:tc>
          <w:tcPr>
            <w:tcW w:w="4021" w:type="dxa"/>
            <w:shd w:val="clear" w:color="auto" w:fill="DEDEDE" w:themeFill="background2"/>
            <w:vAlign w:val="center"/>
          </w:tcPr>
          <w:p w14:paraId="31C47E03" w14:textId="20D69F2B" w:rsidR="0016064C" w:rsidRPr="006B6DFA" w:rsidRDefault="0016064C" w:rsidP="001606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아이템 효과 구현</w:t>
            </w:r>
          </w:p>
        </w:tc>
        <w:tc>
          <w:tcPr>
            <w:tcW w:w="4022" w:type="dxa"/>
            <w:shd w:val="clear" w:color="auto" w:fill="DEDEDE" w:themeFill="background2"/>
            <w:vAlign w:val="center"/>
          </w:tcPr>
          <w:p w14:paraId="5A230E95" w14:textId="77777777" w:rsidR="0016064C" w:rsidRPr="006B6DFA" w:rsidRDefault="0016064C" w:rsidP="001606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</w:p>
        </w:tc>
      </w:tr>
      <w:tr w:rsidR="0016064C" w14:paraId="4B8077A8" w14:textId="77777777" w:rsidTr="001C13CD">
        <w:trPr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EDEDE" w:themeFill="background2"/>
            <w:vAlign w:val="center"/>
          </w:tcPr>
          <w:p w14:paraId="1393CF9C" w14:textId="55EBB0A1" w:rsidR="0016064C" w:rsidRPr="00632ED9" w:rsidRDefault="0016064C" w:rsidP="0016064C">
            <w:pPr>
              <w:jc w:val="center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1</w:t>
            </w:r>
            <w:r w:rsidRPr="00632ED9"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1/27                   </w:t>
            </w: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금</w:t>
            </w:r>
          </w:p>
        </w:tc>
        <w:tc>
          <w:tcPr>
            <w:tcW w:w="4021" w:type="dxa"/>
            <w:shd w:val="clear" w:color="auto" w:fill="DEDEDE" w:themeFill="background2"/>
            <w:vAlign w:val="center"/>
          </w:tcPr>
          <w:p w14:paraId="289057A2" w14:textId="2D6EDCC0" w:rsidR="0016064C" w:rsidRPr="006B6DFA" w:rsidRDefault="0016064C" w:rsidP="001606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</w:p>
        </w:tc>
        <w:tc>
          <w:tcPr>
            <w:tcW w:w="4022" w:type="dxa"/>
            <w:shd w:val="clear" w:color="auto" w:fill="DEDEDE" w:themeFill="background2"/>
            <w:vAlign w:val="center"/>
          </w:tcPr>
          <w:p w14:paraId="447EB206" w14:textId="2BA56B78" w:rsidR="0016064C" w:rsidRPr="006B6DFA" w:rsidRDefault="0016064C" w:rsidP="001606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플레이어 패킷 통신</w:t>
            </w:r>
          </w:p>
        </w:tc>
      </w:tr>
      <w:tr w:rsidR="0016064C" w14:paraId="0C0A08ED" w14:textId="77777777" w:rsidTr="001C1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CCECFF"/>
            <w:vAlign w:val="center"/>
          </w:tcPr>
          <w:p w14:paraId="5E33589B" w14:textId="3BA44A0F" w:rsidR="0016064C" w:rsidRPr="00632ED9" w:rsidRDefault="0016064C" w:rsidP="0016064C">
            <w:pPr>
              <w:jc w:val="center"/>
              <w:rPr>
                <w:rFonts w:ascii="KoPubWorld돋움체 Bold" w:eastAsia="KoPubWorld돋움체 Bold" w:hAnsi="KoPubWorld돋움체 Bold" w:cs="KoPubWorld돋움체 Bold"/>
                <w:color w:val="0070C0"/>
                <w:sz w:val="20"/>
                <w:szCs w:val="20"/>
              </w:rPr>
            </w:pPr>
            <w:r w:rsidRPr="00632ED9">
              <w:rPr>
                <w:rFonts w:ascii="KoPubWorld돋움체 Bold" w:eastAsia="KoPubWorld돋움체 Bold" w:hAnsi="KoPubWorld돋움체 Bold" w:cs="KoPubWorld돋움체 Bold" w:hint="eastAsia"/>
                <w:color w:val="0070C0"/>
                <w:sz w:val="20"/>
                <w:szCs w:val="20"/>
              </w:rPr>
              <w:t>1</w:t>
            </w:r>
            <w:r w:rsidRPr="00632ED9">
              <w:rPr>
                <w:rFonts w:ascii="KoPubWorld돋움체 Bold" w:eastAsia="KoPubWorld돋움체 Bold" w:hAnsi="KoPubWorld돋움체 Bold" w:cs="KoPubWorld돋움체 Bold"/>
                <w:color w:val="0070C0"/>
                <w:sz w:val="20"/>
                <w:szCs w:val="20"/>
              </w:rPr>
              <w:t xml:space="preserve">1/28                   </w:t>
            </w:r>
            <w:r w:rsidRPr="00632ED9">
              <w:rPr>
                <w:rFonts w:ascii="KoPubWorld돋움체 Bold" w:eastAsia="KoPubWorld돋움체 Bold" w:hAnsi="KoPubWorld돋움체 Bold" w:cs="KoPubWorld돋움체 Bold" w:hint="eastAsia"/>
                <w:color w:val="0070C0"/>
                <w:sz w:val="20"/>
                <w:szCs w:val="20"/>
              </w:rPr>
              <w:t>토</w:t>
            </w:r>
          </w:p>
        </w:tc>
        <w:tc>
          <w:tcPr>
            <w:tcW w:w="4021" w:type="dxa"/>
            <w:shd w:val="clear" w:color="auto" w:fill="CCECFF"/>
            <w:vAlign w:val="center"/>
          </w:tcPr>
          <w:p w14:paraId="72DB0ED8" w14:textId="06F3B846" w:rsidR="0016064C" w:rsidRPr="006B6DFA" w:rsidRDefault="0016064C" w:rsidP="001606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로비 및 메인 화면 구현</w:t>
            </w:r>
          </w:p>
        </w:tc>
        <w:tc>
          <w:tcPr>
            <w:tcW w:w="4022" w:type="dxa"/>
            <w:shd w:val="clear" w:color="auto" w:fill="CCECFF"/>
            <w:vAlign w:val="center"/>
          </w:tcPr>
          <w:p w14:paraId="58D55AD2" w14:textId="2026F7D7" w:rsidR="0016064C" w:rsidRPr="006B6DFA" w:rsidRDefault="0016064C" w:rsidP="001606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</w:p>
        </w:tc>
      </w:tr>
      <w:tr w:rsidR="0016064C" w14:paraId="488CC284" w14:textId="77777777" w:rsidTr="001C13CD">
        <w:trPr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FF9999"/>
            <w:vAlign w:val="center"/>
          </w:tcPr>
          <w:p w14:paraId="14F20755" w14:textId="013ABF73" w:rsidR="0016064C" w:rsidRPr="00632ED9" w:rsidRDefault="0016064C" w:rsidP="0016064C">
            <w:pPr>
              <w:jc w:val="center"/>
              <w:rPr>
                <w:rFonts w:ascii="KoPubWorld돋움체 Bold" w:eastAsia="KoPubWorld돋움체 Bold" w:hAnsi="KoPubWorld돋움체 Bold" w:cs="KoPubWorld돋움체 Bold"/>
                <w:color w:val="A50021"/>
                <w:sz w:val="20"/>
                <w:szCs w:val="20"/>
              </w:rPr>
            </w:pPr>
            <w:r w:rsidRPr="00632ED9">
              <w:rPr>
                <w:rFonts w:ascii="KoPubWorld돋움체 Bold" w:eastAsia="KoPubWorld돋움체 Bold" w:hAnsi="KoPubWorld돋움체 Bold" w:cs="KoPubWorld돋움체 Bold" w:hint="eastAsia"/>
                <w:color w:val="A50021"/>
                <w:sz w:val="20"/>
                <w:szCs w:val="20"/>
              </w:rPr>
              <w:t>1</w:t>
            </w:r>
            <w:r w:rsidRPr="00632ED9">
              <w:rPr>
                <w:rFonts w:ascii="KoPubWorld돋움체 Bold" w:eastAsia="KoPubWorld돋움체 Bold" w:hAnsi="KoPubWorld돋움체 Bold" w:cs="KoPubWorld돋움체 Bold"/>
                <w:color w:val="A50021"/>
                <w:sz w:val="20"/>
                <w:szCs w:val="20"/>
              </w:rPr>
              <w:t xml:space="preserve">1/29                   </w:t>
            </w:r>
            <w:r w:rsidRPr="00632ED9">
              <w:rPr>
                <w:rFonts w:ascii="KoPubWorld돋움체 Bold" w:eastAsia="KoPubWorld돋움체 Bold" w:hAnsi="KoPubWorld돋움체 Bold" w:cs="KoPubWorld돋움체 Bold" w:hint="eastAsia"/>
                <w:color w:val="A50021"/>
                <w:sz w:val="20"/>
                <w:szCs w:val="20"/>
              </w:rPr>
              <w:t>일</w:t>
            </w:r>
          </w:p>
        </w:tc>
        <w:tc>
          <w:tcPr>
            <w:tcW w:w="4021" w:type="dxa"/>
            <w:shd w:val="clear" w:color="auto" w:fill="FF9999"/>
            <w:vAlign w:val="center"/>
          </w:tcPr>
          <w:p w14:paraId="24100373" w14:textId="5C5791E6" w:rsidR="0016064C" w:rsidRPr="006B6DFA" w:rsidRDefault="0016064C" w:rsidP="001606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로비 및 메인 화면 구현</w:t>
            </w:r>
          </w:p>
        </w:tc>
        <w:tc>
          <w:tcPr>
            <w:tcW w:w="4022" w:type="dxa"/>
            <w:shd w:val="clear" w:color="auto" w:fill="FF9999"/>
            <w:vAlign w:val="center"/>
          </w:tcPr>
          <w:p w14:paraId="156115C4" w14:textId="77777777" w:rsidR="0016064C" w:rsidRPr="006B6DFA" w:rsidRDefault="0016064C" w:rsidP="001606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</w:p>
        </w:tc>
      </w:tr>
      <w:tr w:rsidR="0016064C" w14:paraId="3B3F2150" w14:textId="77777777" w:rsidTr="001C1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EDEDE" w:themeFill="background2"/>
            <w:vAlign w:val="center"/>
          </w:tcPr>
          <w:p w14:paraId="2A5777AF" w14:textId="50CAB542" w:rsidR="0016064C" w:rsidRPr="00632ED9" w:rsidRDefault="0016064C" w:rsidP="0016064C">
            <w:pPr>
              <w:jc w:val="center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1</w:t>
            </w:r>
            <w:r w:rsidRPr="00632ED9"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1/30                   </w:t>
            </w: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월</w:t>
            </w:r>
          </w:p>
        </w:tc>
        <w:tc>
          <w:tcPr>
            <w:tcW w:w="4021" w:type="dxa"/>
            <w:shd w:val="clear" w:color="auto" w:fill="DEDEDE" w:themeFill="background2"/>
            <w:vAlign w:val="center"/>
          </w:tcPr>
          <w:p w14:paraId="78973FE0" w14:textId="77777777" w:rsidR="0016064C" w:rsidRPr="006B6DFA" w:rsidRDefault="0016064C" w:rsidP="001606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</w:p>
        </w:tc>
        <w:tc>
          <w:tcPr>
            <w:tcW w:w="4022" w:type="dxa"/>
            <w:shd w:val="clear" w:color="auto" w:fill="DEDEDE" w:themeFill="background2"/>
            <w:vAlign w:val="center"/>
          </w:tcPr>
          <w:p w14:paraId="5D7A6344" w14:textId="3B2B29D1" w:rsidR="0016064C" w:rsidRPr="006B6DFA" w:rsidRDefault="0016064C" w:rsidP="001606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임계영역 설정,</w:t>
            </w:r>
            <w:r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 </w:t>
            </w: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통신 확인</w:t>
            </w:r>
          </w:p>
        </w:tc>
      </w:tr>
      <w:tr w:rsidR="0016064C" w14:paraId="67E7306C" w14:textId="77777777" w:rsidTr="001C13CD">
        <w:trPr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EDEDE" w:themeFill="background2"/>
            <w:vAlign w:val="center"/>
          </w:tcPr>
          <w:p w14:paraId="7992CF78" w14:textId="3192538A" w:rsidR="0016064C" w:rsidRPr="00632ED9" w:rsidRDefault="0016064C" w:rsidP="0016064C">
            <w:pPr>
              <w:jc w:val="center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1</w:t>
            </w:r>
            <w:r w:rsidRPr="00632ED9"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2/1                     </w:t>
            </w:r>
            <w:r w:rsidRPr="00632ED9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화</w:t>
            </w:r>
          </w:p>
        </w:tc>
        <w:tc>
          <w:tcPr>
            <w:tcW w:w="4021" w:type="dxa"/>
            <w:shd w:val="clear" w:color="auto" w:fill="DEDEDE" w:themeFill="background2"/>
            <w:vAlign w:val="center"/>
          </w:tcPr>
          <w:p w14:paraId="102E194B" w14:textId="77777777" w:rsidR="0016064C" w:rsidRPr="006B6DFA" w:rsidRDefault="0016064C" w:rsidP="001606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</w:p>
        </w:tc>
        <w:tc>
          <w:tcPr>
            <w:tcW w:w="4022" w:type="dxa"/>
            <w:shd w:val="clear" w:color="auto" w:fill="DEDEDE" w:themeFill="background2"/>
            <w:vAlign w:val="center"/>
          </w:tcPr>
          <w:p w14:paraId="538D1EE6" w14:textId="70E2AAD5" w:rsidR="0016064C" w:rsidRPr="006B6DFA" w:rsidRDefault="0016064C" w:rsidP="001606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멀티 스레드 동기화</w:t>
            </w:r>
          </w:p>
        </w:tc>
      </w:tr>
      <w:tr w:rsidR="0016064C" w14:paraId="23B96210" w14:textId="77777777" w:rsidTr="001C1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EDEDE" w:themeFill="background2"/>
            <w:vAlign w:val="center"/>
          </w:tcPr>
          <w:p w14:paraId="1CA876E7" w14:textId="6735ECD2" w:rsidR="0016064C" w:rsidRPr="003233CE" w:rsidRDefault="0016064C" w:rsidP="0016064C">
            <w:pPr>
              <w:jc w:val="center"/>
              <w:rPr>
                <w:rFonts w:ascii="KoPubWorld돋움체 Bold" w:eastAsia="KoPubWorld돋움체 Bold" w:hAnsi="KoPubWorld돋움체 Bold" w:cs="KoPubWorld돋움체 Bold"/>
              </w:rPr>
            </w:pPr>
            <w:r w:rsidRPr="004E4928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1</w:t>
            </w:r>
            <w:r w:rsidRPr="004E4928"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2/2                     </w:t>
            </w:r>
            <w:r w:rsidRPr="004E4928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수</w:t>
            </w:r>
          </w:p>
        </w:tc>
        <w:tc>
          <w:tcPr>
            <w:tcW w:w="4021" w:type="dxa"/>
            <w:shd w:val="clear" w:color="auto" w:fill="DEDEDE" w:themeFill="background2"/>
            <w:vAlign w:val="center"/>
          </w:tcPr>
          <w:p w14:paraId="3F8A45D0" w14:textId="77777777" w:rsidR="0016064C" w:rsidRDefault="0016064C" w:rsidP="001606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 xml:space="preserve">클라이언트 </w:t>
            </w:r>
            <w:r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– </w:t>
            </w: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 xml:space="preserve">서버 간 </w:t>
            </w:r>
            <w:r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>ID,</w:t>
            </w:r>
          </w:p>
          <w:p w14:paraId="05E646C6" w14:textId="745D8385" w:rsidR="0016064C" w:rsidRPr="006B6DFA" w:rsidRDefault="0016064C" w:rsidP="001606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플레이어 정보 송수신 작업</w:t>
            </w:r>
          </w:p>
        </w:tc>
        <w:tc>
          <w:tcPr>
            <w:tcW w:w="4022" w:type="dxa"/>
            <w:shd w:val="clear" w:color="auto" w:fill="DEDEDE" w:themeFill="background2"/>
            <w:vAlign w:val="center"/>
          </w:tcPr>
          <w:p w14:paraId="6E35DF03" w14:textId="77777777" w:rsidR="0016064C" w:rsidRPr="006B6DFA" w:rsidRDefault="0016064C" w:rsidP="001606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</w:p>
        </w:tc>
      </w:tr>
      <w:tr w:rsidR="0016064C" w14:paraId="3DE88D13" w14:textId="77777777" w:rsidTr="001C13CD">
        <w:trPr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EDEDE" w:themeFill="background2"/>
            <w:vAlign w:val="center"/>
          </w:tcPr>
          <w:p w14:paraId="3F4844F2" w14:textId="2276AB91" w:rsidR="0016064C" w:rsidRPr="004E4928" w:rsidRDefault="0016064C" w:rsidP="0016064C">
            <w:pPr>
              <w:jc w:val="center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 w:rsidRPr="004E4928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1</w:t>
            </w:r>
            <w:r w:rsidRPr="004E4928"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2/3                     </w:t>
            </w:r>
            <w:r w:rsidRPr="004E4928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목</w:t>
            </w:r>
          </w:p>
        </w:tc>
        <w:tc>
          <w:tcPr>
            <w:tcW w:w="4021" w:type="dxa"/>
            <w:shd w:val="clear" w:color="auto" w:fill="DEDEDE" w:themeFill="background2"/>
            <w:vAlign w:val="center"/>
          </w:tcPr>
          <w:p w14:paraId="5289C397" w14:textId="5AB9315C" w:rsidR="0016064C" w:rsidRPr="006B6DFA" w:rsidRDefault="0016064C" w:rsidP="001606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</w:p>
        </w:tc>
        <w:tc>
          <w:tcPr>
            <w:tcW w:w="4022" w:type="dxa"/>
            <w:shd w:val="clear" w:color="auto" w:fill="DEDEDE" w:themeFill="background2"/>
            <w:vAlign w:val="center"/>
          </w:tcPr>
          <w:p w14:paraId="0A21633B" w14:textId="77777777" w:rsidR="0016064C" w:rsidRPr="006B6DFA" w:rsidRDefault="0016064C" w:rsidP="001606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</w:p>
        </w:tc>
      </w:tr>
      <w:tr w:rsidR="0016064C" w14:paraId="54CE11D7" w14:textId="77777777" w:rsidTr="001C1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EDEDE" w:themeFill="background2"/>
            <w:vAlign w:val="center"/>
          </w:tcPr>
          <w:p w14:paraId="2A13EDD7" w14:textId="38CA8479" w:rsidR="0016064C" w:rsidRPr="004E4928" w:rsidRDefault="0016064C" w:rsidP="0016064C">
            <w:pPr>
              <w:jc w:val="center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bookmarkStart w:id="33" w:name="_Hlk55236754"/>
            <w:r w:rsidRPr="004E4928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lastRenderedPageBreak/>
              <w:t>1</w:t>
            </w:r>
            <w:r w:rsidRPr="004E4928"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2/4                     </w:t>
            </w:r>
            <w:r w:rsidRPr="004E4928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금</w:t>
            </w:r>
          </w:p>
        </w:tc>
        <w:tc>
          <w:tcPr>
            <w:tcW w:w="4021" w:type="dxa"/>
            <w:shd w:val="clear" w:color="auto" w:fill="DEDEDE" w:themeFill="background2"/>
            <w:vAlign w:val="center"/>
          </w:tcPr>
          <w:p w14:paraId="59981B35" w14:textId="428B8B10" w:rsidR="0016064C" w:rsidRPr="006B6DFA" w:rsidRDefault="0016064C" w:rsidP="001606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</w:p>
        </w:tc>
        <w:tc>
          <w:tcPr>
            <w:tcW w:w="4022" w:type="dxa"/>
            <w:shd w:val="clear" w:color="auto" w:fill="DEDEDE" w:themeFill="background2"/>
            <w:vAlign w:val="center"/>
          </w:tcPr>
          <w:p w14:paraId="396DCBAE" w14:textId="77777777" w:rsidR="0016064C" w:rsidRDefault="0016064C" w:rsidP="001606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 xml:space="preserve">경우에 따른 승패 처리 및 </w:t>
            </w:r>
          </w:p>
          <w:p w14:paraId="3B58B2BF" w14:textId="442B9E90" w:rsidR="0016064C" w:rsidRPr="006B6DFA" w:rsidRDefault="0016064C" w:rsidP="001606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매칭 해제</w:t>
            </w:r>
          </w:p>
        </w:tc>
      </w:tr>
      <w:tr w:rsidR="0016064C" w14:paraId="0367CD28" w14:textId="77777777" w:rsidTr="001C13CD">
        <w:trPr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CCECFF"/>
            <w:vAlign w:val="center"/>
          </w:tcPr>
          <w:p w14:paraId="7133FFB9" w14:textId="56758B51" w:rsidR="0016064C" w:rsidRPr="004E4928" w:rsidRDefault="0016064C" w:rsidP="0016064C">
            <w:pPr>
              <w:jc w:val="center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 w:rsidRPr="004E4928">
              <w:rPr>
                <w:rFonts w:ascii="KoPubWorld돋움체 Bold" w:eastAsia="KoPubWorld돋움체 Bold" w:hAnsi="KoPubWorld돋움체 Bold" w:cs="KoPubWorld돋움체 Bold" w:hint="eastAsia"/>
                <w:color w:val="0070C0"/>
                <w:sz w:val="20"/>
                <w:szCs w:val="20"/>
              </w:rPr>
              <w:t>1</w:t>
            </w:r>
            <w:r w:rsidRPr="004E4928">
              <w:rPr>
                <w:rFonts w:ascii="KoPubWorld돋움체 Bold" w:eastAsia="KoPubWorld돋움체 Bold" w:hAnsi="KoPubWorld돋움체 Bold" w:cs="KoPubWorld돋움체 Bold"/>
                <w:color w:val="0070C0"/>
                <w:sz w:val="20"/>
                <w:szCs w:val="20"/>
              </w:rPr>
              <w:t xml:space="preserve">2/5                   </w:t>
            </w:r>
            <w:r w:rsidRPr="004E4928">
              <w:rPr>
                <w:rFonts w:ascii="KoPubWorld돋움체 Bold" w:eastAsia="KoPubWorld돋움체 Bold" w:hAnsi="KoPubWorld돋움체 Bold" w:cs="KoPubWorld돋움체 Bold" w:hint="eastAsia"/>
                <w:color w:val="0070C0"/>
                <w:sz w:val="20"/>
                <w:szCs w:val="20"/>
              </w:rPr>
              <w:t>토</w:t>
            </w:r>
          </w:p>
        </w:tc>
        <w:tc>
          <w:tcPr>
            <w:tcW w:w="4021" w:type="dxa"/>
            <w:shd w:val="clear" w:color="auto" w:fill="CCECFF"/>
            <w:vAlign w:val="center"/>
          </w:tcPr>
          <w:p w14:paraId="72E64062" w14:textId="09535DD2" w:rsidR="0016064C" w:rsidRPr="006B6DFA" w:rsidRDefault="0016064C" w:rsidP="001606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 xml:space="preserve">버그 수정 </w:t>
            </w:r>
            <w:r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&amp; </w:t>
            </w: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최종 빌드</w:t>
            </w:r>
          </w:p>
        </w:tc>
        <w:tc>
          <w:tcPr>
            <w:tcW w:w="4022" w:type="dxa"/>
            <w:shd w:val="clear" w:color="auto" w:fill="CCECFF"/>
            <w:vAlign w:val="center"/>
          </w:tcPr>
          <w:p w14:paraId="0640EA43" w14:textId="297C6E10" w:rsidR="0016064C" w:rsidRPr="006B6DFA" w:rsidRDefault="0016064C" w:rsidP="001606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B</w:t>
            </w:r>
            <w:r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ug fix, </w:t>
            </w: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최종 빌드</w:t>
            </w:r>
          </w:p>
        </w:tc>
      </w:tr>
      <w:tr w:rsidR="0016064C" w14:paraId="04F013F8" w14:textId="77777777" w:rsidTr="001C1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FF9999"/>
            <w:vAlign w:val="center"/>
          </w:tcPr>
          <w:p w14:paraId="1C2F0742" w14:textId="65368956" w:rsidR="0016064C" w:rsidRPr="004E4928" w:rsidRDefault="0016064C" w:rsidP="0016064C">
            <w:pPr>
              <w:jc w:val="center"/>
              <w:rPr>
                <w:rFonts w:ascii="KoPubWorld돋움체 Bold" w:eastAsia="KoPubWorld돋움체 Bold" w:hAnsi="KoPubWorld돋움체 Bold" w:cs="KoPubWorld돋움체 Bold"/>
                <w:color w:val="0070C0"/>
                <w:sz w:val="20"/>
                <w:szCs w:val="20"/>
              </w:rPr>
            </w:pPr>
            <w:r w:rsidRPr="004E4928">
              <w:rPr>
                <w:rFonts w:ascii="KoPubWorld돋움체 Bold" w:eastAsia="KoPubWorld돋움체 Bold" w:hAnsi="KoPubWorld돋움체 Bold" w:cs="KoPubWorld돋움체 Bold" w:hint="eastAsia"/>
                <w:color w:val="A50021"/>
                <w:sz w:val="20"/>
                <w:szCs w:val="20"/>
              </w:rPr>
              <w:t>1</w:t>
            </w:r>
            <w:r w:rsidRPr="004E4928">
              <w:rPr>
                <w:rFonts w:ascii="KoPubWorld돋움체 Bold" w:eastAsia="KoPubWorld돋움체 Bold" w:hAnsi="KoPubWorld돋움체 Bold" w:cs="KoPubWorld돋움체 Bold"/>
                <w:color w:val="A50021"/>
                <w:sz w:val="20"/>
                <w:szCs w:val="20"/>
              </w:rPr>
              <w:t xml:space="preserve">2/6                   </w:t>
            </w:r>
            <w:r w:rsidRPr="004E4928">
              <w:rPr>
                <w:rFonts w:ascii="KoPubWorld돋움체 Bold" w:eastAsia="KoPubWorld돋움체 Bold" w:hAnsi="KoPubWorld돋움체 Bold" w:cs="KoPubWorld돋움체 Bold" w:hint="eastAsia"/>
                <w:color w:val="A50021"/>
                <w:sz w:val="20"/>
                <w:szCs w:val="20"/>
              </w:rPr>
              <w:t>일</w:t>
            </w:r>
          </w:p>
        </w:tc>
        <w:tc>
          <w:tcPr>
            <w:tcW w:w="4021" w:type="dxa"/>
            <w:shd w:val="clear" w:color="auto" w:fill="FF9999"/>
            <w:vAlign w:val="center"/>
          </w:tcPr>
          <w:p w14:paraId="53363F39" w14:textId="3C29AAB2" w:rsidR="0016064C" w:rsidRPr="006B6DFA" w:rsidRDefault="0016064C" w:rsidP="001606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</w:p>
        </w:tc>
        <w:tc>
          <w:tcPr>
            <w:tcW w:w="4022" w:type="dxa"/>
            <w:shd w:val="clear" w:color="auto" w:fill="FF9999"/>
            <w:vAlign w:val="center"/>
          </w:tcPr>
          <w:p w14:paraId="63245C26" w14:textId="09EDC944" w:rsidR="0016064C" w:rsidRPr="006B6DFA" w:rsidRDefault="0016064C" w:rsidP="001606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</w:p>
        </w:tc>
      </w:tr>
      <w:tr w:rsidR="0016064C" w14:paraId="0E710AC7" w14:textId="77777777" w:rsidTr="001C13CD">
        <w:trPr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EDEDE" w:themeFill="background2"/>
            <w:vAlign w:val="center"/>
          </w:tcPr>
          <w:p w14:paraId="47862F65" w14:textId="22901273" w:rsidR="0016064C" w:rsidRPr="004E4928" w:rsidRDefault="0016064C" w:rsidP="0016064C">
            <w:pPr>
              <w:jc w:val="center"/>
              <w:rPr>
                <w:rFonts w:ascii="KoPubWorld돋움체 Bold" w:eastAsia="KoPubWorld돋움체 Bold" w:hAnsi="KoPubWorld돋움체 Bold" w:cs="KoPubWorld돋움체 Bold"/>
                <w:color w:val="A50021"/>
                <w:sz w:val="20"/>
                <w:szCs w:val="20"/>
              </w:rPr>
            </w:pPr>
            <w:r w:rsidRPr="004E4928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1</w:t>
            </w:r>
            <w:r w:rsidRPr="004E4928"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  <w:t xml:space="preserve">2/7                   </w:t>
            </w:r>
            <w:r w:rsidRPr="004E4928"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월</w:t>
            </w:r>
          </w:p>
        </w:tc>
        <w:tc>
          <w:tcPr>
            <w:tcW w:w="4021" w:type="dxa"/>
            <w:shd w:val="clear" w:color="auto" w:fill="DEDEDE" w:themeFill="background2"/>
            <w:vAlign w:val="center"/>
          </w:tcPr>
          <w:p w14:paraId="01D501BF" w14:textId="5BD9589F" w:rsidR="0016064C" w:rsidRPr="006B6DFA" w:rsidRDefault="0016064C" w:rsidP="001606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프로젝트 마감</w:t>
            </w:r>
          </w:p>
        </w:tc>
        <w:tc>
          <w:tcPr>
            <w:tcW w:w="4022" w:type="dxa"/>
            <w:shd w:val="clear" w:color="auto" w:fill="DEDEDE" w:themeFill="background2"/>
            <w:vAlign w:val="center"/>
          </w:tcPr>
          <w:p w14:paraId="63B0BDDF" w14:textId="4202A016" w:rsidR="0016064C" w:rsidRPr="006B6DFA" w:rsidRDefault="0016064C" w:rsidP="001606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Bold" w:eastAsia="KoPubWorld돋움체 Bold" w:hAnsi="KoPubWorld돋움체 Bold" w:cs="KoPubWorld돋움체 Bold"/>
                <w:sz w:val="20"/>
                <w:szCs w:val="20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  <w:sz w:val="20"/>
                <w:szCs w:val="20"/>
              </w:rPr>
              <w:t>프로젝트 마감</w:t>
            </w:r>
          </w:p>
        </w:tc>
      </w:tr>
      <w:bookmarkEnd w:id="33"/>
    </w:tbl>
    <w:p w14:paraId="20717509" w14:textId="77777777" w:rsidR="00764D88" w:rsidRPr="00764D88" w:rsidRDefault="00764D88" w:rsidP="00764D88"/>
    <w:sectPr w:rsidR="00764D88" w:rsidRPr="00764D88" w:rsidSect="00462117">
      <w:headerReference w:type="even" r:id="rId19"/>
      <w:headerReference w:type="default" r:id="rId20"/>
      <w:footerReference w:type="even" r:id="rId21"/>
      <w:footerReference w:type="default" r:id="rId22"/>
      <w:pgSz w:w="11907" w:h="16839"/>
      <w:pgMar w:top="1418" w:right="1440" w:bottom="1440" w:left="1440" w:header="851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5FE748" w14:textId="77777777" w:rsidR="00667EBD" w:rsidRDefault="00667EBD">
      <w:r>
        <w:separator/>
      </w:r>
    </w:p>
    <w:p w14:paraId="2A3895D1" w14:textId="77777777" w:rsidR="00667EBD" w:rsidRDefault="00667EBD"/>
    <w:p w14:paraId="57D832B0" w14:textId="77777777" w:rsidR="00667EBD" w:rsidRDefault="00667EBD"/>
    <w:p w14:paraId="1C1D79E2" w14:textId="77777777" w:rsidR="00667EBD" w:rsidRDefault="00667EBD"/>
    <w:p w14:paraId="31D994D1" w14:textId="77777777" w:rsidR="00667EBD" w:rsidRDefault="00667EBD"/>
  </w:endnote>
  <w:endnote w:type="continuationSeparator" w:id="0">
    <w:p w14:paraId="36A9124E" w14:textId="77777777" w:rsidR="00667EBD" w:rsidRDefault="00667EBD">
      <w:r>
        <w:continuationSeparator/>
      </w:r>
    </w:p>
    <w:p w14:paraId="0F300306" w14:textId="77777777" w:rsidR="00667EBD" w:rsidRDefault="00667EBD"/>
    <w:p w14:paraId="3FF0A8A3" w14:textId="77777777" w:rsidR="00667EBD" w:rsidRDefault="00667EBD"/>
    <w:p w14:paraId="0E825C8B" w14:textId="77777777" w:rsidR="00667EBD" w:rsidRDefault="00667EBD"/>
    <w:p w14:paraId="3A25067B" w14:textId="77777777" w:rsidR="00667EBD" w:rsidRDefault="00667E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oPubWorld돋움체 Light">
    <w:altName w:val="맑은 고딕"/>
    <w:panose1 w:val="00000300000000000000"/>
    <w:charset w:val="81"/>
    <w:family w:val="auto"/>
    <w:pitch w:val="variable"/>
    <w:sig w:usb0="B000AABF" w:usb1="79D7FCFB" w:usb2="00000010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GothicNeo">
    <w:altName w:val="Microsoft GothicNeo"/>
    <w:charset w:val="81"/>
    <w:family w:val="swiss"/>
    <w:pitch w:val="variable"/>
    <w:sig w:usb0="800002BF" w:usb1="29D7A47B" w:usb2="00000010" w:usb3="00000000" w:csb0="0029009F" w:csb1="00000000"/>
  </w:font>
  <w:font w:name="KoPubWorld돋움체 Bold">
    <w:altName w:val="맑은 고딕"/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나눔명조 ExtraBold">
    <w:altName w:val="바탕"/>
    <w:charset w:val="81"/>
    <w:family w:val="roman"/>
    <w:pitch w:val="variable"/>
    <w:sig w:usb0="800002A7" w:usb1="0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0EEE0" w14:textId="77777777" w:rsidR="001261C7" w:rsidRDefault="001261C7">
    <w:pPr>
      <w:jc w:val="right"/>
    </w:pPr>
  </w:p>
  <w:p w14:paraId="5F88D6F2" w14:textId="77777777" w:rsidR="001261C7" w:rsidRDefault="001261C7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  <w:lang w:val="ko-KR"/>
      </w:rPr>
      <w:t>2</w:t>
    </w:r>
    <w:r>
      <w:rPr>
        <w:noProof/>
        <w:lang w:val="ko-KR"/>
      </w:rPr>
      <w:fldChar w:fldCharType="end"/>
    </w:r>
    <w:r>
      <w:rPr>
        <w:lang w:val="ko-KR"/>
      </w:rPr>
      <w:t xml:space="preserve"> </w:t>
    </w:r>
    <w:r>
      <w:rPr>
        <w:color w:val="A04DA3" w:themeColor="accent3"/>
      </w:rPr>
      <w:sym w:font="Wingdings 2" w:char="F097"/>
    </w:r>
    <w:r>
      <w:rPr>
        <w:lang w:val="ko-KR"/>
      </w:rPr>
      <w:t xml:space="preserve"> </w:t>
    </w:r>
  </w:p>
  <w:p w14:paraId="1FAAFE5F" w14:textId="77777777" w:rsidR="001261C7" w:rsidRDefault="00667EBD">
    <w:pPr>
      <w:jc w:val="right"/>
    </w:pPr>
    <w:r>
      <w:pict w14:anchorId="051354AA">
        <v:group id="_x0000_s2071" style="width:183.3pt;height:3.55pt;mso-wrap-distance-left:0;mso-wrap-distance-right:0;mso-position-horizontal-relative:char;mso-position-vertical-relative:line" coordorigin="7606,15084" coordsize="3666,71" wrapcoords="5400 -4320 -89 12960 -89 17280 21689 17280 21689 -4320 5400 -4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2" type="#_x0000_t32" style="position:absolute;left:8548;top:15084;width:2723;height:0;rotation:180" o:connectortype="straight" strokecolor="#438086 [3205]" strokeweight="1.5pt"/>
          <v:shape id="_x0000_s2073" type="#_x0000_t32" style="position:absolute;left:7606;top:15155;width:3666;height:0;rotation:180" o:connectortype="straight" strokecolor="#438086 [3205]" strokeweight=".25pt"/>
          <w10:wrap anchorx="margin"/>
          <w10:anchorlock/>
        </v:group>
      </w:pict>
    </w:r>
  </w:p>
  <w:p w14:paraId="7DED5108" w14:textId="77777777" w:rsidR="001261C7" w:rsidRDefault="001261C7">
    <w:pPr>
      <w:pStyle w:val="af5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E0C20" w14:textId="77777777" w:rsidR="001261C7" w:rsidRDefault="001261C7">
    <w:pPr>
      <w:jc w:val="right"/>
    </w:pPr>
  </w:p>
  <w:p w14:paraId="2023EA9D" w14:textId="77777777" w:rsidR="001261C7" w:rsidRDefault="001261C7">
    <w:pPr>
      <w:jc w:val="right"/>
    </w:pPr>
    <w:r w:rsidRPr="00E94BD8">
      <w:rPr>
        <w:rFonts w:ascii="나눔명조 ExtraBold" w:eastAsia="나눔명조 ExtraBold" w:hAnsi="나눔명조 ExtraBold"/>
        <w:b/>
        <w:bCs/>
        <w:sz w:val="28"/>
        <w:szCs w:val="28"/>
      </w:rPr>
      <w:fldChar w:fldCharType="begin"/>
    </w:r>
    <w:r w:rsidRPr="00E94BD8">
      <w:rPr>
        <w:rFonts w:ascii="나눔명조 ExtraBold" w:eastAsia="나눔명조 ExtraBold" w:hAnsi="나눔명조 ExtraBold"/>
        <w:b/>
        <w:bCs/>
        <w:sz w:val="28"/>
        <w:szCs w:val="28"/>
      </w:rPr>
      <w:instrText xml:space="preserve"> PAGE   \* MERGEFORMAT </w:instrText>
    </w:r>
    <w:r w:rsidRPr="00E94BD8">
      <w:rPr>
        <w:rFonts w:ascii="나눔명조 ExtraBold" w:eastAsia="나눔명조 ExtraBold" w:hAnsi="나눔명조 ExtraBold"/>
        <w:b/>
        <w:bCs/>
        <w:sz w:val="28"/>
        <w:szCs w:val="28"/>
      </w:rPr>
      <w:fldChar w:fldCharType="separate"/>
    </w:r>
    <w:r w:rsidRPr="00E94BD8">
      <w:rPr>
        <w:rFonts w:ascii="나눔명조 ExtraBold" w:eastAsia="나눔명조 ExtraBold" w:hAnsi="나눔명조 ExtraBold"/>
        <w:b/>
        <w:bCs/>
        <w:noProof/>
        <w:sz w:val="28"/>
        <w:szCs w:val="28"/>
        <w:lang w:val="ko-KR"/>
      </w:rPr>
      <w:t>1</w:t>
    </w:r>
    <w:r w:rsidRPr="00E94BD8">
      <w:rPr>
        <w:rFonts w:ascii="나눔명조 ExtraBold" w:eastAsia="나눔명조 ExtraBold" w:hAnsi="나눔명조 ExtraBold"/>
        <w:b/>
        <w:bCs/>
        <w:noProof/>
        <w:sz w:val="28"/>
        <w:szCs w:val="28"/>
        <w:lang w:val="ko-KR"/>
      </w:rPr>
      <w:fldChar w:fldCharType="end"/>
    </w:r>
    <w:r>
      <w:rPr>
        <w:lang w:val="ko-KR"/>
      </w:rPr>
      <w:t xml:space="preserve"> </w:t>
    </w:r>
    <w:r>
      <w:rPr>
        <w:color w:val="A04DA3" w:themeColor="accent3"/>
      </w:rPr>
      <w:sym w:font="Wingdings 2" w:char="F097"/>
    </w:r>
    <w:r>
      <w:rPr>
        <w:lang w:val="ko-KR"/>
      </w:rPr>
      <w:t xml:space="preserve"> </w:t>
    </w:r>
  </w:p>
  <w:p w14:paraId="1CEC4B59" w14:textId="77777777" w:rsidR="001261C7" w:rsidRDefault="00667EBD">
    <w:pPr>
      <w:jc w:val="right"/>
    </w:pPr>
    <w:r>
      <w:pict w14:anchorId="0F2F43D8">
        <v:group id="_x0000_s2068" style="width:183.3pt;height:3.55pt;mso-wrap-distance-left:0;mso-wrap-distance-right:0;mso-position-horizontal-relative:char;mso-position-vertical-relative:line" coordorigin="7606,15084" coordsize="3666,71" wrapcoords="5400 -4320 -89 12960 -89 17280 21689 17280 21689 -4320 5400 -4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9" type="#_x0000_t32" style="position:absolute;left:8548;top:15084;width:2723;height:0;rotation:180" o:connectortype="straight" strokecolor="#438086 [3205]" strokeweight="1.5pt"/>
          <v:shape id="_x0000_s2070" type="#_x0000_t32" style="position:absolute;left:7606;top:15155;width:3666;height:0;rotation:180" o:connectortype="straight" strokecolor="#438086 [3205]" strokeweight=".25pt"/>
          <w10:wrap anchorx="margin"/>
          <w10:anchorlock/>
        </v:group>
      </w:pict>
    </w:r>
  </w:p>
  <w:p w14:paraId="301365A8" w14:textId="77777777" w:rsidR="001261C7" w:rsidRDefault="001261C7">
    <w:pPr>
      <w:pStyle w:val="af5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2AEAF5" w14:textId="77777777" w:rsidR="00667EBD" w:rsidRDefault="00667EBD">
      <w:r>
        <w:separator/>
      </w:r>
    </w:p>
    <w:p w14:paraId="2284B71C" w14:textId="77777777" w:rsidR="00667EBD" w:rsidRDefault="00667EBD"/>
    <w:p w14:paraId="58717B9F" w14:textId="77777777" w:rsidR="00667EBD" w:rsidRDefault="00667EBD"/>
    <w:p w14:paraId="14A0636C" w14:textId="77777777" w:rsidR="00667EBD" w:rsidRDefault="00667EBD"/>
    <w:p w14:paraId="6812E5D9" w14:textId="77777777" w:rsidR="00667EBD" w:rsidRDefault="00667EBD"/>
  </w:footnote>
  <w:footnote w:type="continuationSeparator" w:id="0">
    <w:p w14:paraId="3CB5DD0F" w14:textId="77777777" w:rsidR="00667EBD" w:rsidRDefault="00667EBD">
      <w:r>
        <w:continuationSeparator/>
      </w:r>
    </w:p>
    <w:p w14:paraId="27EE6D01" w14:textId="77777777" w:rsidR="00667EBD" w:rsidRDefault="00667EBD"/>
    <w:p w14:paraId="00D89011" w14:textId="77777777" w:rsidR="00667EBD" w:rsidRDefault="00667EBD"/>
    <w:p w14:paraId="0F1B8158" w14:textId="77777777" w:rsidR="00667EBD" w:rsidRDefault="00667EBD"/>
    <w:p w14:paraId="2D3DC40B" w14:textId="77777777" w:rsidR="00667EBD" w:rsidRDefault="00667E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5507790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725814C8" w14:textId="17E3EFC9" w:rsidR="001261C7" w:rsidRDefault="001261C7">
        <w:pPr>
          <w:pStyle w:val="af0"/>
          <w:pBdr>
            <w:bottom w:val="single" w:sz="4" w:space="0" w:color="auto"/>
          </w:pBdr>
        </w:pPr>
        <w:r>
          <w:t>게임공학부</w:t>
        </w:r>
        <w:r>
          <w:t xml:space="preserve"> 2018180030 </w:t>
        </w:r>
        <w:r>
          <w:t>이동규</w:t>
        </w:r>
        <w:r>
          <w:t xml:space="preserve"> </w:t>
        </w:r>
        <w:r>
          <w:t>게임공학부</w:t>
        </w:r>
        <w:r>
          <w:t xml:space="preserve"> 2018182030 </w:t>
        </w:r>
        <w:r>
          <w:t>이주호</w:t>
        </w:r>
      </w:p>
    </w:sdtContent>
  </w:sdt>
  <w:p w14:paraId="38222A94" w14:textId="77777777" w:rsidR="001261C7" w:rsidRDefault="001261C7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23B12" w14:textId="1D8A8794" w:rsidR="001261C7" w:rsidRPr="00E94BD8" w:rsidRDefault="001261C7" w:rsidP="00281598">
    <w:pPr>
      <w:pStyle w:val="af0"/>
      <w:pBdr>
        <w:bottom w:val="single" w:sz="4" w:space="0" w:color="auto"/>
      </w:pBdr>
      <w:jc w:val="center"/>
      <w:rPr>
        <w:rFonts w:ascii="Microsoft GothicNeo" w:eastAsia="Microsoft GothicNeo" w:hAnsi="Microsoft GothicNeo" w:cs="Microsoft GothicNeo"/>
        <w:sz w:val="24"/>
        <w:szCs w:val="24"/>
      </w:rPr>
    </w:pPr>
    <w:r>
      <w:rPr>
        <w:rFonts w:ascii="Microsoft GothicNeo" w:eastAsia="Microsoft GothicNeo" w:hAnsi="Microsoft GothicNeo" w:cs="Microsoft GothicNeo" w:hint="eastAsia"/>
        <w:sz w:val="24"/>
        <w:szCs w:val="24"/>
      </w:rPr>
      <w:t>2</w:t>
    </w:r>
    <w:r>
      <w:rPr>
        <w:rFonts w:ascii="Microsoft GothicNeo" w:eastAsia="Microsoft GothicNeo" w:hAnsi="Microsoft GothicNeo" w:cs="Microsoft GothicNeo"/>
        <w:sz w:val="24"/>
        <w:szCs w:val="24"/>
      </w:rPr>
      <w:t xml:space="preserve">020 – 2 </w:t>
    </w:r>
    <w:r>
      <w:rPr>
        <w:rFonts w:ascii="Microsoft GothicNeo" w:eastAsia="Microsoft GothicNeo" w:hAnsi="Microsoft GothicNeo" w:cs="Microsoft GothicNeo" w:hint="eastAsia"/>
        <w:sz w:val="24"/>
        <w:szCs w:val="24"/>
      </w:rPr>
      <w:t xml:space="preserve">네트워크게임프로그래밍 </w:t>
    </w:r>
    <w:r>
      <w:rPr>
        <w:rFonts w:ascii="Microsoft GothicNeo" w:eastAsia="Microsoft GothicNeo" w:hAnsi="Microsoft GothicNeo" w:cs="Microsoft GothicNeo"/>
        <w:sz w:val="24"/>
        <w:szCs w:val="24"/>
      </w:rPr>
      <w:t xml:space="preserve">Term Project </w:t>
    </w:r>
    <w:r>
      <w:rPr>
        <w:rFonts w:ascii="Microsoft GothicNeo" w:eastAsia="Microsoft GothicNeo" w:hAnsi="Microsoft GothicNeo" w:cs="Microsoft GothicNeo" w:hint="eastAsia"/>
        <w:sz w:val="24"/>
        <w:szCs w:val="24"/>
      </w:rPr>
      <w:t>추진계획서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D11A9"/>
    <w:multiLevelType w:val="multilevel"/>
    <w:tmpl w:val="A072CD84"/>
    <w:numStyleLink w:val="a"/>
  </w:abstractNum>
  <w:abstractNum w:abstractNumId="11" w15:restartNumberingAfterBreak="0">
    <w:nsid w:val="0EDC38E4"/>
    <w:multiLevelType w:val="multilevel"/>
    <w:tmpl w:val="A072CD84"/>
    <w:numStyleLink w:val="a"/>
  </w:abstractNum>
  <w:abstractNum w:abstractNumId="12" w15:restartNumberingAfterBreak="0">
    <w:nsid w:val="124B7CF1"/>
    <w:multiLevelType w:val="multilevel"/>
    <w:tmpl w:val="7AC6A14E"/>
    <w:styleLink w:val="a0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eastAsiaTheme="minorEastAsia" w:hAnsiTheme="minorHAnsi" w:cstheme="minorBidi" w:hint="default"/>
        <w:i w:val="0"/>
        <w:color w:val="A04DA3" w:themeColor="accent3"/>
        <w:sz w:val="20"/>
        <w:szCs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3" w15:restartNumberingAfterBreak="0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4" w15:restartNumberingAfterBreak="0">
    <w:nsid w:val="1A6C5517"/>
    <w:multiLevelType w:val="multilevel"/>
    <w:tmpl w:val="7AC6A14E"/>
    <w:numStyleLink w:val="a0"/>
  </w:abstractNum>
  <w:abstractNum w:abstractNumId="15" w15:restartNumberingAfterBreak="0">
    <w:nsid w:val="1DDE73E0"/>
    <w:multiLevelType w:val="multilevel"/>
    <w:tmpl w:val="A072CD84"/>
    <w:numStyleLink w:val="a"/>
  </w:abstractNum>
  <w:abstractNum w:abstractNumId="16" w15:restartNumberingAfterBreak="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7" w15:restartNumberingAfterBreak="0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61A44CC"/>
    <w:multiLevelType w:val="multilevel"/>
    <w:tmpl w:val="A5BE01BC"/>
    <w:name w:val="62"/>
    <w:styleLink w:val="1"/>
    <w:lvl w:ilvl="0">
      <w:start w:val="6"/>
      <w:numFmt w:val="decimal"/>
      <w:lvlText w:val="11/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93036C4"/>
    <w:multiLevelType w:val="hybridMultilevel"/>
    <w:tmpl w:val="1E68D458"/>
    <w:lvl w:ilvl="0" w:tplc="6FF6D146">
      <w:numFmt w:val="bullet"/>
      <w:lvlText w:val="-"/>
      <w:lvlJc w:val="left"/>
      <w:pPr>
        <w:ind w:left="760" w:hanging="360"/>
      </w:pPr>
      <w:rPr>
        <w:rFonts w:ascii="KoPubWorld돋움체 Light" w:eastAsia="KoPubWorld돋움체 Light" w:hAnsi="KoPubWorld돋움체 Light" w:cs="KoPubWorld돋움체 Light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D9C46A3"/>
    <w:multiLevelType w:val="multilevel"/>
    <w:tmpl w:val="A072CD84"/>
    <w:styleLink w:val="a"/>
    <w:lvl w:ilvl="0">
      <w:start w:val="1"/>
      <w:numFmt w:val="bullet"/>
      <w:pStyle w:val="10"/>
      <w:lvlText w:val=""/>
      <w:lvlJc w:val="left"/>
      <w:pPr>
        <w:ind w:left="216" w:hanging="216"/>
      </w:pPr>
      <w:rPr>
        <w:rFonts w:asciiTheme="minorHAnsi" w:eastAsiaTheme="minorEastAsia" w:hAnsi="Symbol" w:cstheme="minorBidi" w:hint="default"/>
        <w:b w:val="0"/>
        <w:i w:val="0"/>
        <w:color w:val="A04DA3" w:themeColor="accent3"/>
        <w:sz w:val="18"/>
        <w:szCs w:val="18"/>
      </w:rPr>
    </w:lvl>
    <w:lvl w:ilvl="1">
      <w:start w:val="1"/>
      <w:numFmt w:val="bullet"/>
      <w:pStyle w:val="21"/>
      <w:lvlText w:val=""/>
      <w:lvlJc w:val="left"/>
      <w:pPr>
        <w:ind w:left="1492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31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3" w15:restartNumberingAfterBreak="0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6" w15:restartNumberingAfterBreak="0">
    <w:nsid w:val="63E8022B"/>
    <w:multiLevelType w:val="multilevel"/>
    <w:tmpl w:val="A072CD84"/>
    <w:numStyleLink w:val="a"/>
  </w:abstractNum>
  <w:abstractNum w:abstractNumId="27" w15:restartNumberingAfterBreak="0">
    <w:nsid w:val="6F0D0B31"/>
    <w:multiLevelType w:val="multilevel"/>
    <w:tmpl w:val="7AC6A14E"/>
    <w:numStyleLink w:val="a0"/>
  </w:abstractNum>
  <w:abstractNum w:abstractNumId="28" w15:restartNumberingAfterBreak="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6740294"/>
    <w:multiLevelType w:val="multilevel"/>
    <w:tmpl w:val="A072CD84"/>
    <w:numStyleLink w:val="a"/>
  </w:abstractNum>
  <w:abstractNum w:abstractNumId="30" w15:restartNumberingAfterBreak="0">
    <w:nsid w:val="76921C5B"/>
    <w:multiLevelType w:val="multilevel"/>
    <w:tmpl w:val="A072CD84"/>
    <w:numStyleLink w:val="a"/>
  </w:abstractNum>
  <w:abstractNum w:abstractNumId="31" w15:restartNumberingAfterBreak="0">
    <w:nsid w:val="7B44208C"/>
    <w:multiLevelType w:val="hybridMultilevel"/>
    <w:tmpl w:val="B9E28C94"/>
    <w:lvl w:ilvl="0" w:tplc="1166D6B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DF16187"/>
    <w:multiLevelType w:val="multilevel"/>
    <w:tmpl w:val="A5BE01BC"/>
    <w:name w:val="622"/>
    <w:numStyleLink w:val="1"/>
  </w:abstractNum>
  <w:abstractNum w:abstractNumId="33" w15:restartNumberingAfterBreak="0">
    <w:nsid w:val="7E025C09"/>
    <w:multiLevelType w:val="multilevel"/>
    <w:tmpl w:val="A072CD84"/>
    <w:numStyleLink w:val="a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23"/>
  </w:num>
  <w:num w:numId="13">
    <w:abstractNumId w:val="24"/>
  </w:num>
  <w:num w:numId="14">
    <w:abstractNumId w:val="18"/>
  </w:num>
  <w:num w:numId="15">
    <w:abstractNumId w:val="28"/>
  </w:num>
  <w:num w:numId="16">
    <w:abstractNumId w:val="17"/>
  </w:num>
  <w:num w:numId="17">
    <w:abstractNumId w:val="22"/>
  </w:num>
  <w:num w:numId="18">
    <w:abstractNumId w:val="11"/>
  </w:num>
  <w:num w:numId="19">
    <w:abstractNumId w:val="29"/>
  </w:num>
  <w:num w:numId="20">
    <w:abstractNumId w:val="3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6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2"/>
  </w:num>
  <w:num w:numId="23">
    <w:abstractNumId w:val="27"/>
  </w:num>
  <w:num w:numId="24">
    <w:abstractNumId w:val="14"/>
  </w:num>
  <w:num w:numId="25">
    <w:abstractNumId w:val="13"/>
  </w:num>
  <w:num w:numId="26">
    <w:abstractNumId w:val="10"/>
  </w:num>
  <w:num w:numId="27">
    <w:abstractNumId w:val="33"/>
  </w:num>
  <w:num w:numId="28">
    <w:abstractNumId w:val="25"/>
  </w:num>
  <w:num w:numId="29">
    <w:abstractNumId w:val="16"/>
  </w:num>
  <w:num w:numId="30">
    <w:abstractNumId w:val="15"/>
  </w:num>
  <w:num w:numId="31">
    <w:abstractNumId w:val="15"/>
  </w:num>
  <w:num w:numId="32">
    <w:abstractNumId w:val="15"/>
  </w:num>
  <w:num w:numId="33">
    <w:abstractNumId w:val="22"/>
  </w:num>
  <w:num w:numId="34">
    <w:abstractNumId w:val="12"/>
  </w:num>
  <w:num w:numId="35">
    <w:abstractNumId w:val="31"/>
  </w:num>
  <w:num w:numId="36">
    <w:abstractNumId w:val="21"/>
  </w:num>
  <w:num w:numId="37">
    <w:abstractNumId w:val="19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ttachedTemplate r:id="rId1"/>
  <w:defaultTabStop w:val="851"/>
  <w:drawingGridHorizontalSpacing w:val="100"/>
  <w:displayHorizontalDrawingGridEvery w:val="2"/>
  <w:characterSpacingControl w:val="doNotCompress"/>
  <w:hdrShapeDefaults>
    <o:shapedefaults v:ext="edit" spidmax="2074" style="mso-width-percent:400;mso-height-percent:200;mso-width-relative:margin;mso-height-relative:margin" fillcolor="white">
      <v:fill color="white"/>
      <v:textbox style="mso-fit-shape-to-text:t"/>
      <o:colormru v:ext="edit" colors="#334c4f,#79b5b0,#b77851,#d1e1e3,#066,#7ea8ac,#4e767a,#293d3f"/>
    </o:shapedefaults>
    <o:shapelayout v:ext="edit">
      <o:idmap v:ext="edit" data="2"/>
      <o:rules v:ext="edit">
        <o:r id="V:Rule1" type="connector" idref="#_x0000_s2073"/>
        <o:r id="V:Rule2" type="connector" idref="#_x0000_s2072"/>
        <o:r id="V:Rule3" type="connector" idref="#_x0000_s2070"/>
        <o:r id="V:Rule4" type="connector" idref="#_x0000_s2069"/>
      </o:rules>
    </o:shapelayout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4798"/>
    <w:rsid w:val="000071AD"/>
    <w:rsid w:val="00007349"/>
    <w:rsid w:val="00011491"/>
    <w:rsid w:val="00017DB8"/>
    <w:rsid w:val="00020EAF"/>
    <w:rsid w:val="0003102F"/>
    <w:rsid w:val="00064F5A"/>
    <w:rsid w:val="00074E6A"/>
    <w:rsid w:val="00074EFC"/>
    <w:rsid w:val="00081BC5"/>
    <w:rsid w:val="0009263D"/>
    <w:rsid w:val="000956A3"/>
    <w:rsid w:val="000A4900"/>
    <w:rsid w:val="000B0025"/>
    <w:rsid w:val="000B2A7D"/>
    <w:rsid w:val="000B571F"/>
    <w:rsid w:val="000B69D2"/>
    <w:rsid w:val="001121CD"/>
    <w:rsid w:val="001261C7"/>
    <w:rsid w:val="00134755"/>
    <w:rsid w:val="0016064C"/>
    <w:rsid w:val="00161B08"/>
    <w:rsid w:val="00183347"/>
    <w:rsid w:val="001C13CD"/>
    <w:rsid w:val="001C3B5E"/>
    <w:rsid w:val="001E7A8E"/>
    <w:rsid w:val="00201226"/>
    <w:rsid w:val="00201B33"/>
    <w:rsid w:val="002474BA"/>
    <w:rsid w:val="0026035C"/>
    <w:rsid w:val="00281598"/>
    <w:rsid w:val="00292BB6"/>
    <w:rsid w:val="00293E6D"/>
    <w:rsid w:val="00297B95"/>
    <w:rsid w:val="002A2369"/>
    <w:rsid w:val="002D06D4"/>
    <w:rsid w:val="002E2121"/>
    <w:rsid w:val="00316282"/>
    <w:rsid w:val="00317202"/>
    <w:rsid w:val="003233CE"/>
    <w:rsid w:val="00340254"/>
    <w:rsid w:val="00343D30"/>
    <w:rsid w:val="00344798"/>
    <w:rsid w:val="00347C08"/>
    <w:rsid w:val="00351C09"/>
    <w:rsid w:val="0036210B"/>
    <w:rsid w:val="00370338"/>
    <w:rsid w:val="0037251B"/>
    <w:rsid w:val="003742C0"/>
    <w:rsid w:val="00382225"/>
    <w:rsid w:val="00393237"/>
    <w:rsid w:val="003A3117"/>
    <w:rsid w:val="003A3940"/>
    <w:rsid w:val="003E3F5A"/>
    <w:rsid w:val="00406D2D"/>
    <w:rsid w:val="00415820"/>
    <w:rsid w:val="00423A2F"/>
    <w:rsid w:val="004266AE"/>
    <w:rsid w:val="004408DF"/>
    <w:rsid w:val="004471F8"/>
    <w:rsid w:val="00453F41"/>
    <w:rsid w:val="00460607"/>
    <w:rsid w:val="00461213"/>
    <w:rsid w:val="00462117"/>
    <w:rsid w:val="004731B4"/>
    <w:rsid w:val="00482487"/>
    <w:rsid w:val="00482857"/>
    <w:rsid w:val="00484528"/>
    <w:rsid w:val="004A44E8"/>
    <w:rsid w:val="004A529D"/>
    <w:rsid w:val="004A7FB6"/>
    <w:rsid w:val="004B13FA"/>
    <w:rsid w:val="004C3C88"/>
    <w:rsid w:val="004C4028"/>
    <w:rsid w:val="004C4C9E"/>
    <w:rsid w:val="004C546F"/>
    <w:rsid w:val="004D41D7"/>
    <w:rsid w:val="004E4928"/>
    <w:rsid w:val="004F1797"/>
    <w:rsid w:val="00511E45"/>
    <w:rsid w:val="005234DB"/>
    <w:rsid w:val="00525177"/>
    <w:rsid w:val="00537A6E"/>
    <w:rsid w:val="005531E9"/>
    <w:rsid w:val="005741EE"/>
    <w:rsid w:val="005927E3"/>
    <w:rsid w:val="00595D53"/>
    <w:rsid w:val="00596E1B"/>
    <w:rsid w:val="005A59CD"/>
    <w:rsid w:val="005B2331"/>
    <w:rsid w:val="005D5045"/>
    <w:rsid w:val="005D7CA7"/>
    <w:rsid w:val="005F6664"/>
    <w:rsid w:val="00622D0B"/>
    <w:rsid w:val="00632ED9"/>
    <w:rsid w:val="00641AC8"/>
    <w:rsid w:val="00645C7E"/>
    <w:rsid w:val="0064730B"/>
    <w:rsid w:val="00647B48"/>
    <w:rsid w:val="00667EBD"/>
    <w:rsid w:val="00674068"/>
    <w:rsid w:val="006977BD"/>
    <w:rsid w:val="006B6DFA"/>
    <w:rsid w:val="006C3132"/>
    <w:rsid w:val="006C468D"/>
    <w:rsid w:val="006C7F40"/>
    <w:rsid w:val="006D19C8"/>
    <w:rsid w:val="006D6206"/>
    <w:rsid w:val="006E0717"/>
    <w:rsid w:val="006E7088"/>
    <w:rsid w:val="00701951"/>
    <w:rsid w:val="0072484F"/>
    <w:rsid w:val="007534F4"/>
    <w:rsid w:val="0076262C"/>
    <w:rsid w:val="00764D88"/>
    <w:rsid w:val="00775C48"/>
    <w:rsid w:val="00784486"/>
    <w:rsid w:val="007860A3"/>
    <w:rsid w:val="0079670C"/>
    <w:rsid w:val="007A6E2F"/>
    <w:rsid w:val="007C089F"/>
    <w:rsid w:val="007E1A44"/>
    <w:rsid w:val="007E4F70"/>
    <w:rsid w:val="0081045F"/>
    <w:rsid w:val="00816618"/>
    <w:rsid w:val="00817B6E"/>
    <w:rsid w:val="00822DB4"/>
    <w:rsid w:val="00844445"/>
    <w:rsid w:val="00847B5A"/>
    <w:rsid w:val="00854400"/>
    <w:rsid w:val="00871BA9"/>
    <w:rsid w:val="008B1A52"/>
    <w:rsid w:val="008C2AC0"/>
    <w:rsid w:val="008D2BF6"/>
    <w:rsid w:val="008D3EFD"/>
    <w:rsid w:val="008E18E4"/>
    <w:rsid w:val="008E3315"/>
    <w:rsid w:val="009250D8"/>
    <w:rsid w:val="0094257D"/>
    <w:rsid w:val="009429F5"/>
    <w:rsid w:val="009466E9"/>
    <w:rsid w:val="0097005B"/>
    <w:rsid w:val="00983C66"/>
    <w:rsid w:val="009863F5"/>
    <w:rsid w:val="00991986"/>
    <w:rsid w:val="009A4F46"/>
    <w:rsid w:val="009A78E5"/>
    <w:rsid w:val="009B6044"/>
    <w:rsid w:val="009B6DA1"/>
    <w:rsid w:val="009D11A0"/>
    <w:rsid w:val="009D13AE"/>
    <w:rsid w:val="009D68D0"/>
    <w:rsid w:val="009D7472"/>
    <w:rsid w:val="009E1A19"/>
    <w:rsid w:val="009E728D"/>
    <w:rsid w:val="00A0195D"/>
    <w:rsid w:val="00A02058"/>
    <w:rsid w:val="00A024D6"/>
    <w:rsid w:val="00A049BF"/>
    <w:rsid w:val="00A06E0D"/>
    <w:rsid w:val="00A11D37"/>
    <w:rsid w:val="00A16CC6"/>
    <w:rsid w:val="00A24A26"/>
    <w:rsid w:val="00A27094"/>
    <w:rsid w:val="00A440DB"/>
    <w:rsid w:val="00A50424"/>
    <w:rsid w:val="00A8252E"/>
    <w:rsid w:val="00A84C1F"/>
    <w:rsid w:val="00A939FC"/>
    <w:rsid w:val="00A95FAB"/>
    <w:rsid w:val="00AA3413"/>
    <w:rsid w:val="00AA6C9D"/>
    <w:rsid w:val="00AB2D95"/>
    <w:rsid w:val="00AB4040"/>
    <w:rsid w:val="00AC1B2A"/>
    <w:rsid w:val="00AC2CEB"/>
    <w:rsid w:val="00AD1E83"/>
    <w:rsid w:val="00AD2363"/>
    <w:rsid w:val="00AD5FC7"/>
    <w:rsid w:val="00AF15E4"/>
    <w:rsid w:val="00AF403F"/>
    <w:rsid w:val="00B02BE3"/>
    <w:rsid w:val="00B231A9"/>
    <w:rsid w:val="00B2795E"/>
    <w:rsid w:val="00B34A42"/>
    <w:rsid w:val="00B43DA8"/>
    <w:rsid w:val="00B44DB9"/>
    <w:rsid w:val="00B50B26"/>
    <w:rsid w:val="00B51B3F"/>
    <w:rsid w:val="00B538CE"/>
    <w:rsid w:val="00B65A0D"/>
    <w:rsid w:val="00B75643"/>
    <w:rsid w:val="00B76320"/>
    <w:rsid w:val="00B7798D"/>
    <w:rsid w:val="00B86E4D"/>
    <w:rsid w:val="00BA4B86"/>
    <w:rsid w:val="00BD38E5"/>
    <w:rsid w:val="00BD5037"/>
    <w:rsid w:val="00BD6BCE"/>
    <w:rsid w:val="00BF03FF"/>
    <w:rsid w:val="00C03912"/>
    <w:rsid w:val="00C1028C"/>
    <w:rsid w:val="00C129C2"/>
    <w:rsid w:val="00C12DB3"/>
    <w:rsid w:val="00C1331D"/>
    <w:rsid w:val="00C249B0"/>
    <w:rsid w:val="00C6394E"/>
    <w:rsid w:val="00C81C85"/>
    <w:rsid w:val="00C9018E"/>
    <w:rsid w:val="00CA339D"/>
    <w:rsid w:val="00CB3AFB"/>
    <w:rsid w:val="00CC433A"/>
    <w:rsid w:val="00CE0466"/>
    <w:rsid w:val="00CF11EA"/>
    <w:rsid w:val="00CF63D7"/>
    <w:rsid w:val="00D06958"/>
    <w:rsid w:val="00D152BF"/>
    <w:rsid w:val="00D572E4"/>
    <w:rsid w:val="00D62D82"/>
    <w:rsid w:val="00D744D1"/>
    <w:rsid w:val="00D75AE4"/>
    <w:rsid w:val="00D849B1"/>
    <w:rsid w:val="00D85AEC"/>
    <w:rsid w:val="00DA26CD"/>
    <w:rsid w:val="00DB047A"/>
    <w:rsid w:val="00DC2336"/>
    <w:rsid w:val="00DD5528"/>
    <w:rsid w:val="00DF30F8"/>
    <w:rsid w:val="00E04050"/>
    <w:rsid w:val="00E500D2"/>
    <w:rsid w:val="00E70F3E"/>
    <w:rsid w:val="00E75438"/>
    <w:rsid w:val="00E840F1"/>
    <w:rsid w:val="00E9356D"/>
    <w:rsid w:val="00E94BD8"/>
    <w:rsid w:val="00EA72E8"/>
    <w:rsid w:val="00EB55D9"/>
    <w:rsid w:val="00EB776C"/>
    <w:rsid w:val="00EC6E09"/>
    <w:rsid w:val="00F011D7"/>
    <w:rsid w:val="00F16279"/>
    <w:rsid w:val="00F31112"/>
    <w:rsid w:val="00F35FFC"/>
    <w:rsid w:val="00F42D81"/>
    <w:rsid w:val="00F525DE"/>
    <w:rsid w:val="00F754EB"/>
    <w:rsid w:val="00F83422"/>
    <w:rsid w:val="00F86CCA"/>
    <w:rsid w:val="00F92679"/>
    <w:rsid w:val="00F92B7A"/>
    <w:rsid w:val="00FB12FD"/>
    <w:rsid w:val="00FB66A5"/>
    <w:rsid w:val="00FC3F8F"/>
    <w:rsid w:val="00FD34E3"/>
    <w:rsid w:val="00FD6C29"/>
    <w:rsid w:val="00FE104C"/>
    <w:rsid w:val="00FF04B0"/>
    <w:rsid w:val="00FF091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 style="mso-width-percent:400;mso-height-percent:200;mso-width-relative:margin;mso-height-relative:margin" fillcolor="white">
      <v:fill color="white"/>
      <v:textbox style="mso-fit-shape-to-text:t"/>
      <o:colormru v:ext="edit" colors="#334c4f,#79b5b0,#b77851,#d1e1e3,#066,#7ea8ac,#4e767a,#293d3f"/>
    </o:shapedefaults>
    <o:shapelayout v:ext="edit">
      <o:idmap v:ext="edit" data="1"/>
      <o:rules v:ext="edit">
        <o:r id="V:Rule1" type="connector" idref="#_x0000_s1088"/>
        <o:r id="V:Rule2" type="connector" idref="#_x0000_s1077"/>
        <o:r id="V:Rule3" type="connector" idref="#_x0000_s1076"/>
        <o:r id="V:Rule4" type="connector" idref="#_x0000_s1084"/>
        <o:r id="V:Rule5" type="connector" idref="#_x0000_s1087"/>
        <o:r id="V:Rule6" type="connector" idref="#_x0000_s1080"/>
        <o:r id="V:Rule7" type="connector" idref="#_x0000_s1086"/>
        <o:r id="V:Rule8" type="connector" idref="#_x0000_s1082"/>
        <o:r id="V:Rule9" type="connector" idref="#_x0000_s1078"/>
        <o:r id="V:Rule10" type="connector" idref="#_x0000_s1085"/>
        <o:r id="V:Rule11" type="connector" idref="#_x0000_s1081"/>
        <o:r id="V:Rule12" type="connector" idref="#_x0000_s1079"/>
      </o:rules>
    </o:shapelayout>
  </w:shapeDefaults>
  <w:doNotEmbedSmartTags/>
  <w:decimalSymbol w:val="."/>
  <w:listSeparator w:val=","/>
  <w14:docId w14:val="21630E0B"/>
  <w15:docId w15:val="{7435AA5A-D7E1-4394-A419-ACC1ED745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B2331"/>
    <w:rPr>
      <w:rFonts w:cstheme="minorBidi"/>
      <w:sz w:val="20"/>
      <w:szCs w:val="20"/>
      <w:lang w:eastAsia="ko-KR"/>
    </w:rPr>
  </w:style>
  <w:style w:type="paragraph" w:styleId="11">
    <w:name w:val="heading 1"/>
    <w:basedOn w:val="a1"/>
    <w:next w:val="a1"/>
    <w:link w:val="1Ch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paragraph" w:styleId="2">
    <w:name w:val="heading 2"/>
    <w:basedOn w:val="a1"/>
    <w:next w:val="a1"/>
    <w:link w:val="2Char"/>
    <w:uiPriority w:val="9"/>
    <w:qFormat/>
    <w:pPr>
      <w:spacing w:after="0"/>
      <w:outlineLvl w:val="1"/>
    </w:pPr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paragraph" w:styleId="3">
    <w:name w:val="heading 3"/>
    <w:basedOn w:val="a1"/>
    <w:next w:val="a1"/>
    <w:link w:val="3Char"/>
    <w:uiPriority w:val="9"/>
    <w:qFormat/>
    <w:rsid w:val="00484528"/>
    <w:pPr>
      <w:spacing w:after="0"/>
      <w:outlineLvl w:val="2"/>
    </w:pPr>
    <w:rPr>
      <w:rFonts w:ascii="Consolas" w:eastAsia="Consolas" w:hAnsi="Consolas" w:cs="Consolas"/>
      <w:bCs/>
      <w:sz w:val="28"/>
      <w:szCs w:val="28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spacing w:after="0"/>
      <w:outlineLvl w:val="3"/>
    </w:pPr>
    <w:rPr>
      <w:rFonts w:asciiTheme="majorHAnsi" w:eastAsiaTheme="majorEastAsia" w:hAnsiTheme="majorHAnsi" w:cstheme="majorBidi"/>
      <w:i/>
      <w:iCs/>
      <w:color w:val="438086" w:themeColor="accent2"/>
      <w:sz w:val="22"/>
      <w:szCs w:val="22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spacing w:after="0"/>
      <w:outlineLvl w:val="4"/>
    </w:pPr>
    <w:rPr>
      <w:rFonts w:asciiTheme="majorHAnsi" w:eastAsiaTheme="majorEastAsia" w:hAnsiTheme="majorHAnsi" w:cstheme="majorBidi"/>
      <w:b/>
      <w:bCs/>
      <w:color w:val="325F64" w:themeColor="accent2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spacing w:after="0"/>
      <w:outlineLvl w:val="5"/>
    </w:pPr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spacing w:after="0"/>
      <w:outlineLvl w:val="6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spacing w:after="0"/>
      <w:outlineLvl w:val="7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spacing w:after="0"/>
      <w:outlineLvl w:val="8"/>
    </w:pPr>
    <w:rPr>
      <w:rFonts w:asciiTheme="majorHAnsi" w:eastAsiaTheme="majorEastAsia" w:hAnsiTheme="majorHAnsi" w:cstheme="majorBidi"/>
      <w:b/>
      <w:bCs/>
      <w:color w:val="313240" w:themeColor="text2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pPr>
      <w:spacing w:after="0" w:line="240" w:lineRule="auto"/>
    </w:pPr>
    <w:rPr>
      <w:rFonts w:cstheme="minorBidi"/>
      <w:lang w:eastAsia="ko-K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Title"/>
    <w:basedOn w:val="a1"/>
    <w:link w:val="Char"/>
    <w:uiPriority w:val="10"/>
    <w:qFormat/>
    <w:pPr>
      <w:spacing w:before="400"/>
    </w:pPr>
    <w:rPr>
      <w:rFonts w:asciiTheme="majorHAnsi" w:eastAsiaTheme="majorEastAsia" w:hAnsiTheme="majorHAnsi" w:cstheme="majorBidi"/>
      <w:color w:val="3E3E67" w:themeColor="accent1" w:themeShade="BF"/>
      <w:sz w:val="56"/>
      <w:szCs w:val="56"/>
    </w:rPr>
  </w:style>
  <w:style w:type="character" w:customStyle="1" w:styleId="Char">
    <w:name w:val="제목 Char"/>
    <w:basedOn w:val="a2"/>
    <w:link w:val="a6"/>
    <w:uiPriority w:val="10"/>
    <w:rPr>
      <w:rFonts w:asciiTheme="majorHAnsi" w:eastAsiaTheme="majorEastAsia" w:hAnsiTheme="majorHAnsi" w:cstheme="majorBidi"/>
      <w:color w:val="3E3E67" w:themeColor="accent1" w:themeShade="BF"/>
      <w:sz w:val="56"/>
      <w:szCs w:val="56"/>
    </w:rPr>
  </w:style>
  <w:style w:type="paragraph" w:styleId="a7">
    <w:name w:val="Subtitle"/>
    <w:basedOn w:val="a1"/>
    <w:link w:val="Char0"/>
    <w:uiPriority w:val="11"/>
    <w:qFormat/>
    <w:pPr>
      <w:spacing w:after="480"/>
    </w:pPr>
    <w:rPr>
      <w:i/>
      <w:iCs/>
      <w:color w:val="424456" w:themeColor="text2"/>
      <w:sz w:val="24"/>
      <w:szCs w:val="24"/>
    </w:rPr>
  </w:style>
  <w:style w:type="character" w:customStyle="1" w:styleId="Char0">
    <w:name w:val="부제 Char"/>
    <w:basedOn w:val="a2"/>
    <w:link w:val="a7"/>
    <w:uiPriority w:val="11"/>
    <w:rPr>
      <w:i/>
      <w:iCs/>
      <w:color w:val="424456" w:themeColor="text2"/>
      <w:sz w:val="24"/>
      <w:szCs w:val="24"/>
    </w:rPr>
  </w:style>
  <w:style w:type="character" w:styleId="a8">
    <w:name w:val="Intense Emphasis"/>
    <w:basedOn w:val="a2"/>
    <w:uiPriority w:val="21"/>
    <w:qFormat/>
    <w:rPr>
      <w:rFonts w:asciiTheme="minorHAnsi" w:hAnsiTheme="minorHAnsi"/>
      <w:b/>
      <w:bCs/>
      <w:i/>
      <w:iCs/>
      <w:caps/>
      <w:color w:val="438086"/>
      <w:spacing w:val="5"/>
    </w:rPr>
  </w:style>
  <w:style w:type="character" w:customStyle="1" w:styleId="1Char">
    <w:name w:val="제목 1 Char"/>
    <w:basedOn w:val="a2"/>
    <w:link w:val="11"/>
    <w:uiPriority w:val="9"/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character" w:customStyle="1" w:styleId="2Char">
    <w:name w:val="제목 2 Char"/>
    <w:basedOn w:val="a2"/>
    <w:link w:val="2"/>
    <w:uiPriority w:val="9"/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character" w:customStyle="1" w:styleId="3Char">
    <w:name w:val="제목 3 Char"/>
    <w:basedOn w:val="a2"/>
    <w:link w:val="3"/>
    <w:uiPriority w:val="9"/>
    <w:rsid w:val="00484528"/>
    <w:rPr>
      <w:rFonts w:ascii="Consolas" w:eastAsia="Consolas" w:hAnsi="Consolas" w:cs="Consolas"/>
      <w:bCs/>
      <w:sz w:val="28"/>
      <w:szCs w:val="28"/>
      <w:lang w:eastAsia="ko-KR"/>
    </w:rPr>
  </w:style>
  <w:style w:type="character" w:customStyle="1" w:styleId="4Char">
    <w:name w:val="제목 4 Char"/>
    <w:basedOn w:val="a2"/>
    <w:link w:val="4"/>
    <w:uiPriority w:val="9"/>
    <w:semiHidden/>
    <w:rPr>
      <w:rFonts w:asciiTheme="majorHAnsi" w:eastAsiaTheme="majorEastAsia" w:hAnsiTheme="majorHAnsi" w:cstheme="majorBidi"/>
      <w:i/>
      <w:iCs/>
      <w:color w:val="438086" w:themeColor="accent2"/>
    </w:rPr>
  </w:style>
  <w:style w:type="character" w:customStyle="1" w:styleId="5Char">
    <w:name w:val="제목 5 Char"/>
    <w:basedOn w:val="a2"/>
    <w:link w:val="5"/>
    <w:uiPriority w:val="9"/>
    <w:semiHidden/>
    <w:rPr>
      <w:rFonts w:asciiTheme="majorHAnsi" w:eastAsiaTheme="majorEastAsia" w:hAnsiTheme="majorHAnsi" w:cstheme="majorBidi"/>
      <w:b/>
      <w:bCs/>
      <w:color w:val="325F64" w:themeColor="accent2" w:themeShade="BF"/>
      <w:sz w:val="20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b/>
      <w:bCs/>
      <w:i/>
      <w:iCs/>
      <w:color w:val="325F64" w:themeColor="accent2" w:themeShade="BF"/>
      <w:sz w:val="20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b/>
      <w:bCs/>
      <w:color w:val="53548A" w:themeColor="accent1"/>
      <w:sz w:val="20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b/>
      <w:bCs/>
      <w:i/>
      <w:iCs/>
      <w:color w:val="53548A" w:themeColor="accent1"/>
      <w:sz w:val="20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b/>
      <w:bCs/>
      <w:color w:val="313240" w:themeColor="text2" w:themeShade="BF"/>
      <w:sz w:val="20"/>
    </w:rPr>
  </w:style>
  <w:style w:type="character" w:styleId="a9">
    <w:name w:val="Strong"/>
    <w:basedOn w:val="a2"/>
    <w:uiPriority w:val="22"/>
    <w:qFormat/>
    <w:rPr>
      <w:b/>
      <w:bCs/>
    </w:rPr>
  </w:style>
  <w:style w:type="paragraph" w:styleId="aa">
    <w:name w:val="Block Text"/>
    <w:basedOn w:val="a1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i/>
      <w:iCs/>
      <w:color w:val="53548A" w:themeColor="accent1"/>
    </w:rPr>
  </w:style>
  <w:style w:type="character" w:styleId="ab">
    <w:name w:val="Subtle Emphasis"/>
    <w:basedOn w:val="a2"/>
    <w:uiPriority w:val="19"/>
    <w:qFormat/>
    <w:rPr>
      <w:rFonts w:asciiTheme="minorHAnsi" w:hAnsiTheme="minorHAnsi"/>
      <w:i/>
      <w:iCs/>
      <w:color w:val="006666"/>
    </w:rPr>
  </w:style>
  <w:style w:type="character" w:styleId="ac">
    <w:name w:val="Intense Reference"/>
    <w:basedOn w:val="a2"/>
    <w:uiPriority w:val="32"/>
    <w:qFormat/>
    <w:rPr>
      <w:rFonts w:asciiTheme="minorHAnsi" w:hAnsiTheme="minorHAnsi"/>
      <w:b/>
      <w:bCs/>
      <w:i/>
      <w:iCs/>
      <w:caps/>
      <w:color w:val="4E4F89"/>
      <w:spacing w:val="5"/>
    </w:rPr>
  </w:style>
  <w:style w:type="character" w:styleId="ad">
    <w:name w:val="Subtle Reference"/>
    <w:basedOn w:val="a2"/>
    <w:uiPriority w:val="31"/>
    <w:qFormat/>
    <w:rPr>
      <w:i/>
      <w:iCs/>
      <w:color w:val="4E4F89"/>
    </w:rPr>
  </w:style>
  <w:style w:type="character" w:styleId="ae">
    <w:name w:val="Emphasis"/>
    <w:uiPriority w:val="20"/>
    <w:qFormat/>
    <w:rPr>
      <w:rFonts w:asciiTheme="minorHAnsi" w:eastAsiaTheme="minorEastAsia" w:hAnsiTheme="minorHAnsi" w:cstheme="minorBidi"/>
      <w:b/>
      <w:bCs/>
      <w:iCs w:val="0"/>
      <w:color w:val="438086" w:themeColor="accent2"/>
      <w:spacing w:val="10"/>
      <w:szCs w:val="20"/>
      <w:lang w:eastAsia="ko-KR"/>
    </w:rPr>
  </w:style>
  <w:style w:type="character" w:styleId="af">
    <w:name w:val="Book Title"/>
    <w:basedOn w:val="a2"/>
    <w:uiPriority w:val="33"/>
    <w:qFormat/>
    <w:rPr>
      <w:rFonts w:asciiTheme="minorHAnsi" w:eastAsiaTheme="minorEastAsia" w:hAnsi="Cambria" w:cstheme="minorBidi"/>
      <w:bCs w:val="0"/>
      <w:i/>
      <w:iCs/>
      <w:color w:val="000000"/>
      <w:sz w:val="20"/>
      <w:szCs w:val="20"/>
      <w:lang w:eastAsia="ko-KR"/>
    </w:rPr>
  </w:style>
  <w:style w:type="paragraph" w:styleId="af0">
    <w:name w:val="header"/>
    <w:basedOn w:val="a1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머리글 Char"/>
    <w:basedOn w:val="a2"/>
    <w:link w:val="af0"/>
    <w:uiPriority w:val="99"/>
    <w:rPr>
      <w:sz w:val="20"/>
    </w:rPr>
  </w:style>
  <w:style w:type="paragraph" w:styleId="af1">
    <w:name w:val="footer"/>
    <w:basedOn w:val="a1"/>
    <w:link w:val="Char2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2">
    <w:name w:val="바닥글 Char"/>
    <w:basedOn w:val="a2"/>
    <w:link w:val="af1"/>
    <w:uiPriority w:val="99"/>
    <w:rPr>
      <w:sz w:val="20"/>
    </w:rPr>
  </w:style>
  <w:style w:type="paragraph" w:styleId="af2">
    <w:name w:val="Normal Indent"/>
    <w:basedOn w:val="a1"/>
    <w:uiPriority w:val="99"/>
    <w:unhideWhenUsed/>
    <w:pPr>
      <w:ind w:left="720"/>
      <w:contextualSpacing/>
    </w:pPr>
  </w:style>
  <w:style w:type="paragraph" w:styleId="af3">
    <w:name w:val="Intense Quote"/>
    <w:basedOn w:val="a1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iCs/>
      <w:color w:val="438086" w:themeColor="accent2"/>
      <w:sz w:val="22"/>
      <w:szCs w:val="22"/>
    </w:rPr>
  </w:style>
  <w:style w:type="numbering" w:customStyle="1" w:styleId="a">
    <w:name w:val="도시 글머리 기호 목록"/>
    <w:uiPriority w:val="99"/>
    <w:pPr>
      <w:numPr>
        <w:numId w:val="17"/>
      </w:numPr>
    </w:pPr>
  </w:style>
  <w:style w:type="numbering" w:customStyle="1" w:styleId="a0">
    <w:name w:val="도시 번호 매기기 목록"/>
    <w:uiPriority w:val="99"/>
    <w:pPr>
      <w:numPr>
        <w:numId w:val="22"/>
      </w:numPr>
    </w:pPr>
  </w:style>
  <w:style w:type="paragraph" w:styleId="af4">
    <w:name w:val="List Paragraph"/>
    <w:basedOn w:val="a1"/>
    <w:uiPriority w:val="36"/>
    <w:unhideWhenUsed/>
    <w:qFormat/>
    <w:pPr>
      <w:ind w:left="720"/>
      <w:contextualSpacing/>
    </w:pPr>
  </w:style>
  <w:style w:type="paragraph" w:styleId="af5">
    <w:name w:val="No Spacing"/>
    <w:basedOn w:val="a1"/>
    <w:uiPriority w:val="1"/>
    <w:qFormat/>
    <w:pPr>
      <w:spacing w:after="0" w:line="240" w:lineRule="auto"/>
    </w:pPr>
  </w:style>
  <w:style w:type="character" w:styleId="af6">
    <w:name w:val="Placeholder Text"/>
    <w:basedOn w:val="a2"/>
    <w:uiPriority w:val="99"/>
    <w:unhideWhenUsed/>
    <w:rPr>
      <w:color w:val="808080"/>
    </w:rPr>
  </w:style>
  <w:style w:type="paragraph" w:styleId="af7">
    <w:name w:val="Balloon Text"/>
    <w:basedOn w:val="a1"/>
    <w:link w:val="Char3"/>
    <w:uiPriority w:val="99"/>
    <w:semiHidden/>
    <w:unhideWhenUsed/>
    <w:pPr>
      <w:spacing w:after="0" w:line="240" w:lineRule="auto"/>
    </w:pPr>
    <w:rPr>
      <w:rFonts w:hAnsi="Tahoma"/>
      <w:sz w:val="16"/>
      <w:szCs w:val="16"/>
    </w:rPr>
  </w:style>
  <w:style w:type="character" w:customStyle="1" w:styleId="Char3">
    <w:name w:val="풍선 도움말 텍스트 Char"/>
    <w:basedOn w:val="a2"/>
    <w:link w:val="af7"/>
    <w:uiPriority w:val="99"/>
    <w:semiHidden/>
    <w:rPr>
      <w:rFonts w:eastAsiaTheme="minorEastAsia" w:hAnsi="Tahoma" w:cstheme="minorBidi"/>
      <w:sz w:val="16"/>
      <w:szCs w:val="16"/>
      <w:lang w:eastAsia="ko-KR"/>
    </w:rPr>
  </w:style>
  <w:style w:type="paragraph" w:customStyle="1" w:styleId="af8">
    <w:name w:val="짝수 페이지 머리글"/>
    <w:basedOn w:val="af0"/>
    <w:uiPriority w:val="39"/>
    <w:pPr>
      <w:pBdr>
        <w:bottom w:val="single" w:sz="4" w:space="1" w:color="auto"/>
      </w:pBdr>
    </w:pPr>
  </w:style>
  <w:style w:type="paragraph" w:customStyle="1" w:styleId="af9">
    <w:name w:val="홀수 페이지 머리글"/>
    <w:basedOn w:val="af0"/>
    <w:uiPriority w:val="39"/>
    <w:pPr>
      <w:pBdr>
        <w:bottom w:val="single" w:sz="4" w:space="1" w:color="auto"/>
      </w:pBdr>
      <w:jc w:val="right"/>
    </w:pPr>
  </w:style>
  <w:style w:type="paragraph" w:customStyle="1" w:styleId="10">
    <w:name w:val="글머리 기호 1"/>
    <w:basedOn w:val="af4"/>
    <w:uiPriority w:val="38"/>
    <w:qFormat/>
    <w:pPr>
      <w:numPr>
        <w:numId w:val="33"/>
      </w:numPr>
      <w:spacing w:after="0"/>
    </w:pPr>
  </w:style>
  <w:style w:type="paragraph" w:customStyle="1" w:styleId="21">
    <w:name w:val="글머리 기호 21"/>
    <w:basedOn w:val="af4"/>
    <w:uiPriority w:val="38"/>
    <w:qFormat/>
    <w:pPr>
      <w:numPr>
        <w:ilvl w:val="1"/>
        <w:numId w:val="33"/>
      </w:numPr>
      <w:spacing w:after="0"/>
    </w:pPr>
  </w:style>
  <w:style w:type="paragraph" w:customStyle="1" w:styleId="31">
    <w:name w:val="글머리 기호 31"/>
    <w:basedOn w:val="af4"/>
    <w:uiPriority w:val="38"/>
    <w:qFormat/>
    <w:pPr>
      <w:numPr>
        <w:ilvl w:val="2"/>
        <w:numId w:val="33"/>
      </w:numPr>
      <w:spacing w:after="0"/>
    </w:pPr>
  </w:style>
  <w:style w:type="paragraph" w:customStyle="1" w:styleId="DefaultPlaceholderSubject10">
    <w:name w:val="DefaultPlaceholder_Subject10"/>
    <w:uiPriority w:val="39"/>
    <w:rPr>
      <w:rFonts w:cstheme="minorBidi"/>
      <w:i/>
      <w:iCs/>
      <w:color w:val="424456" w:themeColor="text2"/>
      <w:sz w:val="24"/>
      <w:szCs w:val="24"/>
      <w:lang w:eastAsia="ko-KR"/>
    </w:rPr>
  </w:style>
  <w:style w:type="paragraph" w:customStyle="1" w:styleId="afa">
    <w:name w:val="범주"/>
    <w:basedOn w:val="a1"/>
    <w:link w:val="afb"/>
    <w:uiPriority w:val="39"/>
    <w:qFormat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afc">
    <w:name w:val="메모"/>
    <w:basedOn w:val="a1"/>
    <w:link w:val="afd"/>
    <w:uiPriority w:val="39"/>
    <w:qFormat/>
    <w:pPr>
      <w:spacing w:after="120" w:line="240" w:lineRule="auto"/>
    </w:pPr>
    <w:rPr>
      <w:b/>
      <w:bCs/>
    </w:rPr>
  </w:style>
  <w:style w:type="character" w:customStyle="1" w:styleId="afb">
    <w:name w:val="범주 문자"/>
    <w:basedOn w:val="a2"/>
    <w:link w:val="afa"/>
    <w:uiPriority w:val="39"/>
    <w:rPr>
      <w:caps/>
    </w:rPr>
  </w:style>
  <w:style w:type="character" w:customStyle="1" w:styleId="afd">
    <w:name w:val="메모 문자"/>
    <w:basedOn w:val="a2"/>
    <w:link w:val="afc"/>
    <w:uiPriority w:val="39"/>
    <w:rPr>
      <w:b/>
      <w:bCs/>
      <w:sz w:val="20"/>
    </w:rPr>
  </w:style>
  <w:style w:type="paragraph" w:customStyle="1" w:styleId="12">
    <w:name w:val="메모 텍스트1"/>
    <w:basedOn w:val="a1"/>
    <w:uiPriority w:val="39"/>
    <w:qFormat/>
    <w:pPr>
      <w:spacing w:after="120" w:line="288" w:lineRule="auto"/>
    </w:pPr>
  </w:style>
  <w:style w:type="paragraph" w:styleId="13">
    <w:name w:val="toc 1"/>
    <w:basedOn w:val="a1"/>
    <w:next w:val="a1"/>
    <w:autoRedefine/>
    <w:uiPriority w:val="39"/>
    <w:unhideWhenUsed/>
    <w:qFormat/>
    <w:rPr>
      <w:sz w:val="24"/>
      <w:szCs w:val="24"/>
    </w:rPr>
  </w:style>
  <w:style w:type="paragraph" w:styleId="20">
    <w:name w:val="toc 2"/>
    <w:basedOn w:val="a1"/>
    <w:next w:val="a1"/>
    <w:autoRedefine/>
    <w:uiPriority w:val="39"/>
    <w:unhideWhenUsed/>
    <w:qFormat/>
    <w:pPr>
      <w:ind w:left="240"/>
    </w:pPr>
    <w:rPr>
      <w:sz w:val="24"/>
      <w:szCs w:val="24"/>
    </w:rPr>
  </w:style>
  <w:style w:type="character" w:styleId="afe">
    <w:name w:val="Hyperlink"/>
    <w:basedOn w:val="a2"/>
    <w:uiPriority w:val="99"/>
    <w:unhideWhenUsed/>
    <w:rPr>
      <w:color w:val="67AFBD" w:themeColor="hyperlink"/>
      <w:u w:val="single"/>
    </w:rPr>
  </w:style>
  <w:style w:type="paragraph" w:styleId="30">
    <w:name w:val="toc 3"/>
    <w:basedOn w:val="a1"/>
    <w:next w:val="a1"/>
    <w:autoRedefine/>
    <w:uiPriority w:val="39"/>
    <w:unhideWhenUsed/>
    <w:pPr>
      <w:spacing w:after="100"/>
      <w:ind w:left="400"/>
    </w:pPr>
  </w:style>
  <w:style w:type="paragraph" w:styleId="TOC">
    <w:name w:val="TOC Heading"/>
    <w:basedOn w:val="11"/>
    <w:next w:val="a1"/>
    <w:uiPriority w:val="39"/>
    <w:unhideWhenUsed/>
    <w:qFormat/>
    <w:rsid w:val="00816618"/>
    <w:pPr>
      <w:keepNext/>
      <w:keepLines/>
      <w:pBdr>
        <w:bottom w:val="none" w:sz="0" w:space="0" w:color="auto"/>
      </w:pBdr>
      <w:spacing w:before="240" w:after="0" w:line="259" w:lineRule="auto"/>
      <w:outlineLvl w:val="9"/>
    </w:pPr>
    <w:rPr>
      <w:color w:val="3E3E67" w:themeColor="accent1" w:themeShade="BF"/>
    </w:rPr>
  </w:style>
  <w:style w:type="table" w:styleId="32">
    <w:name w:val="Plain Table 3"/>
    <w:basedOn w:val="a3"/>
    <w:uiPriority w:val="43"/>
    <w:rsid w:val="005D50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1">
    <w:name w:val="스타일1"/>
    <w:uiPriority w:val="99"/>
    <w:rsid w:val="003233CE"/>
    <w:pPr>
      <w:numPr>
        <w:numId w:val="37"/>
      </w:numPr>
    </w:pPr>
  </w:style>
  <w:style w:type="table" w:styleId="22">
    <w:name w:val="List Table 2"/>
    <w:basedOn w:val="a3"/>
    <w:uiPriority w:val="47"/>
    <w:rsid w:val="00AC2CE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7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eg9\AppData\Roaming\Microsoft\Templates\&#48372;&#44256;&#49436;(&#54788;&#45824;&#51201;&#51064;%20&#50577;&#49885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DD9F82727DD4DF69AF0909A6A5FEA1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A9E8E2B-16E3-4F77-994B-268C068C2AE2}"/>
      </w:docPartPr>
      <w:docPartBody>
        <w:p w:rsidR="00BC3B8F" w:rsidRDefault="000352CC">
          <w:pPr>
            <w:pStyle w:val="1DD9F82727DD4DF69AF0909A6A5FEA16"/>
          </w:pPr>
          <w:r>
            <w:rPr>
              <w:color w:val="44546A" w:themeColor="text2"/>
              <w:lang w:val="ko-KR"/>
            </w:rPr>
            <w:t>[날짜 선택]</w:t>
          </w:r>
        </w:p>
      </w:docPartBody>
    </w:docPart>
    <w:docPart>
      <w:docPartPr>
        <w:name w:val="13D6449113374362B142259D2552A1D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DC9033F-3AA7-4091-A0FB-42FFD29BC4D7}"/>
      </w:docPartPr>
      <w:docPartBody>
        <w:p w:rsidR="00BC3B8F" w:rsidRDefault="000352CC">
          <w:pPr>
            <w:pStyle w:val="13D6449113374362B142259D2552A1D5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49A3EEC6295D4D7F8174A5B754F7325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C4D6C20-9A34-4F40-B04A-BEB56FF5D1ED}"/>
      </w:docPartPr>
      <w:docPartBody>
        <w:p w:rsidR="00BC3B8F" w:rsidRDefault="000352CC">
          <w:pPr>
            <w:pStyle w:val="49A3EEC6295D4D7F8174A5B754F73259"/>
          </w:pPr>
          <w:r>
            <w:rPr>
              <w:i/>
              <w:iCs/>
              <w:color w:val="44546A" w:themeColor="text2"/>
              <w:sz w:val="28"/>
              <w:szCs w:val="28"/>
              <w:lang w:val="ko-KR"/>
            </w:rPr>
            <w:t>[문서 부제 입력]</w:t>
          </w:r>
        </w:p>
      </w:docPartBody>
    </w:docPart>
    <w:docPart>
      <w:docPartPr>
        <w:name w:val="602A208A4B4D457A98B95F39D85C0C8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82F78C0-D2A0-44BC-AA49-F6812C361E5C}"/>
      </w:docPartPr>
      <w:docPartBody>
        <w:p w:rsidR="00BC3B8F" w:rsidRDefault="000352CC">
          <w:pPr>
            <w:pStyle w:val="602A208A4B4D457A98B95F39D85C0C8C"/>
          </w:pPr>
          <w:r>
            <w:rPr>
              <w:color w:val="44546A" w:themeColor="text2"/>
              <w:lang w:val="ko-KR"/>
            </w:rPr>
            <w:t>[만든 이 이름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oPubWorld돋움체 Light">
    <w:altName w:val="맑은 고딕"/>
    <w:panose1 w:val="00000300000000000000"/>
    <w:charset w:val="81"/>
    <w:family w:val="auto"/>
    <w:pitch w:val="variable"/>
    <w:sig w:usb0="B000AABF" w:usb1="79D7FCFB" w:usb2="00000010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GothicNeo">
    <w:altName w:val="Microsoft GothicNeo"/>
    <w:charset w:val="81"/>
    <w:family w:val="swiss"/>
    <w:pitch w:val="variable"/>
    <w:sig w:usb0="800002BF" w:usb1="29D7A47B" w:usb2="00000010" w:usb3="00000000" w:csb0="0029009F" w:csb1="00000000"/>
  </w:font>
  <w:font w:name="KoPubWorld돋움체 Bold">
    <w:altName w:val="맑은 고딕"/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나눔명조 ExtraBold">
    <w:altName w:val="바탕"/>
    <w:charset w:val="81"/>
    <w:family w:val="roman"/>
    <w:pitch w:val="variable"/>
    <w:sig w:usb0="800002A7" w:usb1="09D7FCFB" w:usb2="00000010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2CC"/>
    <w:rsid w:val="000244C1"/>
    <w:rsid w:val="000352CC"/>
    <w:rsid w:val="000B35EB"/>
    <w:rsid w:val="0013464C"/>
    <w:rsid w:val="00264B00"/>
    <w:rsid w:val="005669A6"/>
    <w:rsid w:val="0076488F"/>
    <w:rsid w:val="009142DB"/>
    <w:rsid w:val="0092612B"/>
    <w:rsid w:val="00950F60"/>
    <w:rsid w:val="00997B46"/>
    <w:rsid w:val="00AD485C"/>
    <w:rsid w:val="00BC3B8F"/>
    <w:rsid w:val="00DC7EC1"/>
    <w:rsid w:val="00E5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1"/>
    <w:qFormat/>
    <w:pPr>
      <w:widowControl/>
      <w:pBdr>
        <w:bottom w:val="single" w:sz="4" w:space="2" w:color="438086"/>
      </w:pBdr>
      <w:wordWrap/>
      <w:autoSpaceDE/>
      <w:autoSpaceDN/>
      <w:spacing w:before="360" w:after="80" w:line="276" w:lineRule="auto"/>
      <w:jc w:val="left"/>
      <w:outlineLvl w:val="0"/>
    </w:pPr>
    <w:rPr>
      <w:rFonts w:asciiTheme="majorHAnsi" w:eastAsiaTheme="minorHAnsi" w:hAnsiTheme="majorHAnsi" w:cstheme="minorHAnsi"/>
      <w:color w:val="ED7D31" w:themeColor="accent2"/>
      <w:kern w:val="0"/>
      <w:sz w:val="32"/>
      <w:szCs w:val="32"/>
      <w:lang w:eastAsia="en-US"/>
    </w:rPr>
  </w:style>
  <w:style w:type="paragraph" w:styleId="2">
    <w:name w:val="heading 2"/>
    <w:basedOn w:val="a"/>
    <w:next w:val="a"/>
    <w:link w:val="2Char"/>
    <w:uiPriority w:val="2"/>
    <w:qFormat/>
    <w:pPr>
      <w:widowControl/>
      <w:wordWrap/>
      <w:autoSpaceDE/>
      <w:autoSpaceDN/>
      <w:spacing w:after="0" w:line="276" w:lineRule="auto"/>
      <w:jc w:val="left"/>
      <w:outlineLvl w:val="1"/>
    </w:pPr>
    <w:rPr>
      <w:rFonts w:asciiTheme="majorHAnsi" w:eastAsiaTheme="minorHAnsi" w:hAnsiTheme="majorHAnsi" w:cstheme="minorHAnsi"/>
      <w:color w:val="ED7D31" w:themeColor="accent2"/>
      <w:kern w:val="0"/>
      <w:sz w:val="28"/>
      <w:szCs w:val="28"/>
      <w:lang w:eastAsia="en-US"/>
    </w:rPr>
  </w:style>
  <w:style w:type="paragraph" w:styleId="3">
    <w:name w:val="heading 3"/>
    <w:basedOn w:val="a"/>
    <w:next w:val="a"/>
    <w:link w:val="3Char"/>
    <w:uiPriority w:val="2"/>
    <w:unhideWhenUsed/>
    <w:qFormat/>
    <w:pPr>
      <w:widowControl/>
      <w:wordWrap/>
      <w:autoSpaceDE/>
      <w:autoSpaceDN/>
      <w:spacing w:after="0" w:line="276" w:lineRule="auto"/>
      <w:jc w:val="left"/>
      <w:outlineLvl w:val="2"/>
    </w:pPr>
    <w:rPr>
      <w:rFonts w:asciiTheme="majorHAnsi" w:eastAsiaTheme="minorHAnsi" w:hAnsiTheme="majorHAnsi" w:cstheme="minorHAnsi"/>
      <w:color w:val="ED7D31" w:themeColor="accent2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DD9F82727DD4DF69AF0909A6A5FEA16">
    <w:name w:val="1DD9F82727DD4DF69AF0909A6A5FEA16"/>
    <w:pPr>
      <w:widowControl w:val="0"/>
      <w:wordWrap w:val="0"/>
      <w:autoSpaceDE w:val="0"/>
      <w:autoSpaceDN w:val="0"/>
    </w:pPr>
  </w:style>
  <w:style w:type="paragraph" w:customStyle="1" w:styleId="13D6449113374362B142259D2552A1D5">
    <w:name w:val="13D6449113374362B142259D2552A1D5"/>
    <w:pPr>
      <w:widowControl w:val="0"/>
      <w:wordWrap w:val="0"/>
      <w:autoSpaceDE w:val="0"/>
      <w:autoSpaceDN w:val="0"/>
    </w:pPr>
  </w:style>
  <w:style w:type="paragraph" w:customStyle="1" w:styleId="49A3EEC6295D4D7F8174A5B754F73259">
    <w:name w:val="49A3EEC6295D4D7F8174A5B754F73259"/>
    <w:pPr>
      <w:widowControl w:val="0"/>
      <w:wordWrap w:val="0"/>
      <w:autoSpaceDE w:val="0"/>
      <w:autoSpaceDN w:val="0"/>
    </w:pPr>
  </w:style>
  <w:style w:type="paragraph" w:customStyle="1" w:styleId="602A208A4B4D457A98B95F39D85C0C8C">
    <w:name w:val="602A208A4B4D457A98B95F39D85C0C8C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1"/>
    <w:rPr>
      <w:rFonts w:asciiTheme="majorHAnsi" w:eastAsiaTheme="minorHAnsi" w:hAnsiTheme="majorHAnsi" w:cstheme="minorHAnsi"/>
      <w:color w:val="ED7D31" w:themeColor="accent2"/>
      <w:kern w:val="0"/>
      <w:sz w:val="32"/>
      <w:szCs w:val="32"/>
      <w:lang w:eastAsia="en-US"/>
    </w:rPr>
  </w:style>
  <w:style w:type="character" w:customStyle="1" w:styleId="2Char">
    <w:name w:val="제목 2 Char"/>
    <w:basedOn w:val="a0"/>
    <w:link w:val="2"/>
    <w:uiPriority w:val="2"/>
    <w:rPr>
      <w:rFonts w:asciiTheme="majorHAnsi" w:eastAsiaTheme="minorHAnsi" w:hAnsiTheme="majorHAnsi" w:cstheme="minorHAnsi"/>
      <w:color w:val="ED7D31" w:themeColor="accent2"/>
      <w:kern w:val="0"/>
      <w:sz w:val="28"/>
      <w:szCs w:val="28"/>
      <w:lang w:eastAsia="en-US"/>
    </w:rPr>
  </w:style>
  <w:style w:type="character" w:customStyle="1" w:styleId="3Char">
    <w:name w:val="제목 3 Char"/>
    <w:basedOn w:val="a0"/>
    <w:link w:val="3"/>
    <w:uiPriority w:val="2"/>
    <w:rPr>
      <w:rFonts w:asciiTheme="majorHAnsi" w:eastAsiaTheme="minorHAnsi" w:hAnsiTheme="majorHAnsi" w:cstheme="minorHAnsi"/>
      <w:color w:val="ED7D31" w:themeColor="accent2"/>
      <w:kern w:val="0"/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2020-11-02T00:00:00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tns:customPropertyEditors xmlns:tns="http://schemas.microsoft.com/office/2006/customDocumentInformationPanel">
  <tns:showOnOpen/>
  <tns:defaultPropertyEditorNamespace/>
</tns:customPropertyEdito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168296C255B5D46B72DA629862DD870" ma:contentTypeVersion="7" ma:contentTypeDescription="새 문서를 만듭니다." ma:contentTypeScope="" ma:versionID="86a6c5c52a657f7e3564eaf4ac7bb8fe">
  <xsd:schema xmlns:xsd="http://www.w3.org/2001/XMLSchema" xmlns:xs="http://www.w3.org/2001/XMLSchema" xmlns:p="http://schemas.microsoft.com/office/2006/metadata/properties" xmlns:ns3="216f0c87-b1ea-4333-b2c4-608be75d64b1" targetNamespace="http://schemas.microsoft.com/office/2006/metadata/properties" ma:root="true" ma:fieldsID="34943f2cf883551fdf13701e619ef412" ns3:_="">
    <xsd:import namespace="216f0c87-b1ea-4333-b2c4-608be75d64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f0c87-b1ea-4333-b2c4-608be75d64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48431D-6A7E-4567-A1B0-5AEE17ACB7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A69671-5C64-4805-B2E1-AF4912AF540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D54134E8-5441-4619-B455-E2543D6D62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6f0c87-b1ea-4333-b2c4-608be75d64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보고서(현대적인 양식).dotx</Template>
  <TotalTime>3559</TotalTime>
  <Pages>1</Pages>
  <Words>1228</Words>
  <Characters>7000</Characters>
  <Application>Microsoft Office Word</Application>
  <DocSecurity>0</DocSecurity>
  <Lines>58</Lines>
  <Paragraphs>16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>네트워크게임프로그래밍Term Project</vt:lpstr>
      <vt:lpstr/>
      <vt:lpstr>Heading 1</vt:lpstr>
      <vt:lpstr>    Heading 2</vt:lpstr>
      <vt:lpstr>        /Heading 3</vt:lpstr>
    </vt:vector>
  </TitlesOfParts>
  <Company/>
  <LinksUpToDate>false</LinksUpToDate>
  <CharactersWithSpaces>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네트워크게임프로그래밍Term Project</dc:title>
  <dc:subject>2020-2 추진계획서</dc:subject>
  <dc:creator>게임공학부 2018180030 이동규 게임공학부 2018182030 이주호</dc:creator>
  <cp:keywords/>
  <dc:description/>
  <cp:lastModifiedBy>이동규(2018180030)</cp:lastModifiedBy>
  <cp:revision>208</cp:revision>
  <dcterms:created xsi:type="dcterms:W3CDTF">2020-03-29T08:30:00Z</dcterms:created>
  <dcterms:modified xsi:type="dcterms:W3CDTF">2020-11-12T05:34:00Z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1042</vt:i4>
  </property>
  <property fmtid="{D5CDD505-2E9C-101B-9397-08002B2CF9AE}" pid="3" name="_Version">
    <vt:lpwstr>0809</vt:lpwstr>
  </property>
  <property fmtid="{D5CDD505-2E9C-101B-9397-08002B2CF9AE}" pid="4" name="ContentTypeId">
    <vt:lpwstr>0x0101000168296C255B5D46B72DA629862DD870</vt:lpwstr>
  </property>
  <property fmtid="{D5CDD505-2E9C-101B-9397-08002B2CF9AE}" pid="5" name="ImageGenCounter">
    <vt:i4>0</vt:i4>
  </property>
  <property fmtid="{D5CDD505-2E9C-101B-9397-08002B2CF9AE}" pid="6" name="ViolationReportStatus">
    <vt:lpwstr>None</vt:lpwstr>
  </property>
  <property fmtid="{D5CDD505-2E9C-101B-9397-08002B2CF9AE}" pid="7" name="ImageGenStatus">
    <vt:i4>0</vt:i4>
  </property>
  <property fmtid="{D5CDD505-2E9C-101B-9397-08002B2CF9AE}" pid="8" name="Applications">
    <vt:lpwstr>83;#Word 12;#67;#Template 12;#436;#Word 14</vt:lpwstr>
  </property>
  <property fmtid="{D5CDD505-2E9C-101B-9397-08002B2CF9AE}" pid="9" name="PolicheckCounter">
    <vt:i4>0</vt:i4>
  </property>
  <property fmtid="{D5CDD505-2E9C-101B-9397-08002B2CF9AE}" pid="10" name="PolicheckStatus">
    <vt:i4>0</vt:i4>
  </property>
  <property fmtid="{D5CDD505-2E9C-101B-9397-08002B2CF9AE}" pid="11" name="APTrustLevel">
    <vt:r8>1</vt:r8>
  </property>
  <property fmtid="{D5CDD505-2E9C-101B-9397-08002B2CF9AE}" pid="12" name="Order">
    <vt:r8>3542100</vt:r8>
  </property>
  <property fmtid="{D5CDD505-2E9C-101B-9397-08002B2CF9AE}" pid="13" name="InternalTags">
    <vt:lpwstr/>
  </property>
  <property fmtid="{D5CDD505-2E9C-101B-9397-08002B2CF9AE}" pid="14" name="FeatureTags">
    <vt:lpwstr/>
  </property>
  <property fmtid="{D5CDD505-2E9C-101B-9397-08002B2CF9AE}" pid="15" name="LocalizationTags">
    <vt:lpwstr/>
  </property>
  <property fmtid="{D5CDD505-2E9C-101B-9397-08002B2CF9AE}" pid="16" name="CampaignTags">
    <vt:lpwstr/>
  </property>
  <property fmtid="{D5CDD505-2E9C-101B-9397-08002B2CF9AE}" pid="17" name="ScenarioTags">
    <vt:lpwstr/>
  </property>
</Properties>
</file>