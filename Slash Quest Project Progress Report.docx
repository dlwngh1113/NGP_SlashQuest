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0"/>
          <w:szCs w:val="20"/>
        </w:r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a5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68"/>
            <w:gridCol w:w="2939"/>
            <w:gridCol w:w="1239"/>
            <w:gridCol w:w="4011"/>
          </w:tblGrid>
          <w:tr w:rsidR="00F16279" w14:paraId="2718551D" w14:textId="77777777">
            <w:tc>
              <w:tcPr>
                <w:tcW w:w="1086" w:type="dxa"/>
                <w:vAlign w:val="center"/>
              </w:tcPr>
              <w:p w14:paraId="033F6C81" w14:textId="77777777" w:rsidR="00F16279" w:rsidRDefault="00F16279">
                <w:pPr>
                  <w:pStyle w:val="af5"/>
                </w:pPr>
              </w:p>
            </w:tc>
            <w:tc>
              <w:tcPr>
                <w:tcW w:w="2842" w:type="dxa"/>
                <w:vAlign w:val="center"/>
              </w:tcPr>
              <w:p w14:paraId="33324F5B" w14:textId="3C162DC1" w:rsidR="00F16279" w:rsidRPr="00344798" w:rsidRDefault="0000465B">
                <w:pPr>
                  <w:pStyle w:val="af5"/>
                  <w:rPr>
                    <w:rFonts w:ascii="Microsoft GothicNeo" w:eastAsia="Microsoft GothicNeo" w:hAnsi="Microsoft GothicNeo" w:cs="Microsoft GothicNeo"/>
                  </w:rPr>
                </w:pPr>
                <w:sdt>
                  <w:sdtPr>
                    <w:rPr>
                      <w:rFonts w:ascii="Microsoft GothicNeo" w:eastAsia="Microsoft GothicNeo" w:hAnsi="Microsoft GothicNeo" w:cs="Microsoft GothicNeo"/>
                      <w:color w:val="424456" w:themeColor="text2"/>
                      <w:sz w:val="28"/>
                      <w:szCs w:val="28"/>
                    </w:rPr>
                    <w:alias w:val="날짜"/>
                    <w:id w:val="281571602"/>
                    <w:placeholder>
                      <w:docPart w:val="1DD9F82727DD4DF69AF0909A6A5FEA16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0-11-02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44798" w:rsidRPr="00344798">
                      <w:rPr>
                        <w:rFonts w:ascii="Microsoft GothicNeo" w:eastAsia="Microsoft GothicNeo" w:hAnsi="Microsoft GothicNeo" w:cs="Microsoft GothicNeo" w:hint="eastAsia"/>
                        <w:color w:val="424456" w:themeColor="text2"/>
                        <w:sz w:val="28"/>
                        <w:szCs w:val="28"/>
                      </w:rPr>
                      <w:t>2020-</w:t>
                    </w:r>
                    <w:r w:rsidR="001121CD">
                      <w:rPr>
                        <w:rFonts w:ascii="Microsoft GothicNeo" w:eastAsia="Microsoft GothicNeo" w:hAnsi="Microsoft GothicNeo" w:cs="Microsoft GothicNeo"/>
                        <w:color w:val="424456" w:themeColor="text2"/>
                        <w:sz w:val="28"/>
                        <w:szCs w:val="28"/>
                      </w:rPr>
                      <w:t>11</w:t>
                    </w:r>
                    <w:r w:rsidR="00344798" w:rsidRPr="00344798">
                      <w:rPr>
                        <w:rFonts w:ascii="Microsoft GothicNeo" w:eastAsia="Microsoft GothicNeo" w:hAnsi="Microsoft GothicNeo" w:cs="Microsoft GothicNeo" w:hint="eastAsia"/>
                        <w:color w:val="424456" w:themeColor="text2"/>
                        <w:sz w:val="28"/>
                        <w:szCs w:val="28"/>
                      </w:rPr>
                      <w:t>-</w:t>
                    </w:r>
                    <w:r w:rsidR="001121CD">
                      <w:rPr>
                        <w:rFonts w:ascii="Microsoft GothicNeo" w:eastAsia="Microsoft GothicNeo" w:hAnsi="Microsoft GothicNeo" w:cs="Microsoft GothicNeo"/>
                        <w:color w:val="424456" w:themeColor="text2"/>
                        <w:sz w:val="28"/>
                        <w:szCs w:val="28"/>
                      </w:rPr>
                      <w:t>02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2C1B1C45" w14:textId="77777777" w:rsidR="00F16279" w:rsidRDefault="00F16279">
                <w:pPr>
                  <w:pStyle w:val="af5"/>
                </w:pPr>
              </w:p>
            </w:tc>
          </w:tr>
          <w:tr w:rsidR="00F16279" w14:paraId="3E73B71E" w14:textId="77777777">
            <w:tc>
              <w:tcPr>
                <w:tcW w:w="3928" w:type="dxa"/>
                <w:gridSpan w:val="2"/>
                <w:vAlign w:val="center"/>
              </w:tcPr>
              <w:p w14:paraId="6B860F67" w14:textId="548DFD0B" w:rsidR="00F16279" w:rsidRDefault="0000465B">
                <w:pPr>
                  <w:pStyle w:val="af5"/>
                </w:pPr>
                <w:r>
                  <w:rPr>
                    <w:sz w:val="20"/>
                    <w:szCs w:val="20"/>
                  </w:rPr>
                </w:r>
                <w:r>
                  <w:rPr>
                    <w:sz w:val="20"/>
                    <w:szCs w:val="20"/>
                  </w:rPr>
                  <w:pict w14:anchorId="35B8EB73">
                    <v:group id="_x0000_s1083" style="width:183.65pt;height:18.5pt;mso-position-horizontal-relative:char;mso-position-vertical-relative:line" coordorigin="671,11589" coordsize="3673,370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84" type="#_x0000_t32" style="position:absolute;left:1619;top:11959;width:2723;height:0;rotation:180" o:connectortype="straight" strokecolor="#438086 [3205]" strokeweight="1.5pt"/>
                      <v:shape id="_x0000_s1085" type="#_x0000_t32" style="position:absolute;left:1621;top:11697;width:2723;height:0;rotation:180" o:connectortype="straight" strokecolor="#438086 [3205]" strokeweight="3pt"/>
                      <v:shape id="_x0000_s1086" type="#_x0000_t32" style="position:absolute;left:1619;top:11589;width:2723;height:0;rotation:180" o:connectortype="straight" strokecolor="#438086 [3205]" strokeweight=".5pt"/>
                      <v:shape id="_x0000_s1087" type="#_x0000_t32" style="position:absolute;left:671;top:11897;width:3666;height:0;rotation:180" o:connectortype="straight" strokecolor="#438086 [3205]"/>
                      <v:shape id="_x0000_s1088" type="#_x0000_t32" style="position:absolute;left:677;top:11764;width:3666;height:0;rotation:180" o:connectortype="straight" strokecolor="#438086 [3205]" strokeweight=".25pt"/>
                      <w10:wrap type="none" anchorx="margin" anchory="page"/>
                      <w10:anchorlock/>
                    </v:group>
                  </w:pic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14:paraId="1109C268" w14:textId="77777777" w:rsidR="00F16279" w:rsidRDefault="00F16279">
                <w:pPr>
                  <w:pStyle w:val="af5"/>
                </w:pPr>
              </w:p>
            </w:tc>
          </w:tr>
          <w:tr w:rsidR="00F16279" w14:paraId="7016DB1D" w14:textId="7777777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7844E199" w14:textId="31F5848F" w:rsidR="00F16279" w:rsidRDefault="0000465B">
                <w:pPr>
                  <w:pStyle w:val="af5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3E3E67" w:themeColor="accent1" w:themeShade="BF"/>
                      <w:sz w:val="52"/>
                      <w:szCs w:val="52"/>
                    </w:rPr>
                    <w:alias w:val="제목"/>
                    <w:id w:val="220683848"/>
                    <w:placeholder>
                      <w:docPart w:val="13D6449113374362B142259D2552A1D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23A2F">
                      <w:rPr>
                        <w:rFonts w:asciiTheme="majorHAnsi" w:eastAsiaTheme="majorEastAsia" w:hAnsiTheme="majorHAnsi" w:cstheme="majorBidi" w:hint="eastAsia"/>
                        <w:color w:val="3E3E67" w:themeColor="accent1" w:themeShade="BF"/>
                        <w:sz w:val="52"/>
                        <w:szCs w:val="52"/>
                      </w:rPr>
                      <w:t>네트워크게임프로그래밍</w:t>
                    </w:r>
                    <w:r w:rsidR="00423A2F">
                      <w:rPr>
                        <w:rFonts w:asciiTheme="majorHAnsi" w:eastAsiaTheme="majorEastAsia" w:hAnsiTheme="majorHAnsi" w:cstheme="majorBidi" w:hint="eastAsia"/>
                        <w:color w:val="3E3E67" w:themeColor="accent1" w:themeShade="BF"/>
                        <w:sz w:val="52"/>
                        <w:szCs w:val="52"/>
                      </w:rPr>
                      <w:t>Term Project</w:t>
                    </w:r>
                  </w:sdtContent>
                </w:sdt>
              </w:p>
              <w:p w14:paraId="058F9369" w14:textId="360441FC" w:rsidR="00F16279" w:rsidRPr="00344798" w:rsidRDefault="0000465B">
                <w:pPr>
                  <w:pStyle w:val="af5"/>
                  <w:rPr>
                    <w:rFonts w:ascii="Microsoft GothicNeo" w:eastAsia="Microsoft GothicNeo" w:hAnsi="Microsoft GothicNeo" w:cs="Microsoft GothicNeo"/>
                  </w:rPr>
                </w:pPr>
                <w:sdt>
                  <w:sdtPr>
                    <w:rPr>
                      <w:rFonts w:ascii="Microsoft GothicNeo" w:eastAsia="Microsoft GothicNeo" w:hAnsi="Microsoft GothicNeo" w:cs="Microsoft GothicNeo" w:hint="eastAsia"/>
                      <w:color w:val="424456" w:themeColor="text2"/>
                      <w:sz w:val="32"/>
                      <w:szCs w:val="32"/>
                    </w:rPr>
                    <w:alias w:val="부제"/>
                    <w:id w:val="220683832"/>
                    <w:placeholder>
                      <w:docPart w:val="49A3EEC6295D4D7F8174A5B754F7325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43DA8">
                      <w:rPr>
                        <w:rFonts w:ascii="Microsoft GothicNeo" w:eastAsia="Microsoft GothicNeo" w:hAnsi="Microsoft GothicNeo" w:cs="Microsoft GothicNeo" w:hint="eastAsia"/>
                        <w:color w:val="424456" w:themeColor="text2"/>
                        <w:sz w:val="32"/>
                        <w:szCs w:val="32"/>
                      </w:rPr>
                      <w:t>2020-2 추진계획서</w:t>
                    </w:r>
                  </w:sdtContent>
                </w:sdt>
              </w:p>
            </w:tc>
          </w:tr>
          <w:tr w:rsidR="00F16279" w14:paraId="48F2CD6D" w14:textId="77777777">
            <w:tc>
              <w:tcPr>
                <w:tcW w:w="1086" w:type="dxa"/>
                <w:vAlign w:val="center"/>
              </w:tcPr>
              <w:p w14:paraId="37E0DBAD" w14:textId="77777777" w:rsidR="00F16279" w:rsidRDefault="00F16279">
                <w:pPr>
                  <w:pStyle w:val="af5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4858444E" w14:textId="77777777" w:rsidR="00F16279" w:rsidRDefault="00F16279">
                <w:pPr>
                  <w:pStyle w:val="af5"/>
                </w:pPr>
              </w:p>
            </w:tc>
            <w:tc>
              <w:tcPr>
                <w:tcW w:w="4016" w:type="dxa"/>
                <w:vAlign w:val="center"/>
              </w:tcPr>
              <w:p w14:paraId="7D41309C" w14:textId="13C5C66E" w:rsidR="00F16279" w:rsidRDefault="0000465B">
                <w:pPr>
                  <w:pStyle w:val="af5"/>
                </w:pPr>
                <w:r>
                  <w:rPr>
                    <w:sz w:val="20"/>
                    <w:szCs w:val="20"/>
                  </w:rPr>
                </w:r>
                <w:r>
                  <w:rPr>
                    <w:sz w:val="20"/>
                    <w:szCs w:val="20"/>
                  </w:rPr>
                  <w:pict w14:anchorId="70FFEFAF">
                    <v:group id="_x0000_s1075" style="width:184.9pt;height:21.75pt;mso-position-horizontal-relative:char;mso-position-vertical-relative:line" coordorigin="7967,13811" coordsize="3698,435" o:allowincell="f">
                      <v:shape id="_x0000_s1076" type="#_x0000_t32" style="position:absolute;left:7978;top:13811;width:3686;height:0" o:connectortype="straight" strokecolor="#438086 [3205]" strokeweight="3pt"/>
                      <v:shape id="_x0000_s1077" type="#_x0000_t32" style="position:absolute;left:7967;top:14117;width:1722;height:0" o:connectortype="straight" strokecolor="#438086 [3205]" strokeweight="2.25pt"/>
                      <v:shape id="_x0000_s1078" type="#_x0000_t32" style="position:absolute;left:8936;top:14246;width:2723;height:0;rotation:180" o:connectortype="straight" strokecolor="#438086 [3205]" strokeweight="1.5pt"/>
                      <v:shape id="_x0000_s1079" type="#_x0000_t32" style="position:absolute;left:8942;top:13984;width:2723;height:0;rotation:180" o:connectortype="straight" strokecolor="#438086 [3205]" strokeweight="3pt"/>
                      <v:shape id="_x0000_s1080" type="#_x0000_t32" style="position:absolute;left:8942;top:13876;width:2713;height:1;flip:x y" o:connectortype="straight" strokecolor="#438086 [3205]" strokeweight=".5pt"/>
                      <v:shape id="_x0000_s1081" type="#_x0000_t32" style="position:absolute;left:7967;top:14184;width:3686;height:0;rotation:180" o:connectortype="straight" strokecolor="#438086 [3205]"/>
                      <v:shape id="_x0000_s1082" type="#_x0000_t32" style="position:absolute;left:7969;top:14051;width:3686;height:0;rotation:180" o:connectortype="straight" strokecolor="#438086 [3205]" strokeweight=".25pt"/>
                      <w10:wrap type="none" anchorx="margin" anchory="margin"/>
                      <w10:anchorlock/>
                    </v:group>
                  </w:pict>
                </w:r>
              </w:p>
            </w:tc>
          </w:tr>
          <w:tr w:rsidR="00F16279" w14:paraId="3F0092CD" w14:textId="77777777">
            <w:tc>
              <w:tcPr>
                <w:tcW w:w="1086" w:type="dxa"/>
                <w:vAlign w:val="center"/>
              </w:tcPr>
              <w:p w14:paraId="25BFB913" w14:textId="77777777" w:rsidR="00F16279" w:rsidRDefault="00F16279">
                <w:pPr>
                  <w:pStyle w:val="af5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472BC5A6" w14:textId="77777777" w:rsidR="00F16279" w:rsidRDefault="00F16279">
                <w:pPr>
                  <w:pStyle w:val="af5"/>
                </w:pPr>
              </w:p>
            </w:tc>
            <w:tc>
              <w:tcPr>
                <w:tcW w:w="4016" w:type="dxa"/>
                <w:vAlign w:val="center"/>
              </w:tcPr>
              <w:p w14:paraId="754A5089" w14:textId="6DF55ACE" w:rsidR="00F16279" w:rsidRPr="00F35FFC" w:rsidRDefault="0000465B" w:rsidP="00281598">
                <w:pPr>
                  <w:pStyle w:val="af5"/>
                  <w:rPr>
                    <w:rFonts w:ascii="Microsoft GothicNeo" w:eastAsia="Microsoft GothicNeo" w:hAnsi="Microsoft GothicNeo" w:cs="Microsoft GothicNeo"/>
                    <w:color w:val="424456" w:themeColor="text2"/>
                    <w:sz w:val="26"/>
                    <w:szCs w:val="26"/>
                  </w:rPr>
                </w:pPr>
                <w:sdt>
                  <w:sdtPr>
                    <w:rPr>
                      <w:rFonts w:ascii="Microsoft GothicNeo" w:eastAsia="Microsoft GothicNeo" w:hAnsi="Microsoft GothicNeo" w:cs="Microsoft GothicNeo" w:hint="eastAsia"/>
                      <w:color w:val="424456" w:themeColor="text2"/>
                      <w:sz w:val="26"/>
                      <w:szCs w:val="26"/>
                    </w:rPr>
                    <w:alias w:val="만든 이"/>
                    <w:id w:val="81130488"/>
                    <w:placeholder>
                      <w:docPart w:val="602A208A4B4D457A98B95F39D85C0C8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81598">
                      <w:rPr>
                        <w:rFonts w:ascii="Microsoft GothicNeo" w:eastAsia="Microsoft GothicNeo" w:hAnsi="Microsoft GothicNeo" w:cs="Microsoft GothicNeo" w:hint="eastAsia"/>
                        <w:color w:val="424456" w:themeColor="text2"/>
                        <w:sz w:val="26"/>
                        <w:szCs w:val="26"/>
                      </w:rPr>
                      <w:t>게임공학부 2018180030 이동규 게임공학부 2018182030 이주호</w:t>
                    </w:r>
                  </w:sdtContent>
                </w:sdt>
              </w:p>
            </w:tc>
          </w:tr>
        </w:tbl>
        <w:p w14:paraId="5CBC821D" w14:textId="77777777" w:rsidR="00816618" w:rsidRDefault="00292BB6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  <w:lang w:val="ko-KR"/>
            </w:rPr>
            <w:id w:val="-195770940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6D87A16" w14:textId="36B32905" w:rsidR="00816618" w:rsidRDefault="00816618">
              <w:pPr>
                <w:pStyle w:val="TOC"/>
              </w:pPr>
              <w:r>
                <w:rPr>
                  <w:rFonts w:hint="eastAsia"/>
                  <w:lang w:val="ko-KR"/>
                </w:rPr>
                <w:t>목차</w:t>
              </w:r>
            </w:p>
            <w:p w14:paraId="4E0AF1F1" w14:textId="381A388D" w:rsidR="00784486" w:rsidRDefault="00816618">
              <w:pPr>
                <w:pStyle w:val="13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5249462" w:history="1">
                <w:r w:rsidR="00784486" w:rsidRPr="00EB4026">
                  <w:rPr>
                    <w:rStyle w:val="afe"/>
                    <w:rFonts w:ascii="KoPubWorld돋움체 Bold" w:eastAsia="KoPubWorld돋움체 Bold" w:hAnsi="KoPubWorld돋움체 Bold" w:cs="KoPubWorld돋움체 Bold"/>
                    <w:noProof/>
                  </w:rPr>
                  <w:t>&lt;Slash Quest&gt; 게임 개요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_Toc55249462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14F08F7B" w14:textId="3B0BB9DA" w:rsidR="00784486" w:rsidRDefault="0000465B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63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 xml:space="preserve">설명 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_Toc55249463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6BBD2EDB" w14:textId="36B0C600" w:rsidR="00784486" w:rsidRDefault="0000465B">
              <w:pPr>
                <w:pStyle w:val="13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64" w:history="1">
                <w:r w:rsidR="00784486" w:rsidRPr="00EB4026">
                  <w:rPr>
                    <w:rStyle w:val="afe"/>
                    <w:rFonts w:ascii="KoPubWorld돋움체 Bold" w:eastAsia="KoPubWorld돋움체 Bold" w:hAnsi="KoPubWorld돋움체 Bold" w:cs="KoPubWorld돋움체 Bold"/>
                    <w:noProof/>
                  </w:rPr>
                  <w:t>상위 설계(High-Level Design)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_Toc55249464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5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53BB8B35" w14:textId="4FA731A2" w:rsidR="00784486" w:rsidRDefault="0000465B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65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게임 흐름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_Toc55249465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5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5CD84FA3" w14:textId="096ECADC" w:rsidR="00784486" w:rsidRDefault="0000465B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66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서버 / 클라이언트 동작 방식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_Toc55249466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6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717402D1" w14:textId="36C6AFDC" w:rsidR="00784486" w:rsidRDefault="0000465B">
              <w:pPr>
                <w:pStyle w:val="13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67" w:history="1">
                <w:r w:rsidR="00784486" w:rsidRPr="00EB4026">
                  <w:rPr>
                    <w:rStyle w:val="afe"/>
                    <w:rFonts w:ascii="KoPubWorld돋움체 Bold" w:eastAsia="KoPubWorld돋움체 Bold" w:hAnsi="KoPubWorld돋움체 Bold" w:cs="KoPubWorld돋움체 Bold"/>
                    <w:noProof/>
                  </w:rPr>
                  <w:t>하위 설계(Low-Level Design)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_Toc55249467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8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0A9D0DA1" w14:textId="5843FB21" w:rsidR="00784486" w:rsidRDefault="0000465B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68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이동 데이터 패킷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_Toc55249468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8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46209D26" w14:textId="40AF8729" w:rsidR="00784486" w:rsidRDefault="0000465B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69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프로토콜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_Toc55249469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9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6C399577" w14:textId="0DCE049B" w:rsidR="00784486" w:rsidRDefault="0000465B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70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클라이언트 함수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_Toc55249470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10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7827EE30" w14:textId="652BA94E" w:rsidR="00784486" w:rsidRDefault="0000465B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71" w:history="1">
                <w:r w:rsidR="00784486" w:rsidRPr="00EB4026">
                  <w:rPr>
                    <w:rStyle w:val="afe"/>
                    <w:rFonts w:eastAsia="KoPubWorld돋움체 Bold" w:cs="KoPubWorld돋움체 Bold"/>
                    <w:noProof/>
                  </w:rPr>
                  <w:t>bool SignIn(char* id)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_Toc55249471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10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2EE9A04C" w14:textId="71C80CE2" w:rsidR="00784486" w:rsidRDefault="0000465B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72" w:history="1">
                <w:r w:rsidR="00784486" w:rsidRPr="00EB4026">
                  <w:rPr>
                    <w:rStyle w:val="afe"/>
                    <w:rFonts w:eastAsia="KoPubWorld돋움체 Bold" w:cs="KoPubWorld돋움체 Bold"/>
                    <w:noProof/>
                  </w:rPr>
                  <w:t>bool RequestMatchMaking()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_Toc55249472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10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53B75CFF" w14:textId="08E93791" w:rsidR="00784486" w:rsidRDefault="0000465B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73" w:history="1">
                <w:r w:rsidR="00784486" w:rsidRPr="00EB4026">
                  <w:rPr>
                    <w:rStyle w:val="afe"/>
                    <w:rFonts w:eastAsia="KoPubWorld돋움체 Bold" w:cs="KoPubWorld돋움체 Bold"/>
                    <w:noProof/>
                  </w:rPr>
                  <w:t>void LoadMap()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_Toc55249473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10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3C77973A" w14:textId="64FAAC51" w:rsidR="00784486" w:rsidRDefault="0000465B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74" w:history="1">
                <w:r w:rsidR="00784486" w:rsidRPr="00EB4026">
                  <w:rPr>
                    <w:rStyle w:val="afe"/>
                    <w:rFonts w:eastAsia="KoPubWorld돋움체 Bold" w:cs="KoPubWorld돋움체 Bold"/>
                    <w:noProof/>
                  </w:rPr>
                  <w:t>bool StartCountDown()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_Toc55249474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11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52F157D2" w14:textId="1A849875" w:rsidR="00784486" w:rsidRDefault="0000465B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75" w:history="1">
                <w:r w:rsidR="00784486" w:rsidRPr="00EB4026">
                  <w:rPr>
                    <w:rStyle w:val="afe"/>
                    <w:rFonts w:eastAsia="KoPubWorld돋움체 Bold" w:cs="KoPubWorld돋움체 Bold"/>
                    <w:noProof/>
                  </w:rPr>
                  <w:t>void PlayerMove(Protocol type)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_Toc55249475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11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0FC305A2" w14:textId="3ABB9B63" w:rsidR="00784486" w:rsidRDefault="0000465B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76" w:history="1">
                <w:r w:rsidR="00784486" w:rsidRPr="00EB4026">
                  <w:rPr>
                    <w:rStyle w:val="afe"/>
                    <w:noProof/>
                  </w:rPr>
                  <w:t>void UpdatePlayers()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_Toc55249476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11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47BBD25F" w14:textId="0F286A7E" w:rsidR="00784486" w:rsidRDefault="0000465B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77" w:history="1">
                <w:r w:rsidR="00784486" w:rsidRPr="00EB4026">
                  <w:rPr>
                    <w:rStyle w:val="afe"/>
                    <w:noProof/>
                  </w:rPr>
                  <w:t>void UpdateItemList()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_Toc55249477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11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0B825B09" w14:textId="684F33A0" w:rsidR="00784486" w:rsidRDefault="0000465B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78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서버에서 사용하는 클라이언트 데이터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_Toc55249478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12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22EB178D" w14:textId="7AF07DF0" w:rsidR="00784486" w:rsidRDefault="0000465B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79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서버 함수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_Toc55249479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2FF3474D" w14:textId="756EAD77" w:rsidR="00784486" w:rsidRDefault="0000465B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80" w:history="1">
                <w:r w:rsidR="00784486" w:rsidRPr="00EB4026">
                  <w:rPr>
                    <w:rStyle w:val="afe"/>
                    <w:noProof/>
                  </w:rPr>
                  <w:t>bool CheckUserID(const char* id)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_Toc55249480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23032EF7" w14:textId="62AA3983" w:rsidR="00784486" w:rsidRDefault="0000465B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81" w:history="1">
                <w:r w:rsidR="00784486" w:rsidRPr="00EB4026">
                  <w:rPr>
                    <w:rStyle w:val="afe"/>
                    <w:noProof/>
                  </w:rPr>
                  <w:t>void ProcessClient(Client* arg)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_Toc55249481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4C2D72FA" w14:textId="4721B90A" w:rsidR="00784486" w:rsidRDefault="0000465B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82" w:history="1">
                <w:r w:rsidR="00784486" w:rsidRPr="00EB4026">
                  <w:rPr>
                    <w:rStyle w:val="afe"/>
                    <w:noProof/>
                  </w:rPr>
                  <w:t>void StartMatchMaking()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_Toc55249482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06A0B1F9" w14:textId="7C19C809" w:rsidR="00784486" w:rsidRDefault="0000465B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83" w:history="1">
                <w:r w:rsidR="00784486" w:rsidRPr="00EB4026">
                  <w:rPr>
                    <w:rStyle w:val="afe"/>
                    <w:noProof/>
                  </w:rPr>
                  <w:t>void InitPlayers(std::pair&lt;PlayerPacket, PlayerPacket&gt;)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_Toc55249483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5DD84611" w14:textId="38BCC2D1" w:rsidR="00784486" w:rsidRDefault="0000465B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84" w:history="1">
                <w:r w:rsidR="00784486" w:rsidRPr="00EB4026">
                  <w:rPr>
                    <w:rStyle w:val="afe"/>
                    <w:noProof/>
                  </w:rPr>
                  <w:t>void CheckPlayersReady()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_Toc55249484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4D04E53F" w14:textId="62FACD3B" w:rsidR="00784486" w:rsidRDefault="0000465B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85" w:history="1">
                <w:r w:rsidR="00784486" w:rsidRPr="00EB4026">
                  <w:rPr>
                    <w:rStyle w:val="afe"/>
                    <w:noProof/>
                  </w:rPr>
                  <w:t>bool Intersect()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_Toc55249485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4FDB9161" w14:textId="5B5996E0" w:rsidR="00784486" w:rsidRDefault="0000465B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86" w:history="1">
                <w:r w:rsidR="00784486" w:rsidRPr="00EB4026">
                  <w:rPr>
                    <w:rStyle w:val="afe"/>
                    <w:noProof/>
                  </w:rPr>
                  <w:t>void CreateItem()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_Toc55249486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14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35651ADE" w14:textId="2A2C53FA" w:rsidR="00784486" w:rsidRDefault="0000465B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87" w:history="1">
                <w:r w:rsidR="00784486" w:rsidRPr="00EB4026">
                  <w:rPr>
                    <w:rStyle w:val="afe"/>
                    <w:noProof/>
                  </w:rPr>
                  <w:t>void MatchDisconnect()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_Toc55249487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14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02C48E52" w14:textId="6B31BA30" w:rsidR="00784486" w:rsidRDefault="0000465B">
              <w:pPr>
                <w:pStyle w:val="13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88" w:history="1">
                <w:r w:rsidR="00784486" w:rsidRPr="00EB4026">
                  <w:rPr>
                    <w:rStyle w:val="afe"/>
                    <w:rFonts w:ascii="KoPubWorld돋움체 Bold" w:eastAsia="KoPubWorld돋움체 Bold" w:hAnsi="KoPubWorld돋움체 Bold" w:cs="KoPubWorld돋움체 Bold"/>
                    <w:noProof/>
                  </w:rPr>
                  <w:t>개발 환경 및 역할 분담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_Toc55249488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15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499480D5" w14:textId="36A321A8" w:rsidR="00784486" w:rsidRDefault="0000465B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89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개발 환경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_Toc55249489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15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611F4931" w14:textId="0E22BA9C" w:rsidR="00784486" w:rsidRDefault="0000465B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90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역할 분담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_Toc55249490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15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0847B72B" w14:textId="66008701" w:rsidR="00784486" w:rsidRDefault="0000465B">
              <w:pPr>
                <w:pStyle w:val="30"/>
                <w:tabs>
                  <w:tab w:val="left" w:pos="800"/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91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-</w:t>
                </w:r>
                <w:r w:rsidR="00784486">
                  <w:rPr>
                    <w:noProof/>
                    <w:kern w:val="2"/>
                    <w:szCs w:val="22"/>
                  </w:rPr>
                  <w:tab/>
                </w:r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이동규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_Toc55249491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15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424AA258" w14:textId="0889C659" w:rsidR="00784486" w:rsidRDefault="0000465B">
              <w:pPr>
                <w:pStyle w:val="30"/>
                <w:tabs>
                  <w:tab w:val="left" w:pos="800"/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92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-</w:t>
                </w:r>
                <w:r w:rsidR="00784486">
                  <w:rPr>
                    <w:noProof/>
                    <w:kern w:val="2"/>
                    <w:szCs w:val="22"/>
                  </w:rPr>
                  <w:tab/>
                </w:r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이주호(Project Manager)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_Toc55249492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15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4442ECE0" w14:textId="1A88095E" w:rsidR="00784486" w:rsidRDefault="0000465B">
              <w:pPr>
                <w:pStyle w:val="13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93" w:history="1">
                <w:r w:rsidR="00784486" w:rsidRPr="00EB4026">
                  <w:rPr>
                    <w:rStyle w:val="afe"/>
                    <w:rFonts w:ascii="KoPubWorld돋움체 Bold" w:eastAsia="KoPubWorld돋움체 Bold" w:hAnsi="KoPubWorld돋움체 Bold" w:cs="KoPubWorld돋움체 Bold"/>
                    <w:noProof/>
                  </w:rPr>
                  <w:t>개발 일정 계획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_Toc55249493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16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56861E39" w14:textId="709A8FC4" w:rsidR="00784486" w:rsidRDefault="0000465B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94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개발일정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_Toc55249494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16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79D078E1" w14:textId="72424A2B" w:rsidR="00816618" w:rsidRDefault="00816618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14:paraId="58AD6FC1" w14:textId="77777777" w:rsidR="00007349" w:rsidRDefault="00007349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</w:p>
        <w:p w14:paraId="2ACEE264" w14:textId="77777777" w:rsidR="00007349" w:rsidRDefault="00007349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</w:p>
        <w:p w14:paraId="08274DE2" w14:textId="77777777" w:rsidR="00007349" w:rsidRDefault="00007349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</w:p>
        <w:p w14:paraId="40459896" w14:textId="77777777" w:rsidR="00007349" w:rsidRDefault="00007349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</w:p>
        <w:p w14:paraId="76827C31" w14:textId="77777777" w:rsidR="00007349" w:rsidRDefault="00007349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</w:p>
        <w:p w14:paraId="140CA635" w14:textId="48FB94A6" w:rsidR="00F16279" w:rsidRDefault="0000465B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</w:p>
      </w:sdtContent>
    </w:sdt>
    <w:p w14:paraId="0FFBC923" w14:textId="43475EA5" w:rsidR="00F31112" w:rsidRDefault="00DB047A" w:rsidP="00F31112">
      <w:pPr>
        <w:pStyle w:val="11"/>
        <w:jc w:val="center"/>
        <w:rPr>
          <w:rFonts w:ascii="KoPubWorld돋움체 Bold" w:eastAsia="KoPubWorld돋움체 Bold" w:hAnsi="KoPubWorld돋움체 Bold" w:cs="KoPubWorld돋움체 Bold"/>
          <w:sz w:val="48"/>
          <w:szCs w:val="48"/>
        </w:rPr>
      </w:pPr>
      <w:bookmarkStart w:id="0" w:name="_Toc55249462"/>
      <w:r>
        <w:rPr>
          <w:rFonts w:ascii="KoPubWorld돋움체 Bold" w:eastAsia="KoPubWorld돋움체 Bold" w:hAnsi="KoPubWorld돋움체 Bold" w:cs="KoPubWorld돋움체 Bold" w:hint="eastAsia"/>
          <w:sz w:val="48"/>
          <w:szCs w:val="48"/>
        </w:rPr>
        <w:t>&lt;S</w:t>
      </w:r>
      <w:r>
        <w:rPr>
          <w:rFonts w:ascii="KoPubWorld돋움체 Bold" w:eastAsia="KoPubWorld돋움체 Bold" w:hAnsi="KoPubWorld돋움체 Bold" w:cs="KoPubWorld돋움체 Bold"/>
          <w:sz w:val="48"/>
          <w:szCs w:val="48"/>
        </w:rPr>
        <w:t xml:space="preserve">lash Quest&gt; </w:t>
      </w:r>
      <w:r w:rsidR="00F31112" w:rsidRPr="00F31112">
        <w:rPr>
          <w:rFonts w:ascii="KoPubWorld돋움체 Bold" w:eastAsia="KoPubWorld돋움체 Bold" w:hAnsi="KoPubWorld돋움체 Bold" w:cs="KoPubWorld돋움체 Bold" w:hint="eastAsia"/>
          <w:sz w:val="48"/>
          <w:szCs w:val="48"/>
        </w:rPr>
        <w:t>게임 개요</w:t>
      </w:r>
      <w:bookmarkEnd w:id="0"/>
    </w:p>
    <w:p w14:paraId="78AE0173" w14:textId="7FF235AE" w:rsidR="009250D8" w:rsidRDefault="00E70F3E" w:rsidP="009250D8">
      <w:pPr>
        <w:pStyle w:val="2"/>
        <w:jc w:val="both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1" w:name="_Toc55249463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lastRenderedPageBreak/>
        <w:t>설명</w:t>
      </w:r>
      <w:r w:rsidR="009250D8">
        <w:rPr>
          <w:rFonts w:ascii="KoPubWorld돋움체 Light" w:eastAsia="KoPubWorld돋움체 Light" w:hAnsi="KoPubWorld돋움체 Light" w:cs="KoPubWorld돋움체 Light"/>
          <w:sz w:val="36"/>
          <w:szCs w:val="36"/>
        </w:rPr>
        <w:br/>
      </w:r>
      <w:r w:rsidR="009250D8">
        <w:rPr>
          <w:noProof/>
          <w:sz w:val="24"/>
        </w:rPr>
        <w:drawing>
          <wp:anchor distT="0" distB="0" distL="114300" distR="114300" simplePos="0" relativeHeight="251655680" behindDoc="1" locked="0" layoutInCell="1" allowOverlap="1" wp14:anchorId="08D0728F" wp14:editId="22265DF3">
            <wp:simplePos x="0" y="0"/>
            <wp:positionH relativeFrom="column">
              <wp:posOffset>171450</wp:posOffset>
            </wp:positionH>
            <wp:positionV relativeFrom="paragraph">
              <wp:posOffset>701040</wp:posOffset>
            </wp:positionV>
            <wp:extent cx="2252345" cy="1799590"/>
            <wp:effectExtent l="171450" t="171450" r="167005" b="181610"/>
            <wp:wrapTight wrapText="bothSides">
              <wp:wrapPolygon edited="0">
                <wp:start x="-1462" y="-2058"/>
                <wp:lineTo x="-1644" y="21265"/>
                <wp:lineTo x="-913" y="23780"/>
                <wp:lineTo x="22471" y="23780"/>
                <wp:lineTo x="23202" y="20579"/>
                <wp:lineTo x="23202" y="2058"/>
                <wp:lineTo x="22836" y="-2058"/>
                <wp:lineTo x="-1462" y="-2058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1799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0D8">
        <w:rPr>
          <w:noProof/>
          <w:sz w:val="24"/>
        </w:rPr>
        <w:drawing>
          <wp:inline distT="0" distB="0" distL="0" distR="0" wp14:anchorId="7EDBD738" wp14:editId="45AD3A8B">
            <wp:extent cx="2253600" cy="1800000"/>
            <wp:effectExtent l="171450" t="171450" r="166370" b="181610"/>
            <wp:docPr id="11" name="그림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00" cy="18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End w:id="1"/>
    </w:p>
    <w:p w14:paraId="135AA786" w14:textId="1636C886" w:rsidR="00DB047A" w:rsidRPr="00DB047A" w:rsidRDefault="00DB047A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DB047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프로젝트명:</w:t>
      </w:r>
      <w:r w:rsidRPr="00DB047A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&lt;Slash Quest&gt;</w:t>
      </w:r>
    </w:p>
    <w:p w14:paraId="3DCED480" w14:textId="36D9DEB9" w:rsidR="00DB047A" w:rsidRPr="00DB047A" w:rsidRDefault="009250D8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DB047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Q</w:t>
      </w:r>
      <w:r w:rsidRPr="00DB047A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uarter-View </w:t>
      </w:r>
      <w:r w:rsidRPr="00DB047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시점의 네트워크 대전 게임</w:t>
      </w:r>
    </w:p>
    <w:p w14:paraId="65644468" w14:textId="402A6ACA" w:rsidR="00DB047A" w:rsidRDefault="00DB047A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DB047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플레이어</w:t>
      </w:r>
      <w:r w:rsidR="00E70F3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가 자신의 주위를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회전하는 칼을 조작하여 상대방을 베는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2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인 대전 게임이다.</w:t>
      </w:r>
    </w:p>
    <w:p w14:paraId="3E68B812" w14:textId="77777777" w:rsidR="00E70F3E" w:rsidRDefault="00DB047A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플레이어는 메인 화면에서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Match-making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을 시도하고,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E70F3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매칭된 상대와 로비에 입장하여 게임을 시작한다.</w:t>
      </w:r>
      <w:r w:rsidR="00E70F3E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</w:p>
    <w:p w14:paraId="65191D25" w14:textId="599BA886" w:rsidR="00E70F3E" w:rsidRDefault="00E70F3E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69D44B0" wp14:editId="57BF1BD5">
            <wp:simplePos x="0" y="0"/>
            <wp:positionH relativeFrom="column">
              <wp:posOffset>3563620</wp:posOffset>
            </wp:positionH>
            <wp:positionV relativeFrom="paragraph">
              <wp:posOffset>1458595</wp:posOffset>
            </wp:positionV>
            <wp:extent cx="1565910" cy="1313815"/>
            <wp:effectExtent l="190500" t="171450" r="167640" b="172085"/>
            <wp:wrapTopAndBottom/>
            <wp:docPr id="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313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64365256" wp14:editId="189732C4">
            <wp:simplePos x="0" y="0"/>
            <wp:positionH relativeFrom="column">
              <wp:posOffset>628145</wp:posOffset>
            </wp:positionH>
            <wp:positionV relativeFrom="paragraph">
              <wp:posOffset>1453515</wp:posOffset>
            </wp:positionV>
            <wp:extent cx="1566000" cy="1324800"/>
            <wp:effectExtent l="190500" t="171450" r="167640" b="18034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324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커다란 마름모 모양의 플랫폼 위에서 게임을 시작하며,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일정 시간마다 랜덤하게 등장하는 </w:t>
      </w:r>
      <w:r w:rsidR="00DB047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아이템을 획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득하거나,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플랫폼 위에 존재하는 </w:t>
      </w:r>
      <w:r w:rsidR="00DB047A" w:rsidRPr="0044615E">
        <w:rPr>
          <w:rFonts w:ascii="KoPubWorld돋움체 Light" w:eastAsia="KoPubWorld돋움체 Light" w:hAnsi="KoPubWorld돋움체 Light" w:cs="KoPubWorld돋움체 Light" w:hint="eastAsia"/>
          <w:strike/>
          <w:sz w:val="24"/>
          <w:szCs w:val="24"/>
        </w:rPr>
        <w:t>주위 오브젝트를 베면</w:t>
      </w:r>
      <w:r w:rsidR="00DB047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칼의 길이가 조금씩 늘어난다.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Pr="00E70F3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그와는 반대로 적 플레이어의 칼과 충돌할 경우 칼의 </w:t>
      </w:r>
      <w:r w:rsidRPr="00E70F3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lastRenderedPageBreak/>
        <w:t>길이가 조금씩 감소한다.</w:t>
      </w:r>
    </w:p>
    <w:p w14:paraId="16FADA08" w14:textId="4522F794" w:rsidR="00E70F3E" w:rsidRPr="00E70F3E" w:rsidRDefault="00E70F3E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플레이어는 A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, D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키를 눌러 각각 반시계 방향,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시계 방향으로 칼을 회전시킬 수 있으며,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두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키를 동시에 누르면 현재 칼이 가리키고 있는 방향으로 플레이어가 이동한다. </w:t>
      </w:r>
    </w:p>
    <w:p w14:paraId="3CCD3D0F" w14:textId="359F89A2" w:rsidR="0037251B" w:rsidRPr="0044615E" w:rsidRDefault="00E70F3E" w:rsidP="00F31112">
      <w:pPr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플레이어의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Hp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는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5, </w:t>
      </w:r>
      <w:r w:rsidRPr="00E70F3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칼이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캐릭터와 충돌할 경우 해당 캐릭터의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Hp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가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1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감소한다.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2명의 플레이어 중 먼저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Hp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가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0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이 되</w:t>
      </w:r>
      <w:r w:rsidR="0044615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면 게임이 종료되며 각 플레이어의 승패를 확인할 수 있는 화면으로 이동한다.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Pr="0044615E">
        <w:rPr>
          <w:rFonts w:ascii="KoPubWorld돋움체 Light" w:eastAsia="KoPubWorld돋움체 Light" w:hAnsi="KoPubWorld돋움체 Light" w:cs="KoPubWorld돋움체 Light" w:hint="eastAsia"/>
          <w:strike/>
          <w:sz w:val="24"/>
          <w:szCs w:val="24"/>
        </w:rPr>
        <w:t>플랫폼 밖으로 떨어진 플레이어가 발생할 경우</w:t>
      </w:r>
      <w:r w:rsidRPr="0044615E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 xml:space="preserve"> </w:t>
      </w:r>
      <w:r w:rsidRPr="0044615E">
        <w:rPr>
          <w:rFonts w:ascii="KoPubWorld돋움체 Light" w:eastAsia="KoPubWorld돋움체 Light" w:hAnsi="KoPubWorld돋움체 Light" w:cs="KoPubWorld돋움체 Light" w:hint="eastAsia"/>
          <w:strike/>
          <w:sz w:val="24"/>
          <w:szCs w:val="24"/>
        </w:rPr>
        <w:t>게임이 종료되며 해당 플레이어의 패배를 나타내는 게임 결과 화면으로 이동한다.</w:t>
      </w:r>
      <w:r w:rsidR="006C3132" w:rsidRPr="0044615E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 xml:space="preserve"> </w:t>
      </w:r>
    </w:p>
    <w:p w14:paraId="6CF66534" w14:textId="609F3FA9" w:rsidR="00E70F3E" w:rsidRPr="00E70F3E" w:rsidRDefault="0037251B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30FA49C7" w14:textId="7796A0C3" w:rsidR="0037251B" w:rsidRPr="0037251B" w:rsidRDefault="009B6044" w:rsidP="0037251B">
      <w:pPr>
        <w:pStyle w:val="11"/>
        <w:jc w:val="center"/>
        <w:rPr>
          <w:rFonts w:ascii="KoPubWorld돋움체 Bold" w:eastAsia="KoPubWorld돋움체 Bold" w:hAnsi="KoPubWorld돋움체 Bold" w:cs="KoPubWorld돋움체 Bold"/>
          <w:sz w:val="48"/>
          <w:szCs w:val="48"/>
        </w:rPr>
      </w:pPr>
      <w:bookmarkStart w:id="2" w:name="_Toc55249464"/>
      <w:r>
        <w:rPr>
          <w:rFonts w:ascii="KoPubWorld돋움체 Bold" w:eastAsia="KoPubWorld돋움체 Bold" w:hAnsi="KoPubWorld돋움체 Bold" w:cs="KoPubWorld돋움체 Bold" w:hint="eastAsia"/>
          <w:sz w:val="48"/>
          <w:szCs w:val="48"/>
        </w:rPr>
        <w:lastRenderedPageBreak/>
        <w:t xml:space="preserve">상위 </w:t>
      </w:r>
      <w:r w:rsidR="006C3132">
        <w:rPr>
          <w:rFonts w:ascii="KoPubWorld돋움체 Bold" w:eastAsia="KoPubWorld돋움체 Bold" w:hAnsi="KoPubWorld돋움체 Bold" w:cs="KoPubWorld돋움체 Bold" w:hint="eastAsia"/>
          <w:sz w:val="48"/>
          <w:szCs w:val="48"/>
        </w:rPr>
        <w:t>설계(</w:t>
      </w:r>
      <w:r w:rsidR="006C3132">
        <w:rPr>
          <w:rFonts w:ascii="KoPubWorld돋움체 Bold" w:eastAsia="KoPubWorld돋움체 Bold" w:hAnsi="KoPubWorld돋움체 Bold" w:cs="KoPubWorld돋움체 Bold"/>
          <w:sz w:val="48"/>
          <w:szCs w:val="48"/>
        </w:rPr>
        <w:t>High-Level Design)</w:t>
      </w:r>
      <w:bookmarkEnd w:id="2"/>
    </w:p>
    <w:p w14:paraId="78CE6BE3" w14:textId="4FB75D1A" w:rsidR="00B76320" w:rsidRDefault="00B76320" w:rsidP="00B76320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3" w:name="_Toc55249465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>게임 흐름</w:t>
      </w:r>
      <w:bookmarkEnd w:id="3"/>
    </w:p>
    <w:p w14:paraId="487B9CD1" w14:textId="68A26242" w:rsidR="00347C08" w:rsidRPr="00347C08" w:rsidRDefault="0000465B" w:rsidP="00347C08">
      <w:r>
        <w:rPr>
          <w:rFonts w:ascii="KoPubWorld돋움체 Light" w:eastAsia="KoPubWorld돋움체 Light" w:hAnsi="KoPubWorld돋움체 Light" w:cs="KoPubWorld돋움체 Light"/>
          <w:noProof/>
          <w:sz w:val="24"/>
          <w:szCs w:val="24"/>
        </w:rPr>
        <w:pict w14:anchorId="116BAE6C">
          <v:rect id="_x0000_s1098" style="position:absolute;margin-left:-3.9pt;margin-top:34.6pt;width:461.05pt;height:498pt;z-index:251746816;mso-position-vertical:absolute;mso-width-relative:margin;mso-height-relative:margin" fillcolor="gray [1629]">
            <v:fill opacity="19661f"/>
            <v:textbox style="mso-fit-shape-to-text:t"/>
          </v:rect>
        </w:pict>
      </w:r>
      <w:r w:rsidR="00347C0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가정:</w:t>
      </w:r>
      <w:r w:rsidR="00347C08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347C0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서버는 항상 켜져 있는 상태라고 생각한다.</w:t>
      </w:r>
    </w:p>
    <w:p w14:paraId="14C2BDDB" w14:textId="474A0FD2" w:rsidR="0044615E" w:rsidRDefault="00E840F1" w:rsidP="00AD2363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E840F1">
        <w:rPr>
          <w:rFonts w:ascii="KoPubWorld돋움체 Light" w:eastAsia="KoPubWorld돋움체 Light" w:hAnsi="KoPubWorld돋움체 Light" w:cs="KoPubWorld돋움체 Light"/>
          <w:noProof/>
          <w:sz w:val="24"/>
          <w:szCs w:val="24"/>
        </w:rPr>
        <w:drawing>
          <wp:inline distT="0" distB="0" distL="0" distR="0" wp14:anchorId="45A240A8" wp14:editId="769D35E9">
            <wp:extent cx="5732145" cy="604964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D3CF" w14:textId="77777777" w:rsidR="0044615E" w:rsidRDefault="0044615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65C164EF" w14:textId="4D301513" w:rsidR="0044615E" w:rsidRPr="000677D2" w:rsidRDefault="0044615E" w:rsidP="00AD2363">
      <w:pPr>
        <w:rPr>
          <w:rFonts w:ascii="KoPubWorld돋움체 Light" w:eastAsia="KoPubWorld돋움체 Light" w:hAnsi="KoPubWorld돋움체 Light" w:cs="KoPubWorld돋움체 Light" w:hint="eastAsia"/>
          <w:b/>
          <w:bCs/>
          <w:color w:val="FF0000"/>
          <w:sz w:val="36"/>
          <w:szCs w:val="36"/>
        </w:rPr>
      </w:pPr>
      <w:r w:rsidRPr="000677D2">
        <w:rPr>
          <w:rFonts w:ascii="KoPubWorld돋움체 Light" w:eastAsia="KoPubWorld돋움체 Light" w:hAnsi="KoPubWorld돋움체 Light" w:cs="KoPubWorld돋움체 Light" w:hint="eastAsia"/>
          <w:b/>
          <w:bCs/>
          <w:color w:val="FF0000"/>
          <w:sz w:val="36"/>
          <w:szCs w:val="36"/>
        </w:rPr>
        <w:lastRenderedPageBreak/>
        <w:t>-</w:t>
      </w:r>
      <w:r w:rsidRPr="000677D2">
        <w:rPr>
          <w:rFonts w:ascii="KoPubWorld돋움체 Light" w:eastAsia="KoPubWorld돋움체 Light" w:hAnsi="KoPubWorld돋움체 Light" w:cs="KoPubWorld돋움체 Light"/>
          <w:b/>
          <w:bCs/>
          <w:color w:val="FF0000"/>
          <w:sz w:val="36"/>
          <w:szCs w:val="36"/>
        </w:rPr>
        <w:t>-</w:t>
      </w:r>
      <w:r w:rsidRPr="000677D2">
        <w:rPr>
          <w:rFonts w:ascii="KoPubWorld돋움체 Light" w:eastAsia="KoPubWorld돋움체 Light" w:hAnsi="KoPubWorld돋움체 Light" w:cs="KoPubWorld돋움체 Light" w:hint="eastAsia"/>
          <w:b/>
          <w:bCs/>
          <w:color w:val="FF0000"/>
          <w:sz w:val="36"/>
          <w:szCs w:val="36"/>
        </w:rPr>
        <w:t>게임 흐름(수정)</w:t>
      </w:r>
    </w:p>
    <w:p w14:paraId="65667930" w14:textId="4DEDD865" w:rsidR="00537A6E" w:rsidRDefault="001B6539" w:rsidP="00AD2363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1B6539">
        <w:rPr>
          <w:rFonts w:ascii="KoPubWorld돋움체 Light" w:eastAsia="KoPubWorld돋움체 Light" w:hAnsi="KoPubWorld돋움체 Light" w:cs="KoPubWorld돋움체 Light"/>
          <w:noProof/>
          <w:sz w:val="24"/>
          <w:szCs w:val="24"/>
        </w:rPr>
        <w:drawing>
          <wp:inline distT="0" distB="0" distL="0" distR="0" wp14:anchorId="38937654" wp14:editId="0D78FCAB">
            <wp:extent cx="5732145" cy="6248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A6E"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1729C592" w14:textId="12BDAB92" w:rsidR="00B76320" w:rsidRDefault="0000465B" w:rsidP="00B76320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4" w:name="_Toc55249466"/>
      <w:r>
        <w:rPr>
          <w:rFonts w:ascii="KoPubWorld돋움체 Light" w:eastAsia="KoPubWorld돋움체 Light" w:hAnsi="KoPubWorld돋움체 Light" w:cs="KoPubWorld돋움체 Light"/>
          <w:noProof/>
          <w:sz w:val="36"/>
          <w:szCs w:val="36"/>
        </w:rPr>
        <w:lastRenderedPageBreak/>
        <w:pict w14:anchorId="116BAE6C">
          <v:rect id="_x0000_s1096" style="position:absolute;margin-left:-15.9pt;margin-top:32.7pt;width:461.05pt;height:576.75pt;z-index:251744768;mso-position-horizontal:absolute;mso-width-relative:margin;mso-height-relative:margin" fillcolor="gray [1629]">
            <v:fill opacity="19661f"/>
            <v:textbox style="mso-fit-shape-to-text:t"/>
          </v:rect>
        </w:pict>
      </w:r>
      <w:proofErr w:type="gramStart"/>
      <w:r w:rsidR="00F92679"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 xml:space="preserve">서버 </w:t>
      </w:r>
      <w:r w:rsidR="00F92679">
        <w:rPr>
          <w:rFonts w:ascii="KoPubWorld돋움체 Light" w:eastAsia="KoPubWorld돋움체 Light" w:hAnsi="KoPubWorld돋움체 Light" w:cs="KoPubWorld돋움체 Light"/>
          <w:sz w:val="36"/>
          <w:szCs w:val="36"/>
        </w:rPr>
        <w:t>/</w:t>
      </w:r>
      <w:proofErr w:type="gramEnd"/>
      <w:r w:rsidR="00F92679">
        <w:rPr>
          <w:rFonts w:ascii="KoPubWorld돋움체 Light" w:eastAsia="KoPubWorld돋움체 Light" w:hAnsi="KoPubWorld돋움체 Light" w:cs="KoPubWorld돋움체 Light"/>
          <w:sz w:val="36"/>
          <w:szCs w:val="36"/>
        </w:rPr>
        <w:t xml:space="preserve"> </w:t>
      </w:r>
      <w:r w:rsidR="00F92679"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>클라이언트 동작 방식</w:t>
      </w:r>
      <w:bookmarkEnd w:id="4"/>
    </w:p>
    <w:p w14:paraId="56391866" w14:textId="093E5A02" w:rsidR="00537A6E" w:rsidRDefault="00CA339D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CA339D">
        <w:rPr>
          <w:rFonts w:ascii="KoPubWorld돋움체 Light" w:eastAsia="KoPubWorld돋움체 Light" w:hAnsi="KoPubWorld돋움체 Light" w:cs="KoPubWorld돋움체 Light"/>
          <w:noProof/>
          <w:sz w:val="24"/>
          <w:szCs w:val="24"/>
        </w:rPr>
        <w:drawing>
          <wp:inline distT="0" distB="0" distL="0" distR="0" wp14:anchorId="380FC53C" wp14:editId="7577DF47">
            <wp:extent cx="5732145" cy="693801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3801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</w:p>
    <w:p w14:paraId="51986182" w14:textId="337AEBC2" w:rsidR="0044615E" w:rsidRDefault="0000465B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noProof/>
          <w:sz w:val="24"/>
          <w:szCs w:val="24"/>
        </w:rPr>
        <w:lastRenderedPageBreak/>
        <w:pict w14:anchorId="116BAE6C">
          <v:rect id="_x0000_s1097" style="position:absolute;margin-left:.6pt;margin-top:-3.3pt;width:461.05pt;height:576.75pt;z-index:251745792;mso-width-relative:margin;mso-height-relative:margin" fillcolor="gray [1629]">
            <v:fill opacity="19661f"/>
            <v:textbox style="mso-fit-shape-to-text:t"/>
          </v:rect>
        </w:pict>
      </w:r>
      <w:r w:rsidR="00CA339D" w:rsidRPr="00CA339D">
        <w:rPr>
          <w:rFonts w:ascii="KoPubWorld돋움체 Light" w:eastAsia="KoPubWorld돋움체 Light" w:hAnsi="KoPubWorld돋움체 Light" w:cs="KoPubWorld돋움체 Light"/>
          <w:noProof/>
          <w:sz w:val="24"/>
          <w:szCs w:val="24"/>
        </w:rPr>
        <w:drawing>
          <wp:inline distT="0" distB="0" distL="0" distR="0" wp14:anchorId="4538A95C" wp14:editId="769C4161">
            <wp:extent cx="5732145" cy="6096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46C0" w14:textId="77777777" w:rsidR="0044615E" w:rsidRDefault="0044615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5DA2393E" w14:textId="61E8E291" w:rsidR="00074E6A" w:rsidRPr="000677D2" w:rsidRDefault="0044615E" w:rsidP="00F31112">
      <w:pPr>
        <w:rPr>
          <w:rFonts w:ascii="KoPubWorld돋움체 Light" w:eastAsia="KoPubWorld돋움체 Light" w:hAnsi="KoPubWorld돋움체 Light" w:cs="KoPubWorld돋움체 Light"/>
          <w:b/>
          <w:bCs/>
          <w:color w:val="FF0000"/>
          <w:sz w:val="36"/>
          <w:szCs w:val="36"/>
        </w:rPr>
      </w:pPr>
      <w:r w:rsidRPr="000677D2">
        <w:rPr>
          <w:rFonts w:ascii="KoPubWorld돋움체 Light" w:eastAsia="KoPubWorld돋움체 Light" w:hAnsi="KoPubWorld돋움체 Light" w:cs="KoPubWorld돋움체 Light" w:hint="eastAsia"/>
          <w:b/>
          <w:bCs/>
          <w:color w:val="FF0000"/>
          <w:sz w:val="36"/>
          <w:szCs w:val="36"/>
        </w:rPr>
        <w:lastRenderedPageBreak/>
        <w:t>-</w:t>
      </w:r>
      <w:r w:rsidRPr="000677D2">
        <w:rPr>
          <w:rFonts w:ascii="KoPubWorld돋움체 Light" w:eastAsia="KoPubWorld돋움체 Light" w:hAnsi="KoPubWorld돋움체 Light" w:cs="KoPubWorld돋움체 Light"/>
          <w:b/>
          <w:bCs/>
          <w:color w:val="FF0000"/>
          <w:sz w:val="36"/>
          <w:szCs w:val="36"/>
        </w:rPr>
        <w:t>-</w:t>
      </w:r>
      <w:r w:rsidRPr="000677D2">
        <w:rPr>
          <w:rFonts w:ascii="KoPubWorld돋움체 Light" w:eastAsia="KoPubWorld돋움체 Light" w:hAnsi="KoPubWorld돋움체 Light" w:cs="KoPubWorld돋움체 Light" w:hint="eastAsia"/>
          <w:b/>
          <w:bCs/>
          <w:color w:val="FF0000"/>
          <w:sz w:val="36"/>
          <w:szCs w:val="36"/>
        </w:rPr>
        <w:t>서버</w:t>
      </w:r>
      <w:r w:rsidRPr="000677D2">
        <w:rPr>
          <w:rFonts w:ascii="KoPubWorld돋움체 Light" w:eastAsia="KoPubWorld돋움체 Light" w:hAnsi="KoPubWorld돋움체 Light" w:cs="KoPubWorld돋움체 Light"/>
          <w:b/>
          <w:bCs/>
          <w:color w:val="FF0000"/>
          <w:sz w:val="36"/>
          <w:szCs w:val="36"/>
        </w:rPr>
        <w:t>/</w:t>
      </w:r>
      <w:r w:rsidRPr="000677D2">
        <w:rPr>
          <w:rFonts w:ascii="KoPubWorld돋움체 Light" w:eastAsia="KoPubWorld돋움체 Light" w:hAnsi="KoPubWorld돋움체 Light" w:cs="KoPubWorld돋움체 Light" w:hint="eastAsia"/>
          <w:b/>
          <w:bCs/>
          <w:color w:val="FF0000"/>
          <w:sz w:val="36"/>
          <w:szCs w:val="36"/>
        </w:rPr>
        <w:t>클라이언트 동작 방식(수정)</w:t>
      </w:r>
    </w:p>
    <w:p w14:paraId="6FB880A2" w14:textId="638D0733" w:rsidR="00D640AE" w:rsidRDefault="00D640AE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D640AE">
        <w:rPr>
          <w:rFonts w:ascii="KoPubWorld돋움체 Light" w:eastAsia="KoPubWorld돋움체 Light" w:hAnsi="KoPubWorld돋움체 Light" w:cs="KoPubWorld돋움체 Light"/>
          <w:noProof/>
          <w:sz w:val="24"/>
          <w:szCs w:val="24"/>
        </w:rPr>
        <w:drawing>
          <wp:inline distT="0" distB="0" distL="0" distR="0" wp14:anchorId="751475D7" wp14:editId="6B3B788F">
            <wp:extent cx="5732145" cy="613283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161B" w14:textId="077E2126" w:rsidR="00D640AE" w:rsidRDefault="00D640AE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D640AE">
        <w:rPr>
          <w:rFonts w:ascii="KoPubWorld돋움체 Light" w:eastAsia="KoPubWorld돋움체 Light" w:hAnsi="KoPubWorld돋움체 Light" w:cs="KoPubWorld돋움체 Light"/>
          <w:noProof/>
          <w:sz w:val="24"/>
          <w:szCs w:val="24"/>
        </w:rPr>
        <w:lastRenderedPageBreak/>
        <w:drawing>
          <wp:inline distT="0" distB="0" distL="0" distR="0" wp14:anchorId="0CCA625C" wp14:editId="323EF470">
            <wp:extent cx="5732145" cy="64046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37E6" w14:textId="392B4285" w:rsidR="00F31112" w:rsidRPr="004C546F" w:rsidRDefault="00B51B3F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0212B960" w14:textId="68606773" w:rsidR="00482857" w:rsidRDefault="009B6044" w:rsidP="00482857">
      <w:pPr>
        <w:pStyle w:val="11"/>
        <w:jc w:val="center"/>
        <w:rPr>
          <w:rFonts w:ascii="KoPubWorld돋움체 Bold" w:eastAsia="KoPubWorld돋움체 Bold" w:hAnsi="KoPubWorld돋움체 Bold" w:cs="KoPubWorld돋움체 Bold"/>
          <w:sz w:val="48"/>
          <w:szCs w:val="48"/>
        </w:rPr>
      </w:pPr>
      <w:bookmarkStart w:id="5" w:name="_Toc55249467"/>
      <w:r>
        <w:rPr>
          <w:rFonts w:ascii="KoPubWorld돋움체 Bold" w:eastAsia="KoPubWorld돋움체 Bold" w:hAnsi="KoPubWorld돋움체 Bold" w:cs="KoPubWorld돋움체 Bold" w:hint="eastAsia"/>
          <w:sz w:val="48"/>
          <w:szCs w:val="48"/>
        </w:rPr>
        <w:lastRenderedPageBreak/>
        <w:t xml:space="preserve">하위 </w:t>
      </w:r>
      <w:r w:rsidR="006C3132">
        <w:rPr>
          <w:rFonts w:ascii="KoPubWorld돋움체 Bold" w:eastAsia="KoPubWorld돋움체 Bold" w:hAnsi="KoPubWorld돋움체 Bold" w:cs="KoPubWorld돋움체 Bold" w:hint="eastAsia"/>
          <w:sz w:val="48"/>
          <w:szCs w:val="48"/>
        </w:rPr>
        <w:t>설계(</w:t>
      </w:r>
      <w:r w:rsidR="006C3132">
        <w:rPr>
          <w:rFonts w:ascii="KoPubWorld돋움체 Bold" w:eastAsia="KoPubWorld돋움체 Bold" w:hAnsi="KoPubWorld돋움체 Bold" w:cs="KoPubWorld돋움체 Bold"/>
          <w:sz w:val="48"/>
          <w:szCs w:val="48"/>
        </w:rPr>
        <w:t>Low-Level Design)</w:t>
      </w:r>
      <w:bookmarkEnd w:id="5"/>
    </w:p>
    <w:p w14:paraId="3DF9E7B9" w14:textId="51E4D2FB" w:rsidR="00347C08" w:rsidRDefault="0000465B" w:rsidP="00347C08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6" w:name="_Toc55249468"/>
      <w:r>
        <w:rPr>
          <w:rFonts w:ascii="KoPubWorld돋움체 Light" w:eastAsia="KoPubWorld돋움체 Light" w:hAnsi="KoPubWorld돋움체 Light" w:cs="KoPubWorld돋움체 Light"/>
          <w:b/>
          <w:bCs/>
        </w:rPr>
        <w:pict w14:anchorId="122FC2E4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93" type="#_x0000_t202" style="position:absolute;margin-left:0;margin-top:52.95pt;width:282.95pt;height:342.9pt;z-index:251742720;visibility:visible;mso-wrap-distance-left:9pt;mso-wrap-distance-top:3.6pt;mso-wrap-distance-right:9pt;mso-wrap-distance-bottom:3.6pt;mso-position-horizontal:center;mso-position-horizontal-relative:margin;mso-width-relative:margin;mso-height-relative:margin;v-text-anchor:top" o:allowoverlap="f">
            <v:textbox style="mso-next-textbox:#텍스트 상자 2">
              <w:txbxContent>
                <w:p w14:paraId="4D544FFD" w14:textId="77777777" w:rsidR="00D640AE" w:rsidRPr="00DA26CD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struct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A26CD"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Sword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{</w:t>
                  </w:r>
                </w:p>
                <w:p w14:paraId="368D685D" w14:textId="77777777" w:rsidR="00D640AE" w:rsidRPr="00DA26CD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short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gramStart"/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length;</w:t>
                  </w:r>
                  <w:proofErr w:type="gramEnd"/>
                </w:p>
                <w:p w14:paraId="69E98E40" w14:textId="77777777" w:rsidR="00D640AE" w:rsidRPr="00DA26CD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float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gramStart"/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rotation;</w:t>
                  </w:r>
                  <w:proofErr w:type="gramEnd"/>
                </w:p>
                <w:p w14:paraId="40031E9E" w14:textId="77777777" w:rsidR="00D640AE" w:rsidRPr="00DA26CD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};</w:t>
                  </w:r>
                </w:p>
                <w:p w14:paraId="52BA666B" w14:textId="5D2905D4" w:rsidR="00D640AE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</w:p>
                <w:p w14:paraId="09D16E49" w14:textId="0F8DDAC0" w:rsidR="00D640AE" w:rsidRPr="00912F84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912F84"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</w:rPr>
                    <w:t xml:space="preserve">Struct </w:t>
                  </w:r>
                  <w:proofErr w:type="gramStart"/>
                  <w:r w:rsidRPr="00912F84"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</w:rPr>
                    <w:t>Packet{</w:t>
                  </w:r>
                  <w:proofErr w:type="gramEnd"/>
                </w:p>
                <w:p w14:paraId="500DA54F" w14:textId="789ED7C1" w:rsidR="00D640AE" w:rsidRPr="00912F84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912F84"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</w:rPr>
                    <w:tab/>
                    <w:t xml:space="preserve">float x, </w:t>
                  </w:r>
                  <w:proofErr w:type="gramStart"/>
                  <w:r w:rsidRPr="00912F84"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</w:rPr>
                    <w:t>y;</w:t>
                  </w:r>
                  <w:proofErr w:type="gramEnd"/>
                </w:p>
                <w:p w14:paraId="5131A34C" w14:textId="78527784" w:rsidR="00D640AE" w:rsidRPr="00912F84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  <w:lang w:eastAsia="en-US"/>
                    </w:rPr>
                  </w:pPr>
                  <w:r w:rsidRPr="00912F84">
                    <w:rPr>
                      <w:rFonts w:ascii="돋움체" w:eastAsia="돋움체" w:cs="돋움체" w:hint="eastAsia"/>
                      <w:b/>
                      <w:bCs/>
                      <w:color w:val="FF0000"/>
                      <w:sz w:val="24"/>
                      <w:szCs w:val="24"/>
                    </w:rPr>
                    <w:t>}</w:t>
                  </w:r>
                </w:p>
                <w:p w14:paraId="5A785F1E" w14:textId="77777777" w:rsidR="00D640AE" w:rsidRPr="00DA26CD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</w:p>
                <w:p w14:paraId="53F7FA9A" w14:textId="33135539" w:rsidR="00D640AE" w:rsidRPr="00DA26CD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struct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 w:rsidRPr="00DA26CD"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PlayerPacket</w:t>
                  </w:r>
                  <w:proofErr w:type="spellEnd"/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912F84">
                    <w:rPr>
                      <w:rFonts w:ascii="돋움체" w:eastAsia="돋움체" w:cs="돋움체"/>
                      <w:b/>
                      <w:bCs/>
                      <w:color w:val="000000"/>
                      <w:sz w:val="24"/>
                      <w:szCs w:val="24"/>
                      <w:lang w:eastAsia="en-US"/>
                    </w:rPr>
                    <w:t>: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912F84"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  <w:lang w:eastAsia="en-US"/>
                    </w:rPr>
                    <w:t xml:space="preserve">public Packet 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{</w:t>
                  </w:r>
                </w:p>
                <w:p w14:paraId="6B55B6B7" w14:textId="77777777" w:rsidR="00D640AE" w:rsidRPr="00DA26CD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A26CD"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Sword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sword</w:t>
                  </w:r>
                  <w:proofErr w:type="spellEnd"/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;</w:t>
                  </w:r>
                  <w:proofErr w:type="gramEnd"/>
                </w:p>
                <w:p w14:paraId="524F8357" w14:textId="77777777" w:rsidR="00D640AE" w:rsidRPr="00DA26CD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unsigned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char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gramStart"/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hp;</w:t>
                  </w:r>
                  <w:proofErr w:type="gramEnd"/>
                </w:p>
                <w:p w14:paraId="5C4AF9DC" w14:textId="77777777" w:rsidR="00D640AE" w:rsidRPr="00DA26CD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char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gramStart"/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id[</w:t>
                  </w:r>
                  <w:proofErr w:type="gramEnd"/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MAX_ID_LEN];</w:t>
                  </w:r>
                </w:p>
                <w:p w14:paraId="43605F0A" w14:textId="73C9EA90" w:rsidR="00D640AE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bool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isGodMode</w:t>
                  </w:r>
                  <w:proofErr w:type="spellEnd"/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;</w:t>
                  </w:r>
                  <w:proofErr w:type="gramEnd"/>
                </w:p>
                <w:p w14:paraId="24388968" w14:textId="23D117E7" w:rsidR="00D640AE" w:rsidRPr="00EC05B6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proofErr w:type="spellStart"/>
                  <w:r w:rsidRPr="00EC05B6"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</w:rPr>
                    <w:t>stedy_</w:t>
                  </w:r>
                  <w:proofErr w:type="gramStart"/>
                  <w:r w:rsidRPr="00EC05B6"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</w:rPr>
                    <w:t>clock</w:t>
                  </w:r>
                  <w:proofErr w:type="spellEnd"/>
                  <w:r w:rsidRPr="00EC05B6"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EC05B6"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</w:rPr>
                    <w:t>time_point</w:t>
                  </w:r>
                  <w:proofErr w:type="spellEnd"/>
                  <w:r w:rsidRPr="00EC05B6"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</w:rPr>
                    <w:t xml:space="preserve"> time;</w:t>
                  </w:r>
                </w:p>
                <w:p w14:paraId="632ACE9C" w14:textId="77777777" w:rsidR="00D640AE" w:rsidRPr="00DA26CD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};</w:t>
                  </w:r>
                </w:p>
                <w:p w14:paraId="7C45178D" w14:textId="77777777" w:rsidR="00D640AE" w:rsidRPr="00DA26CD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</w:p>
                <w:p w14:paraId="43D71C74" w14:textId="07B9404E" w:rsidR="00D640AE" w:rsidRPr="00DA26CD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struct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 w:rsidRPr="00DA26CD"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ItemPacket</w:t>
                  </w:r>
                  <w:proofErr w:type="spellEnd"/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912F84"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  <w:lang w:eastAsia="en-US"/>
                    </w:rPr>
                    <w:t>:</w:t>
                  </w:r>
                  <w:proofErr w:type="gramEnd"/>
                  <w:r w:rsidRPr="00912F84"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  <w:lang w:eastAsia="en-US"/>
                    </w:rPr>
                    <w:t xml:space="preserve"> public Packet</w:t>
                  </w:r>
                  <w:r>
                    <w:rPr>
                      <w:rFonts w:ascii="돋움체" w:eastAsia="돋움체" w:cs="돋움체"/>
                      <w:b/>
                      <w:bCs/>
                      <w:color w:val="FF0000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{</w:t>
                  </w:r>
                </w:p>
                <w:p w14:paraId="2E6B5939" w14:textId="77777777" w:rsidR="00D640AE" w:rsidRPr="00DA26CD" w:rsidRDefault="00D640AE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A26CD"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WORD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gramStart"/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type;</w:t>
                  </w:r>
                  <w:proofErr w:type="gramEnd"/>
                </w:p>
                <w:p w14:paraId="674A9ECB" w14:textId="77777777" w:rsidR="00D640AE" w:rsidRPr="00DA26CD" w:rsidRDefault="00D640AE" w:rsidP="00DA26CD">
                  <w:pPr>
                    <w:rPr>
                      <w:sz w:val="24"/>
                      <w:szCs w:val="24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};</w:t>
                  </w:r>
                </w:p>
              </w:txbxContent>
            </v:textbox>
            <w10:wrap type="topAndBottom" anchorx="margin"/>
          </v:shape>
        </w:pict>
      </w:r>
      <w:r w:rsidR="00347C08"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>이동 데이터 패킷</w:t>
      </w:r>
      <w:bookmarkEnd w:id="6"/>
    </w:p>
    <w:p w14:paraId="1E310B4A" w14:textId="716BDC06" w:rsidR="00DA26CD" w:rsidRDefault="00DA26CD">
      <w:pPr>
        <w:rPr>
          <w:rFonts w:ascii="KoPubWorld돋움체 Light" w:eastAsia="KoPubWorld돋움체 Light" w:hAnsi="KoPubWorld돋움체 Light" w:cs="KoPubWorld돋움체 Light"/>
          <w:b/>
          <w:bCs/>
          <w:sz w:val="28"/>
          <w:szCs w:val="28"/>
        </w:rPr>
      </w:pPr>
    </w:p>
    <w:p w14:paraId="6455A744" w14:textId="6957322D" w:rsidR="00DA26CD" w:rsidRPr="00EC05B6" w:rsidRDefault="00DA26CD">
      <w:pPr>
        <w:rPr>
          <w:rFonts w:ascii="KoPubWorld돋움체 Light" w:eastAsia="KoPubWorld돋움체 Light" w:hAnsi="KoPubWorld돋움체 Light" w:cs="KoPubWorld돋움체 Light"/>
          <w:b/>
          <w:bCs/>
          <w:color w:val="FF0000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플레이어가 가지고 있는 칼은 플레이어를 기준으로 회전하기 때문에 위치에 관한 정보는 필요없이 칼의 길이와 플레이어 중심으로 회전각을 주고받는다.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실제로 보내는 데이터인 </w:t>
      </w:r>
      <w:proofErr w:type="spellStart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PlayerPacket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안에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Sword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구조체가 있고,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proofErr w:type="spellStart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PlayerPacket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은 체력,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위치 좌표인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x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와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y,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고유 키 값으로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ID,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그리고 현재 플레이어가 무적 상태인지를 판별하는 </w:t>
      </w:r>
      <w:proofErr w:type="spellStart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isGodMode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가 있다.</w:t>
      </w:r>
      <w:r w:rsidR="00EC05B6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EC05B6" w:rsidRPr="00EC05B6">
        <w:rPr>
          <w:rFonts w:ascii="KoPubWorld돋움체 Light" w:eastAsia="KoPubWorld돋움체 Light" w:hAnsi="KoPubWorld돋움체 Light" w:cs="KoPubWorld돋움체 Light" w:hint="eastAsia"/>
          <w:b/>
          <w:bCs/>
          <w:color w:val="FF0000"/>
          <w:sz w:val="24"/>
          <w:szCs w:val="24"/>
        </w:rPr>
        <w:t>무적 타이머를 계산하기 위해 시간 변수가 저장되어 있다</w:t>
      </w:r>
    </w:p>
    <w:p w14:paraId="7E8F58BD" w14:textId="77777777" w:rsidR="00DA26CD" w:rsidRDefault="00DA26CD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3B32E00D" w14:textId="348D4099" w:rsidR="00A16CC6" w:rsidRDefault="00DA26CD">
      <w:pPr>
        <w:rPr>
          <w:rFonts w:ascii="KoPubWorld돋움체 Light" w:eastAsia="KoPubWorld돋움체 Light" w:hAnsi="KoPubWorld돋움체 Light" w:cs="KoPubWorld돋움체 Light"/>
          <w:b/>
          <w:bCs/>
          <w:sz w:val="28"/>
          <w:szCs w:val="28"/>
        </w:rPr>
      </w:pPr>
      <w:proofErr w:type="spellStart"/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I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temPacket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은 아이템이 맵 상에 위치하게 될 위치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x, y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와 아이템의 종류를 설명하는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WORD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타입의 변수가 있다.</w:t>
      </w:r>
    </w:p>
    <w:p w14:paraId="381F3DF2" w14:textId="57485D40" w:rsidR="00347C08" w:rsidRDefault="00347C08" w:rsidP="00347C08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7" w:name="_Toc55249469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>프로토콜</w:t>
      </w:r>
      <w:bookmarkEnd w:id="7"/>
    </w:p>
    <w:p w14:paraId="50E78B97" w14:textId="79647104" w:rsidR="00A0195D" w:rsidRDefault="00A0195D" w:rsidP="0048285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클라이언트의 이벤트 발생을 서버에 알리는 프로토콜은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REQUEST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로 끝나도록 하였고,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서버가 클라이언트에게 데이터를 전송할 때 사용되는 프로토콜은 데이터의 타입을 유추할 수 있는 이름으로 </w:t>
      </w:r>
      <w:r w:rsidR="00A16CC6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한다.</w:t>
      </w:r>
    </w:p>
    <w:p w14:paraId="54460275" w14:textId="51403873" w:rsidR="00912F84" w:rsidRDefault="0000465B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pict w14:anchorId="4EE6CA8A">
          <v:shape id="_x0000_s1099" type="#_x0000_t202" style="width:278.65pt;height:441.0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99">
              <w:txbxContent>
                <w:p w14:paraId="06F4FA63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spellStart"/>
                  <w:r>
                    <w:rPr>
                      <w:rFonts w:ascii="돋움체" w:eastAsia="돋움체" w:cs="돋움체"/>
                      <w:color w:val="0000FF"/>
                      <w:sz w:val="19"/>
                      <w:szCs w:val="19"/>
                      <w:lang w:eastAsia="en-US"/>
                    </w:rPr>
                    <w:t>enum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sz w:val="19"/>
                      <w:szCs w:val="19"/>
                      <w:lang w:eastAsia="en-US"/>
                    </w:rPr>
                    <w:t>Protocol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 xml:space="preserve"> {</w:t>
                  </w:r>
                </w:p>
                <w:p w14:paraId="7F364ACE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sz w:val="19"/>
                      <w:szCs w:val="19"/>
                      <w:lang w:eastAsia="en-US"/>
                    </w:rPr>
                    <w:t>//LOGIN</w:t>
                  </w:r>
                </w:p>
                <w:p w14:paraId="60E0AC6E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LOGIN_REQUEST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 xml:space="preserve"> = 100,</w:t>
                  </w:r>
                </w:p>
                <w:p w14:paraId="2643F1DF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LOGIN_FAIL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17A2BFCC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LOGIN_SUCCESS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59A4A909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14:paraId="1CF59364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sz w:val="19"/>
                      <w:szCs w:val="19"/>
                      <w:lang w:eastAsia="en-US"/>
                    </w:rPr>
                    <w:t>//LOBBY</w:t>
                  </w:r>
                </w:p>
                <w:p w14:paraId="142423FF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MATCH_REQUEST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 xml:space="preserve"> = 200,</w:t>
                  </w:r>
                </w:p>
                <w:p w14:paraId="498597BF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MATCH_FAIL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251B5760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MATCH_SUCCESS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24F3C150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14:paraId="364BDFD2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sz w:val="19"/>
                      <w:szCs w:val="19"/>
                      <w:lang w:eastAsia="en-US"/>
                    </w:rPr>
                    <w:t>//INGAME</w:t>
                  </w:r>
                </w:p>
                <w:p w14:paraId="17D65940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 w:rsidRPr="003D7019">
                    <w:rPr>
                      <w:rFonts w:ascii="돋움체" w:eastAsia="돋움체" w:cs="돋움체"/>
                      <w:strike/>
                      <w:color w:val="2F4F4F"/>
                      <w:sz w:val="19"/>
                      <w:szCs w:val="19"/>
                      <w:lang w:eastAsia="en-US"/>
                    </w:rPr>
                    <w:t>ENTER_INGAME_REQUEST</w:t>
                  </w:r>
                  <w:r w:rsidRPr="003D7019">
                    <w:rPr>
                      <w:rFonts w:ascii="돋움체" w:eastAsia="돋움체" w:cs="돋움체"/>
                      <w:strike/>
                      <w:color w:val="000000"/>
                      <w:sz w:val="19"/>
                      <w:szCs w:val="19"/>
                      <w:lang w:eastAsia="en-US"/>
                    </w:rPr>
                    <w:t xml:space="preserve"> = 300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152ABD8D" w14:textId="25ED6C88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strike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 w:rsidRPr="003D7019">
                    <w:rPr>
                      <w:rFonts w:ascii="돋움체" w:eastAsia="돋움체" w:cs="돋움체"/>
                      <w:strike/>
                      <w:color w:val="2F4F4F"/>
                      <w:sz w:val="19"/>
                      <w:szCs w:val="19"/>
                      <w:lang w:eastAsia="en-US"/>
                    </w:rPr>
                    <w:t>GAME_START</w:t>
                  </w:r>
                  <w:r w:rsidRPr="003D7019">
                    <w:rPr>
                      <w:rFonts w:ascii="돋움체" w:eastAsia="돋움체" w:cs="돋움체"/>
                      <w:strike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206966C3" w14:textId="66EEAFD8" w:rsidR="00D640AE" w:rsidRPr="003D7019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</w:rPr>
                  </w:pPr>
                  <w:r w:rsidRPr="003D7019"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 w:rsidRPr="003D7019">
                    <w:rPr>
                      <w:rFonts w:ascii="돋움체" w:eastAsia="돋움체" w:cs="돋움체" w:hint="eastAsia"/>
                      <w:color w:val="FF0000"/>
                      <w:sz w:val="19"/>
                      <w:szCs w:val="19"/>
                    </w:rPr>
                    <w:t>P</w:t>
                  </w:r>
                  <w:r w:rsidRPr="003D7019">
                    <w:rPr>
                      <w:rFonts w:ascii="돋움체" w:eastAsia="돋움체" w:cs="돋움체"/>
                      <w:color w:val="FF0000"/>
                      <w:sz w:val="19"/>
                      <w:szCs w:val="19"/>
                    </w:rPr>
                    <w:t>ROCESS_POINTS_REAUEST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</w:rPr>
                    <w:t>,</w:t>
                  </w:r>
                </w:p>
                <w:p w14:paraId="23B680C6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14:paraId="2B76E866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KEYDOWN_A_REQUEST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 xml:space="preserve"> = 350,</w:t>
                  </w:r>
                </w:p>
                <w:p w14:paraId="0BBE5AF0" w14:textId="26D78F73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KEYDOWN_D_REQUEST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36A70924" w14:textId="4116862A" w:rsidR="00D640AE" w:rsidRPr="00912F84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b/>
                      <w:bCs/>
                      <w:color w:val="FF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 w:rsidRPr="00912F84">
                    <w:rPr>
                      <w:rFonts w:ascii="돋움체" w:eastAsia="돋움체" w:cs="돋움체"/>
                      <w:b/>
                      <w:bCs/>
                      <w:color w:val="FF0000"/>
                      <w:sz w:val="19"/>
                      <w:szCs w:val="19"/>
                      <w:lang w:eastAsia="en-US"/>
                    </w:rPr>
                    <w:t>KEYDOWN_SUCCESS,</w:t>
                  </w:r>
                </w:p>
                <w:p w14:paraId="20B36069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MOVE_REQUEST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1C8670F7" w14:textId="77777777" w:rsidR="00D640AE" w:rsidRPr="003D7019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strike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 w:rsidRPr="003D7019">
                    <w:rPr>
                      <w:rFonts w:ascii="돋움체" w:eastAsia="돋움체" w:cs="돋움체"/>
                      <w:strike/>
                      <w:color w:val="2F4F4F"/>
                      <w:sz w:val="19"/>
                      <w:szCs w:val="19"/>
                      <w:lang w:eastAsia="en-US"/>
                    </w:rPr>
                    <w:t>MOVE_SUCCESS</w:t>
                  </w:r>
                  <w:r w:rsidRPr="003D7019">
                    <w:rPr>
                      <w:rFonts w:ascii="돋움체" w:eastAsia="돋움체" w:cs="돋움체"/>
                      <w:strike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6CA87EE2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14:paraId="17188510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ITEM_CREATED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22B56C17" w14:textId="03D85A88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ITEM_ACTIVATED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1615A36F" w14:textId="77777777" w:rsidR="00D640AE" w:rsidRPr="003D7019" w:rsidRDefault="00D640AE" w:rsidP="003D70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FF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 w:rsidRPr="003D7019">
                    <w:rPr>
                      <w:rFonts w:ascii="돋움체" w:eastAsia="돋움체" w:cs="돋움체"/>
                      <w:color w:val="FF0000"/>
                      <w:sz w:val="19"/>
                      <w:szCs w:val="19"/>
                      <w:lang w:eastAsia="en-US"/>
                    </w:rPr>
                    <w:t>ITEM_BLIND_ACTIVATED,</w:t>
                  </w:r>
                </w:p>
                <w:p w14:paraId="1E15C8C2" w14:textId="572B94E4" w:rsidR="00D640AE" w:rsidRPr="003D7019" w:rsidRDefault="00D640AE" w:rsidP="003D70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FF0000"/>
                      <w:sz w:val="19"/>
                      <w:szCs w:val="19"/>
                      <w:lang w:eastAsia="en-US"/>
                    </w:rPr>
                  </w:pPr>
                  <w:r w:rsidRPr="003D7019">
                    <w:rPr>
                      <w:rFonts w:ascii="돋움체" w:eastAsia="돋움체" w:cs="돋움체"/>
                      <w:color w:val="FF0000"/>
                      <w:sz w:val="19"/>
                      <w:szCs w:val="19"/>
                      <w:lang w:eastAsia="en-US"/>
                    </w:rPr>
                    <w:tab/>
                    <w:t>ITEM_BLIND_FINISHED,</w:t>
                  </w:r>
                </w:p>
                <w:p w14:paraId="25006774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14:paraId="1B8D905B" w14:textId="77777777" w:rsidR="00D640AE" w:rsidRDefault="00D640AE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sz w:val="19"/>
                      <w:szCs w:val="19"/>
                      <w:lang w:eastAsia="en-US"/>
                    </w:rPr>
                    <w:t>//SYSTEM</w:t>
                  </w:r>
                </w:p>
                <w:p w14:paraId="55D09922" w14:textId="77777777" w:rsidR="00D640AE" w:rsidRDefault="00D640AE" w:rsidP="003D70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ENEMY_DISCONNECTED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 xml:space="preserve"> = 500</w:t>
                  </w:r>
                </w:p>
                <w:p w14:paraId="3E8F9EB8" w14:textId="77777777" w:rsidR="00D640AE" w:rsidRPr="003D7019" w:rsidRDefault="00D640AE" w:rsidP="003D70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FF0000"/>
                      <w:sz w:val="19"/>
                      <w:szCs w:val="19"/>
                      <w:lang w:eastAsia="en-US"/>
                    </w:rPr>
                  </w:pPr>
                  <w:r w:rsidRPr="003D7019">
                    <w:rPr>
                      <w:rFonts w:ascii="돋움체" w:eastAsia="돋움체" w:cs="돋움체"/>
                      <w:color w:val="FF0000"/>
                      <w:sz w:val="19"/>
                      <w:szCs w:val="19"/>
                      <w:lang w:eastAsia="en-US"/>
                    </w:rPr>
                    <w:tab/>
                    <w:t>SYSTEM_WIN,</w:t>
                  </w:r>
                </w:p>
                <w:p w14:paraId="71880BF7" w14:textId="26C8CBDE" w:rsidR="00D640AE" w:rsidRPr="003D7019" w:rsidRDefault="00D640AE" w:rsidP="003D70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FF0000"/>
                      <w:sz w:val="19"/>
                      <w:szCs w:val="19"/>
                      <w:lang w:eastAsia="en-US"/>
                    </w:rPr>
                  </w:pPr>
                  <w:r w:rsidRPr="003D7019">
                    <w:rPr>
                      <w:rFonts w:ascii="돋움체" w:eastAsia="돋움체" w:cs="돋움체"/>
                      <w:color w:val="FF0000"/>
                      <w:sz w:val="19"/>
                      <w:szCs w:val="19"/>
                      <w:lang w:eastAsia="en-US"/>
                    </w:rPr>
                    <w:tab/>
                    <w:t>SYSTEM_LOSE,</w:t>
                  </w:r>
                </w:p>
                <w:p w14:paraId="0B3FF945" w14:textId="77777777" w:rsidR="00D640AE" w:rsidRDefault="00D640AE" w:rsidP="009D13AE"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};</w:t>
                  </w:r>
                </w:p>
              </w:txbxContent>
            </v:textbox>
            <w10:anchorlock/>
          </v:shape>
        </w:pict>
      </w:r>
      <w:r w:rsidR="003D7019"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09B3F3F6" w14:textId="61D71733" w:rsidR="00347C08" w:rsidRDefault="00347C08" w:rsidP="00347C08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8" w:name="_Toc55249470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lastRenderedPageBreak/>
        <w:t>클라이언트 함수</w:t>
      </w:r>
      <w:bookmarkEnd w:id="8"/>
    </w:p>
    <w:p w14:paraId="13A1E2A9" w14:textId="77777777" w:rsidR="00343D30" w:rsidRPr="00343D30" w:rsidRDefault="00343D30" w:rsidP="00343D30"/>
    <w:p w14:paraId="0807E497" w14:textId="72351ED3" w:rsidR="00317202" w:rsidRDefault="00FD6C29" w:rsidP="00317202">
      <w:pPr>
        <w:pStyle w:val="3"/>
        <w:rPr>
          <w:rFonts w:eastAsia="KoPubWorld돋움체 Bold" w:cs="KoPubWorld돋움체 Bold"/>
        </w:rPr>
      </w:pPr>
      <w:bookmarkStart w:id="9" w:name="_Toc55249471"/>
      <w:r w:rsidRPr="00701951">
        <w:rPr>
          <w:rFonts w:eastAsia="KoPubWorld돋움체 Bold" w:cs="KoPubWorld돋움체 Bold"/>
          <w:color w:val="0070C0"/>
        </w:rPr>
        <w:t xml:space="preserve">bool </w:t>
      </w:r>
      <w:proofErr w:type="spellStart"/>
      <w:proofErr w:type="gramStart"/>
      <w:r w:rsidRPr="00701951">
        <w:rPr>
          <w:rFonts w:eastAsia="KoPubWorld돋움체 Bold" w:cs="KoPubWorld돋움체 Bold"/>
        </w:rPr>
        <w:t>Sign</w:t>
      </w:r>
      <w:r w:rsidR="00701951" w:rsidRPr="00701951">
        <w:rPr>
          <w:rFonts w:eastAsia="KoPubWorld돋움체 Bold" w:cs="KoPubWorld돋움체 Bold"/>
        </w:rPr>
        <w:t>I</w:t>
      </w:r>
      <w:r w:rsidRPr="00701951">
        <w:rPr>
          <w:rFonts w:eastAsia="KoPubWorld돋움체 Bold" w:cs="KoPubWorld돋움체 Bold"/>
        </w:rPr>
        <w:t>n</w:t>
      </w:r>
      <w:proofErr w:type="spellEnd"/>
      <w:r w:rsidR="00B65A0D" w:rsidRPr="00701951">
        <w:rPr>
          <w:rFonts w:eastAsia="KoPubWorld돋움체 Bold" w:cs="KoPubWorld돋움체 Bold"/>
        </w:rPr>
        <w:t>(</w:t>
      </w:r>
      <w:proofErr w:type="gramEnd"/>
      <w:r w:rsidR="00B65A0D" w:rsidRPr="00701951">
        <w:rPr>
          <w:rFonts w:eastAsia="KoPubWorld돋움체 Bold" w:cs="KoPubWorld돋움체 Bold"/>
          <w:color w:val="0070C0"/>
        </w:rPr>
        <w:t>char</w:t>
      </w:r>
      <w:r w:rsidR="00B65A0D" w:rsidRPr="00701951">
        <w:rPr>
          <w:rFonts w:eastAsia="KoPubWorld돋움체 Bold" w:cs="KoPubWorld돋움체 Bold"/>
        </w:rPr>
        <w:t>*</w:t>
      </w:r>
      <w:r w:rsidR="00B65A0D" w:rsidRPr="00701951">
        <w:rPr>
          <w:rFonts w:eastAsia="KoPubWorld돋움체 Bold" w:cs="KoPubWorld돋움체 Bold"/>
          <w:color w:val="0070C0"/>
        </w:rPr>
        <w:t xml:space="preserve"> </w:t>
      </w:r>
      <w:r w:rsidR="00B65A0D" w:rsidRPr="00701951">
        <w:rPr>
          <w:rFonts w:eastAsia="KoPubWorld돋움체 Bold" w:cs="KoPubWorld돋움체 Bold"/>
        </w:rPr>
        <w:t>id)</w:t>
      </w:r>
      <w:bookmarkEnd w:id="9"/>
    </w:p>
    <w:p w14:paraId="1E30C27A" w14:textId="0C8AC5B5" w:rsidR="008B1A52" w:rsidRPr="008B1A52" w:rsidRDefault="00F011D7" w:rsidP="00F011D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31720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플레이어가 입력한 I</w:t>
      </w:r>
      <w:r w:rsidRPr="00317202">
        <w:rPr>
          <w:rFonts w:ascii="KoPubWorld돋움체 Light" w:eastAsia="KoPubWorld돋움체 Light" w:hAnsi="KoPubWorld돋움체 Light" w:cs="KoPubWorld돋움체 Light"/>
          <w:sz w:val="24"/>
          <w:szCs w:val="24"/>
        </w:rPr>
        <w:t>D</w:t>
      </w:r>
      <w:r w:rsidRPr="0031720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로 서버에 로그인 요청</w:t>
      </w:r>
    </w:p>
    <w:p w14:paraId="1CF94F1B" w14:textId="05B9197E" w:rsidR="0003102F" w:rsidRDefault="0003102F" w:rsidP="00F011D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8B1A52">
        <w:rPr>
          <w:rFonts w:ascii="Consolas" w:eastAsia="KoPubWorld돋움체 Light" w:hAnsi="Consolas" w:cs="KoPubWorld돋움체 Light"/>
          <w:sz w:val="24"/>
          <w:szCs w:val="24"/>
        </w:rPr>
        <w:t>send(LOGIN_REQUEST, char* id)</w:t>
      </w:r>
      <w:r w:rsidR="008B1A52"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I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D</w:t>
      </w:r>
      <w:r w:rsidR="00F011D7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를 서버에 전송,</w:t>
      </w:r>
      <w:r w:rsidR="00F011D7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F011D7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서버는 중복된 </w:t>
      </w:r>
      <w:r w:rsidR="00F011D7">
        <w:rPr>
          <w:rFonts w:ascii="KoPubWorld돋움체 Light" w:eastAsia="KoPubWorld돋움체 Light" w:hAnsi="KoPubWorld돋움체 Light" w:cs="KoPubWorld돋움체 Light"/>
          <w:sz w:val="24"/>
          <w:szCs w:val="24"/>
        </w:rPr>
        <w:t>ID</w:t>
      </w:r>
      <w:r w:rsidR="00F011D7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가 있는지 검사</w:t>
      </w:r>
    </w:p>
    <w:p w14:paraId="2913AF45" w14:textId="167D8E07" w:rsidR="00817B6E" w:rsidRDefault="00817B6E" w:rsidP="00F011D7">
      <w:pPr>
        <w:pStyle w:val="af4"/>
        <w:numPr>
          <w:ilvl w:val="1"/>
          <w:numId w:val="36"/>
        </w:num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proofErr w:type="spellStart"/>
      <w:r w:rsidRPr="008B1A52">
        <w:rPr>
          <w:rFonts w:ascii="Consolas" w:eastAsia="KoPubWorld돋움체 Light" w:hAnsi="Consolas" w:cs="KoPubWorld돋움체 Light"/>
          <w:sz w:val="24"/>
          <w:szCs w:val="24"/>
        </w:rPr>
        <w:t>recv</w:t>
      </w:r>
      <w:proofErr w:type="spellEnd"/>
      <w:r w:rsidRPr="008B1A52">
        <w:rPr>
          <w:rFonts w:ascii="Consolas" w:eastAsia="KoPubWorld돋움체 Light" w:hAnsi="Consolas" w:cs="KoPubWorld돋움체 Light"/>
          <w:sz w:val="24"/>
          <w:szCs w:val="24"/>
        </w:rPr>
        <w:t>(LOGIN_SUCCESS)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중복된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ID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가 없다면 이 결과를 </w:t>
      </w:r>
      <w:proofErr w:type="spellStart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recv</w:t>
      </w:r>
      <w:proofErr w:type="spellEnd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함수는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true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반환</w:t>
      </w:r>
    </w:p>
    <w:p w14:paraId="3843651C" w14:textId="5B13EA36" w:rsidR="008B1A52" w:rsidRDefault="00817B6E" w:rsidP="008B1A52">
      <w:pPr>
        <w:pStyle w:val="af4"/>
        <w:numPr>
          <w:ilvl w:val="1"/>
          <w:numId w:val="36"/>
        </w:num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proofErr w:type="spellStart"/>
      <w:r w:rsidRPr="008B1A52">
        <w:rPr>
          <w:rFonts w:ascii="Consolas" w:eastAsia="KoPubWorld돋움체 Light" w:hAnsi="Consolas" w:cs="KoPubWorld돋움체 Light"/>
          <w:sz w:val="24"/>
          <w:szCs w:val="24"/>
        </w:rPr>
        <w:t>recv</w:t>
      </w:r>
      <w:proofErr w:type="spellEnd"/>
      <w:r w:rsidRPr="008B1A52">
        <w:rPr>
          <w:rFonts w:ascii="Consolas" w:eastAsia="KoPubWorld돋움체 Light" w:hAnsi="Consolas" w:cs="KoPubWorld돋움체 Light"/>
          <w:sz w:val="24"/>
          <w:szCs w:val="24"/>
        </w:rPr>
        <w:t>(LOGIN_FAIL)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 w:rsidRPr="008B1A5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중복된 </w:t>
      </w:r>
      <w:r w:rsidRPr="008B1A52">
        <w:rPr>
          <w:rFonts w:ascii="KoPubWorld돋움체 Light" w:eastAsia="KoPubWorld돋움체 Light" w:hAnsi="KoPubWorld돋움체 Light" w:cs="KoPubWorld돋움체 Light"/>
          <w:sz w:val="24"/>
          <w:szCs w:val="24"/>
        </w:rPr>
        <w:t>ID</w:t>
      </w:r>
      <w:r w:rsidRPr="008B1A5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가 있다면 이 결과를 </w:t>
      </w:r>
      <w:proofErr w:type="spellStart"/>
      <w:r w:rsidRPr="008B1A52">
        <w:rPr>
          <w:rFonts w:ascii="KoPubWorld돋움체 Light" w:eastAsia="KoPubWorld돋움체 Light" w:hAnsi="KoPubWorld돋움체 Light" w:cs="KoPubWorld돋움체 Light"/>
          <w:sz w:val="24"/>
          <w:szCs w:val="24"/>
        </w:rPr>
        <w:t>recv</w:t>
      </w:r>
      <w:proofErr w:type="spellEnd"/>
      <w:r w:rsidRPr="008B1A52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, </w:t>
      </w:r>
      <w:r w:rsidRPr="008B1A5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함수는 </w:t>
      </w:r>
      <w:r w:rsidRPr="008B1A52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false </w:t>
      </w:r>
      <w:r w:rsidRPr="008B1A5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반환</w:t>
      </w:r>
    </w:p>
    <w:p w14:paraId="260CF51B" w14:textId="77777777" w:rsidR="00B75643" w:rsidRPr="00B75643" w:rsidRDefault="00B75643" w:rsidP="00B75643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073F90C1" w14:textId="0EB12046" w:rsidR="00701951" w:rsidRPr="00701951" w:rsidRDefault="00701951" w:rsidP="00701951">
      <w:pPr>
        <w:pStyle w:val="3"/>
        <w:rPr>
          <w:rFonts w:eastAsia="KoPubWorld돋움체 Bold" w:cs="KoPubWorld돋움체 Bold"/>
          <w:color w:val="0070C0"/>
        </w:rPr>
      </w:pPr>
      <w:bookmarkStart w:id="10" w:name="_Toc55249472"/>
      <w:r w:rsidRPr="00701951">
        <w:rPr>
          <w:rFonts w:eastAsia="KoPubWorld돋움체 Bold" w:cs="KoPubWorld돋움체 Bold"/>
          <w:color w:val="0070C0"/>
        </w:rPr>
        <w:t xml:space="preserve">bool </w:t>
      </w:r>
      <w:proofErr w:type="spellStart"/>
      <w:proofErr w:type="gramStart"/>
      <w:r>
        <w:rPr>
          <w:rFonts w:eastAsia="KoPubWorld돋움체 Bold" w:cs="KoPubWorld돋움체 Bold"/>
        </w:rPr>
        <w:t>RequestMatchMaking</w:t>
      </w:r>
      <w:proofErr w:type="spellEnd"/>
      <w:r w:rsidRPr="00701951">
        <w:rPr>
          <w:rFonts w:eastAsia="KoPubWorld돋움체 Bold" w:cs="KoPubWorld돋움체 Bold"/>
        </w:rPr>
        <w:t>(</w:t>
      </w:r>
      <w:proofErr w:type="gramEnd"/>
      <w:r w:rsidRPr="00701951">
        <w:rPr>
          <w:rFonts w:eastAsia="KoPubWorld돋움체 Bold" w:cs="KoPubWorld돋움체 Bold"/>
        </w:rPr>
        <w:t>)</w:t>
      </w:r>
      <w:bookmarkEnd w:id="10"/>
    </w:p>
    <w:p w14:paraId="5E7BF2A2" w14:textId="6CC63F53" w:rsidR="00F011D7" w:rsidRPr="00817B6E" w:rsidRDefault="00F011D7" w:rsidP="00F011D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817B6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다른 유저와의 매</w:t>
      </w:r>
      <w:r w:rsidR="000A4900" w:rsidRPr="00817B6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칭</w:t>
      </w:r>
      <w:r w:rsidR="004D41D7" w:rsidRPr="00817B6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r w:rsidR="000A4900" w:rsidRPr="00817B6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신청을 서</w:t>
      </w:r>
      <w:r w:rsidRPr="00817B6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버에 요청</w:t>
      </w:r>
    </w:p>
    <w:p w14:paraId="13B9B121" w14:textId="0872CCAE" w:rsidR="000A4900" w:rsidRDefault="000A4900" w:rsidP="00F011D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B75643">
        <w:rPr>
          <w:rFonts w:ascii="Consolas" w:eastAsia="KoPubWorld돋움체 Light" w:hAnsi="Consolas" w:cs="KoPubWorld돋움체 Light"/>
          <w:sz w:val="24"/>
          <w:szCs w:val="24"/>
        </w:rPr>
        <w:t>send(MATCH_REQUEST)</w:t>
      </w:r>
      <w:r w:rsidR="00817B6E"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 w:rsidR="00081BC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서버에 매칭 신청에 해당하는 프로토콜 전송,</w:t>
      </w:r>
      <w:r w:rsidR="00081BC5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081BC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서버는 </w:t>
      </w:r>
      <w:proofErr w:type="spellStart"/>
      <w:r w:rsidR="00081BC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랜덤한</w:t>
      </w:r>
      <w:proofErr w:type="spellEnd"/>
      <w:r w:rsidR="00081BC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두 명의 매칭 가능한 유저 검색</w:t>
      </w:r>
    </w:p>
    <w:p w14:paraId="61C68CF0" w14:textId="134E5708" w:rsidR="000A4900" w:rsidRDefault="000A4900" w:rsidP="00F011D7">
      <w:pPr>
        <w:pStyle w:val="af4"/>
        <w:numPr>
          <w:ilvl w:val="1"/>
          <w:numId w:val="36"/>
        </w:num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proofErr w:type="spellStart"/>
      <w:r w:rsidRPr="00B75643">
        <w:rPr>
          <w:rFonts w:ascii="Consolas" w:eastAsia="KoPubWorld돋움체 Light" w:hAnsi="Consolas" w:cs="KoPubWorld돋움체 Light"/>
          <w:sz w:val="24"/>
          <w:szCs w:val="24"/>
        </w:rPr>
        <w:t>recv</w:t>
      </w:r>
      <w:proofErr w:type="spellEnd"/>
      <w:r w:rsidRPr="00B75643">
        <w:rPr>
          <w:rFonts w:ascii="Consolas" w:eastAsia="KoPubWorld돋움체 Light" w:hAnsi="Consolas" w:cs="KoPubWorld돋움체 Light"/>
          <w:sz w:val="24"/>
          <w:szCs w:val="24"/>
        </w:rPr>
        <w:t>(MATCH_SUCCESS</w:t>
      </w:r>
      <w:r w:rsidR="00983C66" w:rsidRPr="00B75643">
        <w:rPr>
          <w:rFonts w:ascii="Consolas" w:eastAsia="KoPubWorld돋움체 Light" w:hAnsi="Consolas" w:cs="KoPubWorld돋움체 Light"/>
          <w:sz w:val="24"/>
          <w:szCs w:val="24"/>
        </w:rPr>
        <w:t>,</w:t>
      </w:r>
      <w:r w:rsidR="006C7F40" w:rsidRPr="00B75643">
        <w:rPr>
          <w:rFonts w:ascii="Consolas" w:eastAsia="KoPubWorld돋움체 Light" w:hAnsi="Consolas" w:cs="KoPubWorld돋움체 Light"/>
          <w:sz w:val="24"/>
          <w:szCs w:val="24"/>
        </w:rPr>
        <w:t xml:space="preserve"> </w:t>
      </w:r>
      <w:r w:rsidR="00BD6BCE" w:rsidRPr="00B75643">
        <w:rPr>
          <w:rFonts w:ascii="Consolas" w:eastAsia="KoPubWorld돋움체 Light" w:hAnsi="Consolas" w:cs="KoPubWorld돋움체 Light"/>
          <w:sz w:val="24"/>
          <w:szCs w:val="24"/>
        </w:rPr>
        <w:t>pair&lt;</w:t>
      </w:r>
      <w:proofErr w:type="spellStart"/>
      <w:r w:rsidR="00BD6BCE" w:rsidRPr="00B75643">
        <w:rPr>
          <w:rFonts w:ascii="Consolas" w:eastAsia="KoPubWorld돋움체 Light" w:hAnsi="Consolas" w:cs="KoPubWorld돋움체 Light"/>
          <w:sz w:val="24"/>
          <w:szCs w:val="24"/>
        </w:rPr>
        <w:t>PlayerPacket</w:t>
      </w:r>
      <w:proofErr w:type="spellEnd"/>
      <w:r w:rsidR="00BD6BCE" w:rsidRPr="00B75643">
        <w:rPr>
          <w:rFonts w:ascii="Consolas" w:eastAsia="KoPubWorld돋움체 Light" w:hAnsi="Consolas" w:cs="KoPubWorld돋움체 Light"/>
          <w:sz w:val="24"/>
          <w:szCs w:val="24"/>
        </w:rPr>
        <w:t xml:space="preserve">, </w:t>
      </w:r>
      <w:proofErr w:type="spellStart"/>
      <w:r w:rsidR="00BD6BCE" w:rsidRPr="00B75643">
        <w:rPr>
          <w:rFonts w:ascii="Consolas" w:eastAsia="KoPubWorld돋움체 Light" w:hAnsi="Consolas" w:cs="KoPubWorld돋움체 Light"/>
          <w:sz w:val="24"/>
          <w:szCs w:val="24"/>
        </w:rPr>
        <w:t>PlayerPacket</w:t>
      </w:r>
      <w:proofErr w:type="spellEnd"/>
      <w:r w:rsidR="00BD6BCE" w:rsidRPr="00B75643">
        <w:rPr>
          <w:rFonts w:ascii="Consolas" w:eastAsia="KoPubWorld돋움체 Light" w:hAnsi="Consolas" w:cs="KoPubWorld돋움체 Light"/>
          <w:sz w:val="24"/>
          <w:szCs w:val="24"/>
        </w:rPr>
        <w:t>&gt;</w:t>
      </w:r>
      <w:r w:rsidRPr="00B75643">
        <w:rPr>
          <w:rFonts w:ascii="Consolas" w:eastAsia="KoPubWorld돋움체 Light" w:hAnsi="Consolas" w:cs="KoPubWorld돋움체 Light"/>
          <w:sz w:val="24"/>
          <w:szCs w:val="24"/>
        </w:rPr>
        <w:t>)</w:t>
      </w:r>
      <w:r w:rsidR="00B75643"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 w:rsidR="00A27094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매칭이 성공하면 </w:t>
      </w:r>
      <w:r w:rsidR="006C7F4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플레이어의 정보</w:t>
      </w:r>
      <w:r w:rsidR="004A44E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가 있는 </w:t>
      </w:r>
      <w:r w:rsidR="004A44E8">
        <w:rPr>
          <w:rFonts w:ascii="KoPubWorld돋움체 Light" w:eastAsia="KoPubWorld돋움체 Light" w:hAnsi="KoPubWorld돋움체 Light" w:cs="KoPubWorld돋움체 Light"/>
          <w:sz w:val="24"/>
          <w:szCs w:val="24"/>
        </w:rPr>
        <w:t>pair</w:t>
      </w:r>
      <w:r w:rsidR="006C7F4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와 프로토콜 </w:t>
      </w:r>
      <w:proofErr w:type="spellStart"/>
      <w:r w:rsidR="006C7F40">
        <w:rPr>
          <w:rFonts w:ascii="KoPubWorld돋움체 Light" w:eastAsia="KoPubWorld돋움체 Light" w:hAnsi="KoPubWorld돋움체 Light" w:cs="KoPubWorld돋움체 Light"/>
          <w:sz w:val="24"/>
          <w:szCs w:val="24"/>
        </w:rPr>
        <w:t>recv</w:t>
      </w:r>
      <w:proofErr w:type="spellEnd"/>
      <w:r w:rsidR="00A27094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, </w:t>
      </w:r>
      <w:r w:rsidR="00A27094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함수는 </w:t>
      </w:r>
      <w:r w:rsidR="00A27094">
        <w:rPr>
          <w:rFonts w:ascii="KoPubWorld돋움체 Light" w:eastAsia="KoPubWorld돋움체 Light" w:hAnsi="KoPubWorld돋움체 Light" w:cs="KoPubWorld돋움체 Light"/>
          <w:sz w:val="24"/>
          <w:szCs w:val="24"/>
        </w:rPr>
        <w:t>true</w:t>
      </w:r>
      <w:r w:rsidR="00A27094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반환</w:t>
      </w:r>
    </w:p>
    <w:p w14:paraId="0C1D5DE3" w14:textId="66225F95" w:rsidR="00081BC5" w:rsidRDefault="00081BC5" w:rsidP="00F011D7">
      <w:pPr>
        <w:pStyle w:val="af4"/>
        <w:numPr>
          <w:ilvl w:val="1"/>
          <w:numId w:val="36"/>
        </w:num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proofErr w:type="spellStart"/>
      <w:r w:rsidRPr="00B75643">
        <w:rPr>
          <w:rFonts w:ascii="Consolas" w:eastAsia="KoPubWorld돋움체 Light" w:hAnsi="Consolas" w:cs="KoPubWorld돋움체 Light"/>
          <w:sz w:val="24"/>
          <w:szCs w:val="24"/>
        </w:rPr>
        <w:t>recv</w:t>
      </w:r>
      <w:proofErr w:type="spellEnd"/>
      <w:r w:rsidRPr="00B75643">
        <w:rPr>
          <w:rFonts w:ascii="Consolas" w:eastAsia="KoPubWorld돋움체 Light" w:hAnsi="Consolas" w:cs="KoPubWorld돋움체 Light"/>
          <w:sz w:val="24"/>
          <w:szCs w:val="24"/>
        </w:rPr>
        <w:t>(MATCH_FAIL</w:t>
      </w:r>
      <w:r w:rsidR="00983C66" w:rsidRPr="00B75643">
        <w:rPr>
          <w:rFonts w:ascii="Consolas" w:eastAsia="KoPubWorld돋움체 Light" w:hAnsi="Consolas" w:cs="KoPubWorld돋움체 Light"/>
          <w:sz w:val="24"/>
          <w:szCs w:val="24"/>
        </w:rPr>
        <w:t>, NULL</w:t>
      </w:r>
      <w:r w:rsidRPr="00B75643">
        <w:rPr>
          <w:rFonts w:ascii="Consolas" w:eastAsia="KoPubWorld돋움체 Light" w:hAnsi="Consolas" w:cs="KoPubWorld돋움체 Light"/>
          <w:sz w:val="24"/>
          <w:szCs w:val="24"/>
        </w:rPr>
        <w:t>)</w:t>
      </w:r>
      <w:r w:rsidR="00B75643"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 w:rsidR="00A27094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매칭이 실패하면 이 결과를 </w:t>
      </w:r>
      <w:proofErr w:type="spellStart"/>
      <w:r w:rsidR="00A27094">
        <w:rPr>
          <w:rFonts w:ascii="KoPubWorld돋움체 Light" w:eastAsia="KoPubWorld돋움체 Light" w:hAnsi="KoPubWorld돋움체 Light" w:cs="KoPubWorld돋움체 Light"/>
          <w:sz w:val="24"/>
          <w:szCs w:val="24"/>
        </w:rPr>
        <w:t>recv</w:t>
      </w:r>
      <w:proofErr w:type="spellEnd"/>
      <w:r w:rsidR="00A27094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, </w:t>
      </w:r>
      <w:r w:rsidR="00A27094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함수는</w:t>
      </w:r>
      <w:r w:rsidR="00A27094">
        <w:rPr>
          <w:rFonts w:ascii="KoPubWorld돋움체 Light" w:eastAsia="KoPubWorld돋움체 Light" w:hAnsi="KoPubWorld돋움체 Light" w:cs="KoPubWorld돋움체 Light"/>
          <w:sz w:val="24"/>
          <w:szCs w:val="24"/>
        </w:rPr>
        <w:t>false</w:t>
      </w:r>
      <w:r w:rsidR="00A27094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반환</w:t>
      </w:r>
    </w:p>
    <w:p w14:paraId="4FB9BC35" w14:textId="77777777" w:rsidR="00B75643" w:rsidRPr="00B75643" w:rsidRDefault="00B75643" w:rsidP="00B75643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79EF605E" w14:textId="40DCAAAA" w:rsidR="00701951" w:rsidRPr="00701951" w:rsidRDefault="00701951" w:rsidP="00701951">
      <w:pPr>
        <w:pStyle w:val="3"/>
        <w:rPr>
          <w:rFonts w:eastAsia="KoPubWorld돋움체 Bold" w:cs="KoPubWorld돋움체 Bold"/>
          <w:color w:val="0070C0"/>
        </w:rPr>
      </w:pPr>
      <w:bookmarkStart w:id="11" w:name="_Toc55249473"/>
      <w:r>
        <w:rPr>
          <w:rFonts w:eastAsia="KoPubWorld돋움체 Bold" w:cs="KoPubWorld돋움체 Bold"/>
          <w:color w:val="0070C0"/>
        </w:rPr>
        <w:t>void</w:t>
      </w:r>
      <w:r w:rsidRPr="00701951">
        <w:rPr>
          <w:rFonts w:eastAsia="KoPubWorld돋움체 Bold" w:cs="KoPubWorld돋움체 Bold"/>
          <w:color w:val="0070C0"/>
        </w:rPr>
        <w:t xml:space="preserve"> </w:t>
      </w:r>
      <w:proofErr w:type="spellStart"/>
      <w:proofErr w:type="gramStart"/>
      <w:r>
        <w:rPr>
          <w:rFonts w:eastAsia="KoPubWorld돋움체 Bold" w:cs="KoPubWorld돋움체 Bold"/>
        </w:rPr>
        <w:t>LoadMap</w:t>
      </w:r>
      <w:proofErr w:type="spellEnd"/>
      <w:r w:rsidRPr="00701951">
        <w:rPr>
          <w:rFonts w:eastAsia="KoPubWorld돋움체 Bold" w:cs="KoPubWorld돋움체 Bold"/>
        </w:rPr>
        <w:t>(</w:t>
      </w:r>
      <w:proofErr w:type="spellStart"/>
      <w:proofErr w:type="gramEnd"/>
      <w:r w:rsidR="00EC05B6" w:rsidRPr="00EC05B6">
        <w:rPr>
          <w:rFonts w:eastAsia="KoPubWorld돋움체 Bold" w:cs="KoPubWorld돋움체 Bold" w:hint="eastAsia"/>
          <w:b/>
          <w:bCs w:val="0"/>
          <w:color w:val="FF0000"/>
        </w:rPr>
        <w:t>S</w:t>
      </w:r>
      <w:r w:rsidR="00EC05B6" w:rsidRPr="00EC05B6">
        <w:rPr>
          <w:rFonts w:eastAsia="KoPubWorld돋움체 Bold" w:cs="KoPubWorld돋움체 Bold"/>
          <w:b/>
          <w:bCs w:val="0"/>
          <w:color w:val="FF0000"/>
        </w:rPr>
        <w:t>ceneSequence</w:t>
      </w:r>
      <w:proofErr w:type="spellEnd"/>
      <w:r w:rsidR="00EC05B6" w:rsidRPr="00EC05B6">
        <w:rPr>
          <w:rFonts w:eastAsia="KoPubWorld돋움체 Bold" w:cs="KoPubWorld돋움체 Bold"/>
          <w:b/>
          <w:bCs w:val="0"/>
          <w:color w:val="FF0000"/>
        </w:rPr>
        <w:t xml:space="preserve"> sequence</w:t>
      </w:r>
      <w:r w:rsidRPr="00701951">
        <w:rPr>
          <w:rFonts w:eastAsia="KoPubWorld돋움체 Bold" w:cs="KoPubWorld돋움체 Bold"/>
        </w:rPr>
        <w:t>)</w:t>
      </w:r>
      <w:bookmarkEnd w:id="11"/>
    </w:p>
    <w:p w14:paraId="215D9764" w14:textId="0AFCACCE" w:rsidR="00E04050" w:rsidRDefault="00B2795E" w:rsidP="0048285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매치 메이킹에서 받은 유저 정보를 바탕으로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Lobby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에서 </w:t>
      </w:r>
      <w:r w:rsidR="00EC05B6" w:rsidRPr="00EC05B6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>In Game</w:t>
      </w:r>
      <w:r w:rsidR="00EC05B6" w:rsidRPr="00EC05B6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EC05B6" w:rsidRPr="00EC05B6">
        <w:rPr>
          <w:rFonts w:ascii="KoPubWorld돋움체 Light" w:eastAsia="KoPubWorld돋움체 Light" w:hAnsi="KoPubWorld돋움체 Light" w:cs="KoPubWorld돋움체 Light" w:hint="eastAsia"/>
          <w:b/>
          <w:bCs/>
          <w:color w:val="FF0000"/>
          <w:sz w:val="24"/>
          <w:szCs w:val="24"/>
        </w:rPr>
        <w:t>s</w:t>
      </w:r>
      <w:r w:rsidR="00EC05B6" w:rsidRPr="00EC05B6">
        <w:rPr>
          <w:rFonts w:ascii="KoPubWorld돋움체 Light" w:eastAsia="KoPubWorld돋움체 Light" w:hAnsi="KoPubWorld돋움체 Light" w:cs="KoPubWorld돋움체 Light"/>
          <w:b/>
          <w:bCs/>
          <w:color w:val="FF0000"/>
          <w:sz w:val="24"/>
          <w:szCs w:val="24"/>
        </w:rPr>
        <w:t>equence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으로 씬 이동</w:t>
      </w:r>
    </w:p>
    <w:p w14:paraId="60F78C37" w14:textId="77777777" w:rsidR="00B75643" w:rsidRDefault="00B75643" w:rsidP="0048285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70D0C889" w14:textId="2567FD5F" w:rsidR="00701951" w:rsidRPr="00EC05B6" w:rsidRDefault="00701951" w:rsidP="00701951">
      <w:pPr>
        <w:pStyle w:val="3"/>
        <w:rPr>
          <w:rFonts w:eastAsia="KoPubWorld돋움체 Bold" w:cs="KoPubWorld돋움체 Bold"/>
          <w:strike/>
          <w:color w:val="0070C0"/>
        </w:rPr>
      </w:pPr>
      <w:bookmarkStart w:id="12" w:name="_Toc55249474"/>
      <w:r w:rsidRPr="00EC05B6">
        <w:rPr>
          <w:rFonts w:eastAsia="KoPubWorld돋움체 Bold" w:cs="KoPubWorld돋움체 Bold"/>
          <w:strike/>
          <w:color w:val="0070C0"/>
        </w:rPr>
        <w:t xml:space="preserve">bool </w:t>
      </w:r>
      <w:proofErr w:type="spellStart"/>
      <w:proofErr w:type="gramStart"/>
      <w:r w:rsidRPr="00EC05B6">
        <w:rPr>
          <w:rFonts w:eastAsia="KoPubWorld돋움체 Bold" w:cs="KoPubWorld돋움체 Bold"/>
          <w:strike/>
        </w:rPr>
        <w:t>StartCountDown</w:t>
      </w:r>
      <w:proofErr w:type="spellEnd"/>
      <w:r w:rsidRPr="00EC05B6">
        <w:rPr>
          <w:rFonts w:eastAsia="KoPubWorld돋움체 Bold" w:cs="KoPubWorld돋움체 Bold"/>
          <w:strike/>
        </w:rPr>
        <w:t>(</w:t>
      </w:r>
      <w:proofErr w:type="gramEnd"/>
      <w:r w:rsidRPr="00EC05B6">
        <w:rPr>
          <w:rFonts w:eastAsia="KoPubWorld돋움체 Bold" w:cs="KoPubWorld돋움체 Bold"/>
          <w:strike/>
        </w:rPr>
        <w:t>)</w:t>
      </w:r>
      <w:bookmarkEnd w:id="12"/>
    </w:p>
    <w:p w14:paraId="7DA1ED5A" w14:textId="44812CC9" w:rsidR="00E04050" w:rsidRPr="00EC05B6" w:rsidRDefault="00A95FAB" w:rsidP="00482857">
      <w:pPr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</w:pPr>
      <w:r w:rsidRPr="00EC05B6">
        <w:rPr>
          <w:rFonts w:ascii="KoPubWorld돋움체 Light" w:eastAsia="KoPubWorld돋움체 Light" w:hAnsi="KoPubWorld돋움체 Light" w:cs="KoPubWorld돋움체 Light" w:hint="eastAsia"/>
          <w:strike/>
          <w:sz w:val="24"/>
          <w:szCs w:val="24"/>
        </w:rPr>
        <w:t>두 클라이언트 모두</w:t>
      </w:r>
      <w:r w:rsidRPr="00EC05B6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 xml:space="preserve"> send(ENTER_INGAME_REQUEST)</w:t>
      </w:r>
      <w:r w:rsidRPr="00EC05B6">
        <w:rPr>
          <w:rFonts w:ascii="KoPubWorld돋움체 Light" w:eastAsia="KoPubWorld돋움체 Light" w:hAnsi="KoPubWorld돋움체 Light" w:cs="KoPubWorld돋움체 Light" w:hint="eastAsia"/>
          <w:strike/>
          <w:sz w:val="24"/>
          <w:szCs w:val="24"/>
        </w:rPr>
        <w:t>를 완료하면</w:t>
      </w:r>
      <w:r w:rsidRPr="00EC05B6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 xml:space="preserve">, </w:t>
      </w:r>
      <w:r w:rsidRPr="00EC05B6">
        <w:rPr>
          <w:rFonts w:ascii="KoPubWorld돋움체 Light" w:eastAsia="KoPubWorld돋움체 Light" w:hAnsi="KoPubWorld돋움체 Light" w:cs="KoPubWorld돋움체 Light" w:hint="eastAsia"/>
          <w:strike/>
          <w:sz w:val="24"/>
          <w:szCs w:val="24"/>
        </w:rPr>
        <w:t>카운트다운 후 플레이어에게 이동 권한 부여</w:t>
      </w:r>
    </w:p>
    <w:p w14:paraId="2A9FE81F" w14:textId="77777777" w:rsidR="00343D30" w:rsidRDefault="00343D30" w:rsidP="0048285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250A0825" w14:textId="5398C394" w:rsidR="00701951" w:rsidRPr="00343D30" w:rsidRDefault="00701951" w:rsidP="00343D30">
      <w:pPr>
        <w:pStyle w:val="3"/>
        <w:rPr>
          <w:rFonts w:eastAsia="KoPubWorld돋움체 Bold" w:cs="KoPubWorld돋움체 Bold"/>
          <w:color w:val="0070C0"/>
        </w:rPr>
      </w:pPr>
      <w:bookmarkStart w:id="13" w:name="_Toc55249475"/>
      <w:r>
        <w:rPr>
          <w:rFonts w:eastAsia="KoPubWorld돋움체 Bold" w:cs="KoPubWorld돋움체 Bold"/>
          <w:color w:val="0070C0"/>
        </w:rPr>
        <w:t>void</w:t>
      </w:r>
      <w:r w:rsidRPr="00701951">
        <w:rPr>
          <w:rFonts w:eastAsia="KoPubWorld돋움체 Bold" w:cs="KoPubWorld돋움체 Bold"/>
          <w:color w:val="0070C0"/>
        </w:rPr>
        <w:t xml:space="preserve"> </w:t>
      </w:r>
      <w:proofErr w:type="spellStart"/>
      <w:proofErr w:type="gramStart"/>
      <w:r>
        <w:rPr>
          <w:rFonts w:eastAsia="KoPubWorld돋움체 Bold" w:cs="KoPubWorld돋움체 Bold"/>
        </w:rPr>
        <w:t>PlayerMove</w:t>
      </w:r>
      <w:proofErr w:type="spellEnd"/>
      <w:r w:rsidRPr="00701951">
        <w:rPr>
          <w:rFonts w:eastAsia="KoPubWorld돋움체 Bold" w:cs="KoPubWorld돋움체 Bold"/>
        </w:rPr>
        <w:t>(</w:t>
      </w:r>
      <w:proofErr w:type="gramEnd"/>
      <w:r w:rsidRPr="00854400">
        <w:rPr>
          <w:rFonts w:eastAsia="KoPubWorld돋움체 Bold" w:cs="KoPubWorld돋움체 Bold"/>
          <w:color w:val="45C195"/>
        </w:rPr>
        <w:t>Protocol</w:t>
      </w:r>
      <w:r w:rsidRPr="00701951">
        <w:rPr>
          <w:rFonts w:eastAsia="KoPubWorld돋움체 Bold" w:cs="KoPubWorld돋움체 Bold"/>
          <w:color w:val="0070C0"/>
        </w:rPr>
        <w:t xml:space="preserve"> </w:t>
      </w:r>
      <w:r>
        <w:rPr>
          <w:rFonts w:eastAsia="KoPubWorld돋움체 Bold" w:cs="KoPubWorld돋움체 Bold"/>
        </w:rPr>
        <w:t>type</w:t>
      </w:r>
      <w:r w:rsidRPr="00701951">
        <w:rPr>
          <w:rFonts w:eastAsia="KoPubWorld돋움체 Bold" w:cs="KoPubWorld돋움체 Bold"/>
        </w:rPr>
        <w:t>)</w:t>
      </w:r>
      <w:bookmarkEnd w:id="13"/>
    </w:p>
    <w:p w14:paraId="088E8323" w14:textId="2693E833" w:rsidR="00A8252E" w:rsidRDefault="00A8252E" w:rsidP="00A8252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type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에 따라서 서버에 어떤 키가 눌렸는지 전송한다.</w:t>
      </w:r>
    </w:p>
    <w:p w14:paraId="2C744387" w14:textId="5ABA4DF6" w:rsidR="00A8252E" w:rsidRDefault="00A8252E" w:rsidP="00A8252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9D68D0">
        <w:rPr>
          <w:rFonts w:ascii="Consolas" w:eastAsia="KoPubWorld돋움체 Light" w:hAnsi="Consolas" w:cs="KoPubWorld돋움체 Light"/>
          <w:sz w:val="24"/>
          <w:szCs w:val="24"/>
        </w:rPr>
        <w:t>send(KEYDOWN_A_REQUEST)</w:t>
      </w:r>
      <w:r w:rsidR="009D68D0"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서버에서 플레이어의 칼을 반시계로 회전시킨 후 양 쪽 클라이언트에 전송</w:t>
      </w:r>
    </w:p>
    <w:p w14:paraId="7BBAC3D1" w14:textId="24FF9226" w:rsidR="00A8252E" w:rsidRDefault="00A8252E" w:rsidP="00A8252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9D68D0">
        <w:rPr>
          <w:rFonts w:ascii="Consolas" w:eastAsia="KoPubWorld돋움체 Light" w:hAnsi="Consolas" w:cs="KoPubWorld돋움체 Light"/>
          <w:sz w:val="24"/>
          <w:szCs w:val="24"/>
        </w:rPr>
        <w:t>send(KEYDOWN_D_REQUEST)</w:t>
      </w:r>
      <w:r w:rsidR="009D68D0"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 w:rsidR="00EB776C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서버에서 플레이어의 칼을 시계방향으로 회전시킨 후 양 쪽 클라이언트에 전송</w:t>
      </w:r>
    </w:p>
    <w:p w14:paraId="7ECCE789" w14:textId="12DDF90A" w:rsidR="00A8252E" w:rsidRDefault="00A8252E" w:rsidP="00A8252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9D68D0">
        <w:rPr>
          <w:rFonts w:ascii="Consolas" w:eastAsia="KoPubWorld돋움체 Light" w:hAnsi="Consolas" w:cs="KoPubWorld돋움체 Light"/>
          <w:sz w:val="24"/>
          <w:szCs w:val="24"/>
        </w:rPr>
        <w:t>send(MOVE_REQUEST)</w:t>
      </w:r>
      <w:r w:rsidR="009D68D0"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 w:rsidR="00EB776C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서버에서 플레이어를 칼이 바라보는 방향으로 </w:t>
      </w:r>
      <w:r w:rsidR="00991986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이동시킨</w:t>
      </w:r>
      <w:r w:rsidR="00EB776C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후 양 쪽 클라이언트에 전송</w:t>
      </w:r>
    </w:p>
    <w:p w14:paraId="2B3432C8" w14:textId="73AE52CA" w:rsidR="0036210B" w:rsidRDefault="0036210B" w:rsidP="00A8252E">
      <w:pPr>
        <w:rPr>
          <w:rFonts w:ascii="Consolas" w:eastAsia="KoPubWorld돋움체 Light" w:hAnsi="Consolas" w:cs="KoPubWorld돋움체 Light"/>
          <w:sz w:val="24"/>
          <w:szCs w:val="24"/>
        </w:rPr>
      </w:pPr>
      <w:proofErr w:type="spellStart"/>
      <w:proofErr w:type="gramStart"/>
      <w:r w:rsidRPr="009D68D0">
        <w:rPr>
          <w:rFonts w:ascii="Consolas" w:eastAsia="KoPubWorld돋움체 Light" w:hAnsi="Consolas" w:cs="KoPubWorld돋움체 Light"/>
          <w:sz w:val="24"/>
          <w:szCs w:val="24"/>
        </w:rPr>
        <w:t>recv</w:t>
      </w:r>
      <w:proofErr w:type="spellEnd"/>
      <w:r w:rsidRPr="009D68D0">
        <w:rPr>
          <w:rFonts w:ascii="Consolas" w:eastAsia="KoPubWorld돋움체 Light" w:hAnsi="Consolas" w:cs="KoPubWorld돋움체 Light"/>
          <w:sz w:val="24"/>
          <w:szCs w:val="24"/>
        </w:rPr>
        <w:t>(</w:t>
      </w:r>
      <w:proofErr w:type="gramEnd"/>
      <w:r w:rsidRPr="009D68D0">
        <w:rPr>
          <w:rFonts w:ascii="Consolas" w:eastAsia="KoPubWorld돋움체 Light" w:hAnsi="Consolas" w:cs="KoPubWorld돋움체 Light"/>
          <w:sz w:val="24"/>
          <w:szCs w:val="24"/>
        </w:rPr>
        <w:t xml:space="preserve">MOVE_SUCCESS, </w:t>
      </w:r>
      <w:proofErr w:type="spellStart"/>
      <w:r w:rsidRPr="009D68D0">
        <w:rPr>
          <w:rFonts w:ascii="Consolas" w:eastAsia="KoPubWorld돋움체 Light" w:hAnsi="Consolas" w:cs="KoPubWorld돋움체 Light"/>
          <w:sz w:val="24"/>
          <w:szCs w:val="24"/>
        </w:rPr>
        <w:t>PlayerPackets</w:t>
      </w:r>
      <w:proofErr w:type="spellEnd"/>
      <w:r w:rsidRPr="009D68D0">
        <w:rPr>
          <w:rFonts w:ascii="Consolas" w:eastAsia="KoPubWorld돋움체 Light" w:hAnsi="Consolas" w:cs="KoPubWorld돋움체 Light"/>
          <w:sz w:val="24"/>
          <w:szCs w:val="24"/>
        </w:rPr>
        <w:t>)</w:t>
      </w:r>
    </w:p>
    <w:p w14:paraId="01AB0027" w14:textId="77777777" w:rsidR="008E3315" w:rsidRPr="009D68D0" w:rsidRDefault="008E3315" w:rsidP="00A8252E">
      <w:pPr>
        <w:rPr>
          <w:rFonts w:ascii="Consolas" w:eastAsia="KoPubWorld돋움체 Light" w:hAnsi="Consolas" w:cs="KoPubWorld돋움체 Light"/>
          <w:sz w:val="24"/>
          <w:szCs w:val="24"/>
        </w:rPr>
      </w:pPr>
    </w:p>
    <w:p w14:paraId="669E5DDE" w14:textId="79F43616" w:rsidR="00854400" w:rsidRDefault="00854400" w:rsidP="00484528">
      <w:pPr>
        <w:pStyle w:val="3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bookmarkStart w:id="14" w:name="_Toc55249476"/>
      <w:r>
        <w:rPr>
          <w:color w:val="0070C0"/>
        </w:rPr>
        <w:t>void</w:t>
      </w:r>
      <w:r w:rsidRPr="00701951">
        <w:rPr>
          <w:color w:val="0070C0"/>
        </w:rPr>
        <w:t xml:space="preserve"> </w:t>
      </w:r>
      <w:proofErr w:type="spellStart"/>
      <w:proofErr w:type="gramStart"/>
      <w:r>
        <w:t>UpdatePlayers</w:t>
      </w:r>
      <w:proofErr w:type="spellEnd"/>
      <w:r w:rsidRPr="00701951">
        <w:t>(</w:t>
      </w:r>
      <w:proofErr w:type="spellStart"/>
      <w:proofErr w:type="gramEnd"/>
      <w:r w:rsidR="00EC05B6" w:rsidRPr="00EC05B6">
        <w:rPr>
          <w:b/>
          <w:bCs w:val="0"/>
          <w:color w:val="FF0000"/>
        </w:rPr>
        <w:t>PlayerPacket</w:t>
      </w:r>
      <w:proofErr w:type="spellEnd"/>
      <w:r w:rsidR="00EC05B6">
        <w:rPr>
          <w:b/>
          <w:bCs w:val="0"/>
          <w:color w:val="FF0000"/>
        </w:rPr>
        <w:t>* packet</w:t>
      </w:r>
      <w:r w:rsidRPr="00701951">
        <w:t>)</w:t>
      </w:r>
      <w:bookmarkEnd w:id="14"/>
    </w:p>
    <w:p w14:paraId="566E3EAC" w14:textId="67DD209B" w:rsidR="00E500D2" w:rsidRDefault="000B0025" w:rsidP="0048285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proofErr w:type="spellStart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PlayerMove</w:t>
      </w:r>
      <w:proofErr w:type="spellEnd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(Protocol type)</w:t>
      </w:r>
      <w:r w:rsidR="00D744D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함수에서 받은</w:t>
      </w:r>
      <w:r w:rsidR="00991986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정보를 바탕으로 두 플레이어의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정보를</w:t>
      </w:r>
      <w:r w:rsidR="00991986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r w:rsidR="0001149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업데이트</w:t>
      </w:r>
      <w:r w:rsidR="00E500D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한다.</w:t>
      </w:r>
      <w:r w:rsidR="00E500D2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E500D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만약 </w:t>
      </w:r>
      <w:r w:rsidR="00E500D2">
        <w:rPr>
          <w:rFonts w:ascii="KoPubWorld돋움체 Light" w:eastAsia="KoPubWorld돋움체 Light" w:hAnsi="KoPubWorld돋움체 Light" w:cs="KoPubWorld돋움체 Light"/>
          <w:sz w:val="24"/>
          <w:szCs w:val="24"/>
        </w:rPr>
        <w:t>Protocol type</w:t>
      </w:r>
      <w:r w:rsidR="00E500D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이 </w:t>
      </w:r>
      <w:r w:rsidR="00E500D2">
        <w:rPr>
          <w:rFonts w:ascii="KoPubWorld돋움체 Light" w:eastAsia="KoPubWorld돋움체 Light" w:hAnsi="KoPubWorld돋움체 Light" w:cs="KoPubWorld돋움체 Light"/>
          <w:sz w:val="24"/>
          <w:szCs w:val="24"/>
        </w:rPr>
        <w:t>ENEMY_DISCONNECTED</w:t>
      </w:r>
      <w:r w:rsidR="00D744D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이거나 한 </w:t>
      </w:r>
      <w:r w:rsidR="00E500D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플레이어</w:t>
      </w:r>
      <w:r w:rsidR="00D744D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의 체력이 </w:t>
      </w:r>
      <w:r w:rsidR="00D744D1">
        <w:rPr>
          <w:rFonts w:ascii="KoPubWorld돋움체 Light" w:eastAsia="KoPubWorld돋움체 Light" w:hAnsi="KoPubWorld돋움체 Light" w:cs="KoPubWorld돋움체 Light"/>
          <w:sz w:val="24"/>
          <w:szCs w:val="24"/>
        </w:rPr>
        <w:t>0</w:t>
      </w:r>
      <w:r w:rsidR="00D744D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이면 게임 결과</w:t>
      </w:r>
      <w:r w:rsidR="00D744D1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8E331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S</w:t>
      </w:r>
      <w:r w:rsidR="008E3315">
        <w:rPr>
          <w:rFonts w:ascii="KoPubWorld돋움체 Light" w:eastAsia="KoPubWorld돋움체 Light" w:hAnsi="KoPubWorld돋움체 Light" w:cs="KoPubWorld돋움체 Light"/>
          <w:sz w:val="24"/>
          <w:szCs w:val="24"/>
        </w:rPr>
        <w:t>cene</w:t>
      </w:r>
      <w:r w:rsidR="00D744D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으로 이동한다.</w:t>
      </w:r>
    </w:p>
    <w:p w14:paraId="41E9320B" w14:textId="77777777" w:rsidR="008E3315" w:rsidRDefault="008E3315" w:rsidP="0048285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0649A6DB" w14:textId="66783FB4" w:rsidR="00854400" w:rsidRPr="00E500D2" w:rsidRDefault="00854400" w:rsidP="00484528">
      <w:pPr>
        <w:pStyle w:val="3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bookmarkStart w:id="15" w:name="_Toc55249477"/>
      <w:r>
        <w:rPr>
          <w:color w:val="0070C0"/>
        </w:rPr>
        <w:t>void</w:t>
      </w:r>
      <w:r w:rsidRPr="00701951">
        <w:rPr>
          <w:color w:val="0070C0"/>
        </w:rPr>
        <w:t xml:space="preserve"> </w:t>
      </w:r>
      <w:proofErr w:type="spellStart"/>
      <w:proofErr w:type="gramStart"/>
      <w:r>
        <w:t>UpdateItemList</w:t>
      </w:r>
      <w:proofErr w:type="spellEnd"/>
      <w:r w:rsidRPr="00701951">
        <w:t>(</w:t>
      </w:r>
      <w:proofErr w:type="gramEnd"/>
      <w:r w:rsidRPr="00701951">
        <w:t>)</w:t>
      </w:r>
      <w:bookmarkEnd w:id="15"/>
    </w:p>
    <w:p w14:paraId="7AC93D6C" w14:textId="3AB5417B" w:rsidR="00822DB4" w:rsidRDefault="00991986" w:rsidP="00822DB4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proofErr w:type="spellStart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recv</w:t>
      </w:r>
      <w:proofErr w:type="spellEnd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(</w:t>
      </w:r>
      <w:proofErr w:type="spellStart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ItemPacket</w:t>
      </w:r>
      <w:proofErr w:type="spellEnd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)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의 정보를 바탕으로 </w:t>
      </w:r>
      <w:r w:rsidR="00AD1E83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현재 게임 </w:t>
      </w:r>
      <w:proofErr w:type="spellStart"/>
      <w:r w:rsidR="00AD1E83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맵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에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위치하는 아이템 </w:t>
      </w:r>
      <w:r w:rsidR="00FF04B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정보를 </w:t>
      </w:r>
      <w:r w:rsidR="0001149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업데이트</w:t>
      </w:r>
      <w:r w:rsidR="00FF04B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한다.</w:t>
      </w:r>
    </w:p>
    <w:p w14:paraId="3081F53A" w14:textId="77777777" w:rsidR="00822DB4" w:rsidRDefault="00822DB4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396ADE12" w14:textId="02325E94" w:rsidR="00347C08" w:rsidRDefault="0000465B" w:rsidP="00347C08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16" w:name="_Toc55249478"/>
      <w:r>
        <w:rPr>
          <w:rFonts w:ascii="KoPubWorld돋움체 Light" w:eastAsia="KoPubWorld돋움체 Light" w:hAnsi="KoPubWorld돋움체 Light" w:cs="KoPubWorld돋움체 Light"/>
          <w:b/>
          <w:bCs/>
          <w:color w:val="FF0000"/>
        </w:rPr>
        <w:lastRenderedPageBreak/>
        <w:pict w14:anchorId="4411F89C">
          <v:shape id="_x0000_s1091" type="#_x0000_t202" style="position:absolute;margin-left:0;margin-top:70.2pt;width:370.95pt;height:157.5pt;z-index:251743744;visibility:visible;mso-wrap-distance-left:9pt;mso-wrap-distance-top:3.6pt;mso-wrap-distance-right:9pt;mso-wrap-distance-bottom:3.6pt;mso-position-horizontal:center;mso-position-horizontal-relative:margin;mso-width-relative:margin;mso-height-relative:margin;v-text-anchor:top">
            <v:textbox style="mso-next-textbox:#_x0000_s1091;mso-fit-shape-to-text:t">
              <w:txbxContent>
                <w:p w14:paraId="1A3B4E6A" w14:textId="5B25CC46" w:rsidR="00D640AE" w:rsidRPr="00525177" w:rsidRDefault="00D640AE" w:rsidP="00BF03F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525177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struct</w:t>
                  </w: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GameClientInfo</w:t>
                  </w:r>
                  <w:proofErr w:type="spellEnd"/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{</w:t>
                  </w:r>
                </w:p>
                <w:p w14:paraId="703C0AB4" w14:textId="77777777" w:rsidR="00D640AE" w:rsidRPr="00525177" w:rsidRDefault="00D640AE" w:rsidP="00BF03F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525177"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SOCKET</w:t>
                  </w: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socket</w:t>
                  </w:r>
                  <w:proofErr w:type="spellEnd"/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;</w:t>
                  </w:r>
                  <w:proofErr w:type="gramEnd"/>
                </w:p>
                <w:p w14:paraId="4A737F32" w14:textId="77777777" w:rsidR="00D640AE" w:rsidRPr="00525177" w:rsidRDefault="00D640AE" w:rsidP="00BF03F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proofErr w:type="spellStart"/>
                  <w:r w:rsidRPr="00525177"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PlayerPacket</w:t>
                  </w:r>
                  <w:proofErr w:type="spellEnd"/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gramStart"/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player;</w:t>
                  </w:r>
                  <w:proofErr w:type="gramEnd"/>
                </w:p>
                <w:p w14:paraId="4BE378E8" w14:textId="77777777" w:rsidR="00D640AE" w:rsidRPr="00525177" w:rsidRDefault="00D640AE" w:rsidP="00BF03F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525177"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Protocol</w:t>
                  </w: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protocol</w:t>
                  </w:r>
                  <w:proofErr w:type="spellEnd"/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;</w:t>
                  </w:r>
                  <w:proofErr w:type="gramEnd"/>
                </w:p>
                <w:p w14:paraId="70A22AA7" w14:textId="356AB863" w:rsidR="00D640AE" w:rsidRDefault="00D640AE" w:rsidP="00BF03F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strike/>
                      <w:color w:val="000000"/>
                      <w:sz w:val="24"/>
                      <w:szCs w:val="24"/>
                      <w:lang w:eastAsia="en-US"/>
                    </w:rPr>
                  </w:pP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439C0">
                    <w:rPr>
                      <w:rFonts w:ascii="돋움체" w:eastAsia="돋움체" w:cs="돋움체"/>
                      <w:strike/>
                      <w:color w:val="0000FF"/>
                      <w:sz w:val="24"/>
                      <w:szCs w:val="24"/>
                      <w:lang w:eastAsia="en-US"/>
                    </w:rPr>
                    <w:t>bool</w:t>
                  </w:r>
                  <w:r w:rsidRPr="00D439C0">
                    <w:rPr>
                      <w:rFonts w:ascii="돋움체" w:eastAsia="돋움체" w:cs="돋움체"/>
                      <w:strike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 w:rsidRPr="00D439C0">
                    <w:rPr>
                      <w:rFonts w:ascii="돋움체" w:eastAsia="돋움체" w:cs="돋움체"/>
                      <w:strike/>
                      <w:color w:val="000000"/>
                      <w:sz w:val="24"/>
                      <w:szCs w:val="24"/>
                      <w:lang w:eastAsia="en-US"/>
                    </w:rPr>
                    <w:t>isMatching</w:t>
                  </w:r>
                  <w:proofErr w:type="spellEnd"/>
                  <w:r w:rsidRPr="00D439C0">
                    <w:rPr>
                      <w:rFonts w:ascii="돋움체" w:eastAsia="돋움체" w:cs="돋움체"/>
                      <w:strike/>
                      <w:color w:val="000000"/>
                      <w:sz w:val="24"/>
                      <w:szCs w:val="24"/>
                      <w:lang w:eastAsia="en-US"/>
                    </w:rPr>
                    <w:t>;</w:t>
                  </w:r>
                  <w:proofErr w:type="gramEnd"/>
                </w:p>
                <w:p w14:paraId="4ED77C71" w14:textId="77777777" w:rsidR="00D640AE" w:rsidRDefault="00D640AE" w:rsidP="00D439C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 w:rsidRPr="00D439C0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</w:p>
                <w:p w14:paraId="5A30767F" w14:textId="18A44704" w:rsidR="00D640AE" w:rsidRDefault="00D640AE" w:rsidP="00D439C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FF000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r w:rsidRPr="00D439C0">
                    <w:rPr>
                      <w:rFonts w:ascii="돋움체" w:eastAsia="돋움체" w:cs="돋움체"/>
                      <w:color w:val="FF0000"/>
                      <w:sz w:val="24"/>
                      <w:szCs w:val="24"/>
                      <w:lang w:eastAsia="en-US"/>
                    </w:rPr>
                    <w:t>MatchingState</w:t>
                  </w:r>
                  <w:proofErr w:type="spellEnd"/>
                  <w:r w:rsidRPr="00D439C0">
                    <w:rPr>
                      <w:rFonts w:ascii="돋움체" w:eastAsia="돋움체" w:cs="돋움체"/>
                      <w:color w:val="FF0000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D439C0">
                    <w:rPr>
                      <w:rFonts w:ascii="돋움체" w:eastAsia="돋움체" w:cs="돋움체"/>
                      <w:color w:val="FF0000"/>
                      <w:sz w:val="24"/>
                      <w:szCs w:val="24"/>
                      <w:lang w:eastAsia="en-US"/>
                    </w:rPr>
                    <w:t>matchState</w:t>
                  </w:r>
                  <w:proofErr w:type="spellEnd"/>
                  <w:r w:rsidRPr="00D439C0">
                    <w:rPr>
                      <w:rFonts w:ascii="돋움체" w:eastAsia="돋움체" w:cs="돋움체"/>
                      <w:color w:val="FF0000"/>
                      <w:sz w:val="24"/>
                      <w:szCs w:val="24"/>
                      <w:lang w:eastAsia="en-US"/>
                    </w:rPr>
                    <w:t xml:space="preserve"> = </w:t>
                  </w:r>
                  <w:proofErr w:type="spellStart"/>
                  <w:proofErr w:type="gramStart"/>
                  <w:r w:rsidRPr="00D439C0">
                    <w:rPr>
                      <w:rFonts w:ascii="돋움체" w:eastAsia="돋움체" w:cs="돋움체"/>
                      <w:color w:val="FF0000"/>
                      <w:sz w:val="24"/>
                      <w:szCs w:val="24"/>
                      <w:lang w:eastAsia="en-US"/>
                    </w:rPr>
                    <w:t>MatchingState</w:t>
                  </w:r>
                  <w:proofErr w:type="spellEnd"/>
                  <w:r w:rsidRPr="00D439C0">
                    <w:rPr>
                      <w:rFonts w:ascii="돋움체" w:eastAsia="돋움체" w:cs="돋움체"/>
                      <w:color w:val="FF0000"/>
                      <w:sz w:val="24"/>
                      <w:szCs w:val="24"/>
                      <w:lang w:eastAsia="en-US"/>
                    </w:rPr>
                    <w:t>::</w:t>
                  </w:r>
                  <w:proofErr w:type="gramEnd"/>
                  <w:r w:rsidRPr="00D439C0">
                    <w:rPr>
                      <w:rFonts w:ascii="돋움체" w:eastAsia="돋움체" w:cs="돋움체"/>
                      <w:color w:val="FF0000"/>
                      <w:sz w:val="24"/>
                      <w:szCs w:val="24"/>
                      <w:lang w:eastAsia="en-US"/>
                    </w:rPr>
                    <w:t>LOBBY;</w:t>
                  </w:r>
                </w:p>
                <w:p w14:paraId="7145165A" w14:textId="74C15387" w:rsidR="00D640AE" w:rsidRPr="00D439C0" w:rsidRDefault="00D640AE" w:rsidP="00D439C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FF000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FF0000"/>
                      <w:sz w:val="24"/>
                      <w:szCs w:val="24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 w:hint="eastAsia"/>
                      <w:color w:val="FF0000"/>
                      <w:sz w:val="24"/>
                      <w:szCs w:val="24"/>
                    </w:rPr>
                    <w:t>st</w:t>
                  </w:r>
                  <w:r>
                    <w:rPr>
                      <w:rFonts w:ascii="돋움체" w:eastAsia="돋움체" w:cs="돋움체"/>
                      <w:color w:val="FF0000"/>
                      <w:sz w:val="24"/>
                      <w:szCs w:val="24"/>
                    </w:rPr>
                    <w:t>d::</w:t>
                  </w:r>
                  <w:proofErr w:type="gramEnd"/>
                  <w:r>
                    <w:rPr>
                      <w:rFonts w:ascii="돋움체" w:eastAsia="돋움체" w:cs="돋움체"/>
                      <w:color w:val="FF0000"/>
                      <w:sz w:val="24"/>
                      <w:szCs w:val="24"/>
                    </w:rPr>
                    <w:t>string name;</w:t>
                  </w:r>
                </w:p>
                <w:p w14:paraId="1DD83143" w14:textId="56BD2EF4" w:rsidR="00D640AE" w:rsidRPr="00525177" w:rsidRDefault="00D640AE" w:rsidP="00BF03FF">
                  <w:pPr>
                    <w:rPr>
                      <w:sz w:val="24"/>
                      <w:szCs w:val="24"/>
                    </w:rPr>
                  </w:pP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};</w:t>
                  </w:r>
                </w:p>
              </w:txbxContent>
            </v:textbox>
            <w10:wrap type="topAndBottom" anchorx="margin"/>
          </v:shape>
        </w:pict>
      </w:r>
      <w:r w:rsidR="00347C08"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>서버에서 사용하는 클라이언트 데이터</w:t>
      </w:r>
      <w:bookmarkEnd w:id="16"/>
    </w:p>
    <w:p w14:paraId="3DB51824" w14:textId="1E537168" w:rsidR="003E3F5A" w:rsidRDefault="003E3F5A">
      <w:pPr>
        <w:rPr>
          <w:rFonts w:ascii="KoPubWorld돋움체 Light" w:eastAsia="KoPubWorld돋움체 Light" w:hAnsi="KoPubWorld돋움체 Light" w:cs="KoPubWorld돋움체 Light"/>
          <w:b/>
          <w:bCs/>
          <w:color w:val="FF0000"/>
          <w:sz w:val="28"/>
          <w:szCs w:val="28"/>
        </w:rPr>
      </w:pPr>
    </w:p>
    <w:p w14:paraId="4CE37B65" w14:textId="5DCC8FD6" w:rsidR="00BF03FF" w:rsidRPr="003E3F5A" w:rsidRDefault="003E3F5A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3E3F5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서버에서 저장하고 있는 클라이언트 구조체는 통신에 사용할 소켓과 플레이어 패킷,</w:t>
      </w:r>
      <w:r w:rsidRPr="003E3F5A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Pr="003E3F5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프로토콜과 현재 클라이언트가 </w:t>
      </w:r>
      <w:proofErr w:type="spellStart"/>
      <w:r w:rsidRPr="003E3F5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매칭중인</w:t>
      </w:r>
      <w:proofErr w:type="spellEnd"/>
      <w:r w:rsidRPr="003E3F5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상태임을 저장하는 </w:t>
      </w:r>
      <w:r w:rsidRPr="005C1EA4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>bool</w:t>
      </w:r>
      <w:r w:rsidRPr="005C1EA4">
        <w:rPr>
          <w:rFonts w:ascii="KoPubWorld돋움체 Light" w:eastAsia="KoPubWorld돋움체 Light" w:hAnsi="KoPubWorld돋움체 Light" w:cs="KoPubWorld돋움체 Light" w:hint="eastAsia"/>
          <w:strike/>
          <w:sz w:val="24"/>
          <w:szCs w:val="24"/>
        </w:rPr>
        <w:t>변수</w:t>
      </w:r>
      <w:r w:rsidR="005C1EA4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proofErr w:type="spellStart"/>
      <w:r w:rsidR="005C1EA4" w:rsidRPr="005C1EA4">
        <w:rPr>
          <w:rFonts w:ascii="KoPubWorld돋움체 Light" w:eastAsia="KoPubWorld돋움체 Light" w:hAnsi="KoPubWorld돋움체 Light" w:cs="KoPubWorld돋움체 Light"/>
          <w:color w:val="FF0000"/>
          <w:sz w:val="24"/>
          <w:szCs w:val="24"/>
        </w:rPr>
        <w:t>enum</w:t>
      </w:r>
      <w:proofErr w:type="spellEnd"/>
      <w:r w:rsidR="005C1EA4" w:rsidRPr="005C1EA4">
        <w:rPr>
          <w:rFonts w:ascii="KoPubWorld돋움체 Light" w:eastAsia="KoPubWorld돋움체 Light" w:hAnsi="KoPubWorld돋움체 Light" w:cs="KoPubWorld돋움체 Light"/>
          <w:color w:val="FF0000"/>
          <w:sz w:val="24"/>
          <w:szCs w:val="24"/>
        </w:rPr>
        <w:t xml:space="preserve"> class </w:t>
      </w:r>
      <w:r w:rsidR="005C1EA4" w:rsidRPr="005C1EA4">
        <w:rPr>
          <w:rFonts w:ascii="KoPubWorld돋움체 Light" w:eastAsia="KoPubWorld돋움체 Light" w:hAnsi="KoPubWorld돋움체 Light" w:cs="KoPubWorld돋움체 Light" w:hint="eastAsia"/>
          <w:color w:val="FF0000"/>
          <w:sz w:val="24"/>
          <w:szCs w:val="24"/>
        </w:rPr>
        <w:t xml:space="preserve">형의 </w:t>
      </w:r>
      <w:proofErr w:type="spellStart"/>
      <w:r w:rsidR="005C1EA4" w:rsidRPr="005C1EA4">
        <w:rPr>
          <w:rFonts w:ascii="KoPubWorld돋움체 Light" w:eastAsia="KoPubWorld돋움체 Light" w:hAnsi="KoPubWorld돋움체 Light" w:cs="KoPubWorld돋움체 Light"/>
          <w:color w:val="FF0000"/>
          <w:sz w:val="24"/>
          <w:szCs w:val="24"/>
        </w:rPr>
        <w:t>MatchingState</w:t>
      </w:r>
      <w:proofErr w:type="spellEnd"/>
      <w:r w:rsidR="005C1EA4">
        <w:rPr>
          <w:rFonts w:ascii="KoPubWorld돋움체 Light" w:eastAsia="KoPubWorld돋움체 Light" w:hAnsi="KoPubWorld돋움체 Light" w:cs="KoPubWorld돋움체 Light" w:hint="eastAsia"/>
          <w:color w:val="FF0000"/>
          <w:sz w:val="24"/>
          <w:szCs w:val="24"/>
        </w:rPr>
        <w:t xml:space="preserve">와 클라이언트의 이름을 저장한 </w:t>
      </w:r>
      <w:r w:rsidR="005C1EA4">
        <w:rPr>
          <w:rFonts w:ascii="KoPubWorld돋움체 Light" w:eastAsia="KoPubWorld돋움체 Light" w:hAnsi="KoPubWorld돋움체 Light" w:cs="KoPubWorld돋움체 Light"/>
          <w:color w:val="FF0000"/>
          <w:sz w:val="24"/>
          <w:szCs w:val="24"/>
        </w:rPr>
        <w:t>string</w:t>
      </w:r>
      <w:r w:rsidR="005C1EA4">
        <w:rPr>
          <w:rFonts w:ascii="KoPubWorld돋움체 Light" w:eastAsia="KoPubWorld돋움체 Light" w:hAnsi="KoPubWorld돋움체 Light" w:cs="KoPubWorld돋움체 Light" w:hint="eastAsia"/>
          <w:color w:val="FF0000"/>
          <w:sz w:val="24"/>
          <w:szCs w:val="24"/>
        </w:rPr>
        <w:t xml:space="preserve">형의 </w:t>
      </w:r>
      <w:r w:rsidR="005C1EA4">
        <w:rPr>
          <w:rFonts w:ascii="KoPubWorld돋움체 Light" w:eastAsia="KoPubWorld돋움체 Light" w:hAnsi="KoPubWorld돋움체 Light" w:cs="KoPubWorld돋움체 Light"/>
          <w:color w:val="FF0000"/>
          <w:sz w:val="24"/>
          <w:szCs w:val="24"/>
        </w:rPr>
        <w:t xml:space="preserve">name </w:t>
      </w:r>
      <w:r w:rsidR="005C1EA4">
        <w:rPr>
          <w:rFonts w:ascii="KoPubWorld돋움체 Light" w:eastAsia="KoPubWorld돋움체 Light" w:hAnsi="KoPubWorld돋움체 Light" w:cs="KoPubWorld돋움체 Light" w:hint="eastAsia"/>
          <w:color w:val="FF0000"/>
          <w:sz w:val="24"/>
          <w:szCs w:val="24"/>
        </w:rPr>
        <w:t>변수가 있다</w:t>
      </w:r>
      <w:r w:rsidRPr="003E3F5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.</w:t>
      </w:r>
      <w:r w:rsidR="00BF03FF" w:rsidRPr="003E3F5A"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0CD09348" w14:textId="2E30CCB6" w:rsidR="00347C08" w:rsidRDefault="00347C08" w:rsidP="00347C08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17" w:name="_Toc55249479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lastRenderedPageBreak/>
        <w:t>서버 함수</w:t>
      </w:r>
      <w:bookmarkEnd w:id="17"/>
    </w:p>
    <w:p w14:paraId="212A204F" w14:textId="281A5426" w:rsidR="00854400" w:rsidRPr="00854400" w:rsidRDefault="00854400" w:rsidP="00484528">
      <w:pPr>
        <w:pStyle w:val="3"/>
      </w:pPr>
      <w:bookmarkStart w:id="18" w:name="_Toc55249480"/>
      <w:r>
        <w:rPr>
          <w:color w:val="0070C0"/>
        </w:rPr>
        <w:t>bool</w:t>
      </w:r>
      <w:r w:rsidRPr="00701951">
        <w:rPr>
          <w:color w:val="0070C0"/>
        </w:rPr>
        <w:t xml:space="preserve"> </w:t>
      </w:r>
      <w:proofErr w:type="spellStart"/>
      <w:r w:rsidR="00F77D79" w:rsidRPr="00F77D79">
        <w:rPr>
          <w:rFonts w:ascii="맑은 고딕" w:eastAsia="맑은 고딕" w:hAnsi="맑은 고딕" w:cs="맑은 고딕" w:hint="eastAsia"/>
          <w:color w:val="FF0000"/>
        </w:rPr>
        <w:t>c</w:t>
      </w:r>
      <w:r w:rsidR="00F77D79" w:rsidRPr="00F77D79">
        <w:rPr>
          <w:rFonts w:ascii="맑은 고딕" w:eastAsia="맑은 고딕" w:hAnsi="맑은 고딕" w:cs="맑은 고딕"/>
          <w:color w:val="FF0000"/>
        </w:rPr>
        <w:t>heck_</w:t>
      </w:r>
      <w:proofErr w:type="gramStart"/>
      <w:r w:rsidR="00F77D79" w:rsidRPr="00F77D79">
        <w:rPr>
          <w:rFonts w:ascii="맑은 고딕" w:eastAsia="맑은 고딕" w:hAnsi="맑은 고딕" w:cs="맑은 고딕"/>
          <w:color w:val="FF0000"/>
        </w:rPr>
        <w:t>id</w:t>
      </w:r>
      <w:proofErr w:type="spellEnd"/>
      <w:r w:rsidRPr="00701951">
        <w:t>(</w:t>
      </w:r>
      <w:proofErr w:type="gramEnd"/>
      <w:r>
        <w:rPr>
          <w:color w:val="0070C0"/>
        </w:rPr>
        <w:t>const char</w:t>
      </w:r>
      <w:r>
        <w:t>* id</w:t>
      </w:r>
      <w:r w:rsidR="00F77D79">
        <w:t xml:space="preserve">, </w:t>
      </w:r>
      <w:proofErr w:type="spellStart"/>
      <w:r w:rsidR="00F77D79" w:rsidRPr="00F77D79">
        <w:rPr>
          <w:color w:val="FF0000"/>
        </w:rPr>
        <w:t>GameClientInfo</w:t>
      </w:r>
      <w:proofErr w:type="spellEnd"/>
      <w:r w:rsidR="00F77D79" w:rsidRPr="00F77D79">
        <w:rPr>
          <w:color w:val="FF0000"/>
        </w:rPr>
        <w:t xml:space="preserve">* </w:t>
      </w:r>
      <w:proofErr w:type="spellStart"/>
      <w:r w:rsidR="00F77D79" w:rsidRPr="00F77D79">
        <w:rPr>
          <w:color w:val="FF0000"/>
        </w:rPr>
        <w:t>gp</w:t>
      </w:r>
      <w:proofErr w:type="spellEnd"/>
      <w:r w:rsidRPr="00701951">
        <w:t>)</w:t>
      </w:r>
      <w:bookmarkEnd w:id="18"/>
    </w:p>
    <w:p w14:paraId="46BEFD82" w14:textId="60E1A574" w:rsidR="007E4F70" w:rsidRDefault="007E4F70" w:rsidP="007E4F70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현재 서버에 접속한 유저들 중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id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가 이미 존재하는지 검사해서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만약 이미 존재하는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id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라면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false</w:t>
      </w:r>
      <w:r w:rsidR="00B44DB9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를</w:t>
      </w:r>
      <w:r w:rsidR="00844445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84444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반환 후 클라이언트의 접속을 끊고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사용 가능한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id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라면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true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를 반환</w:t>
      </w:r>
      <w:r w:rsidR="0084444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하고 클라이언트 접속을 </w:t>
      </w:r>
      <w:r w:rsidR="00844445" w:rsidRPr="00F77D79">
        <w:rPr>
          <w:rFonts w:ascii="KoPubWorld돋움체 Light" w:eastAsia="KoPubWorld돋움체 Light" w:hAnsi="KoPubWorld돋움체 Light" w:cs="KoPubWorld돋움체 Light" w:hint="eastAsia"/>
          <w:strike/>
          <w:sz w:val="24"/>
          <w:szCs w:val="24"/>
        </w:rPr>
        <w:t>허용</w:t>
      </w:r>
      <w:r w:rsidR="00F77D79" w:rsidRPr="00F77D79">
        <w:rPr>
          <w:rFonts w:ascii="KoPubWorld돋움체 Light" w:eastAsia="KoPubWorld돋움체 Light" w:hAnsi="KoPubWorld돋움체 Light" w:cs="KoPubWorld돋움체 Light" w:hint="eastAsia"/>
          <w:strike/>
          <w:sz w:val="24"/>
          <w:szCs w:val="24"/>
        </w:rPr>
        <w:t>한다.</w:t>
      </w:r>
      <w:r w:rsidR="00F77D79">
        <w:rPr>
          <w:rFonts w:ascii="KoPubWorld돋움체 Light" w:eastAsia="KoPubWorld돋움체 Light" w:hAnsi="KoPubWorld돋움체 Light" w:cs="KoPubWorld돋움체 Light" w:hint="eastAsia"/>
          <w:color w:val="FF0000"/>
          <w:sz w:val="24"/>
          <w:szCs w:val="24"/>
        </w:rPr>
        <w:t xml:space="preserve"> 허용</w:t>
      </w:r>
      <w:r w:rsidR="00F77D79" w:rsidRPr="00F77D79">
        <w:rPr>
          <w:rFonts w:ascii="KoPubWorld돋움체 Light" w:eastAsia="KoPubWorld돋움체 Light" w:hAnsi="KoPubWorld돋움체 Light" w:cs="KoPubWorld돋움체 Light" w:hint="eastAsia"/>
          <w:color w:val="FF0000"/>
          <w:sz w:val="24"/>
          <w:szCs w:val="24"/>
        </w:rPr>
        <w:t>하고 해당 클라이언트의 이름을 설정해준다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.</w:t>
      </w:r>
    </w:p>
    <w:p w14:paraId="311324AA" w14:textId="764FFA1C" w:rsidR="00854400" w:rsidRPr="00854400" w:rsidRDefault="00161B08" w:rsidP="00484528">
      <w:pPr>
        <w:pStyle w:val="3"/>
        <w:rPr>
          <w:rFonts w:asciiTheme="minorHAnsi" w:eastAsiaTheme="minorEastAsia" w:hAnsiTheme="minorHAnsi" w:cstheme="minorBidi"/>
          <w:sz w:val="20"/>
          <w:szCs w:val="20"/>
        </w:rPr>
      </w:pPr>
      <w:bookmarkStart w:id="19" w:name="_Toc55249481"/>
      <w:r w:rsidRPr="00161B08">
        <w:rPr>
          <w:rFonts w:ascii="맑은 고딕" w:eastAsia="맑은 고딕" w:hAnsi="맑은 고딕" w:cs="맑은 고딕" w:hint="eastAsia"/>
          <w:color w:val="45C195"/>
        </w:rPr>
        <w:t>D</w:t>
      </w:r>
      <w:r w:rsidRPr="00161B08">
        <w:rPr>
          <w:rFonts w:ascii="맑은 고딕" w:eastAsia="맑은 고딕" w:hAnsi="맑은 고딕" w:cs="맑은 고딕"/>
          <w:color w:val="45C195"/>
        </w:rPr>
        <w:t>WORD</w:t>
      </w:r>
      <w:r>
        <w:rPr>
          <w:rFonts w:ascii="맑은 고딕" w:eastAsia="맑은 고딕" w:hAnsi="맑은 고딕" w:cs="맑은 고딕"/>
          <w:color w:val="0070C0"/>
        </w:rPr>
        <w:t xml:space="preserve"> </w:t>
      </w:r>
      <w:r w:rsidRPr="00161B08">
        <w:rPr>
          <w:rFonts w:ascii="맑은 고딕" w:eastAsia="맑은 고딕" w:hAnsi="맑은 고딕" w:cs="맑은 고딕"/>
          <w:color w:val="77397A" w:themeColor="accent3" w:themeShade="BF"/>
        </w:rPr>
        <w:t>WINAPI</w:t>
      </w:r>
      <w:r w:rsidR="00854400" w:rsidRPr="00701951">
        <w:rPr>
          <w:color w:val="0070C0"/>
        </w:rPr>
        <w:t xml:space="preserve"> </w:t>
      </w:r>
      <w:proofErr w:type="spellStart"/>
      <w:proofErr w:type="gramStart"/>
      <w:r w:rsidR="00854400">
        <w:t>ProcessClient</w:t>
      </w:r>
      <w:proofErr w:type="spellEnd"/>
      <w:r w:rsidR="00854400" w:rsidRPr="00701951">
        <w:t>(</w:t>
      </w:r>
      <w:proofErr w:type="gramEnd"/>
      <w:r w:rsidR="00854400">
        <w:rPr>
          <w:color w:val="45C195"/>
        </w:rPr>
        <w:t>Client</w:t>
      </w:r>
      <w:r w:rsidR="00854400">
        <w:t xml:space="preserve">* </w:t>
      </w:r>
      <w:proofErr w:type="spellStart"/>
      <w:r w:rsidR="00854400">
        <w:t>arg</w:t>
      </w:r>
      <w:proofErr w:type="spellEnd"/>
      <w:r w:rsidR="00854400" w:rsidRPr="00701951">
        <w:t>)</w:t>
      </w:r>
      <w:bookmarkEnd w:id="19"/>
    </w:p>
    <w:p w14:paraId="132942F1" w14:textId="259255EE" w:rsidR="000B69D2" w:rsidRDefault="007E4F70" w:rsidP="007E4F70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서버에 접속한 클라이언트를 대상으로 스레드를 생성하고 해당 클라이언트에서 보내는 데이터를 처리하는 스레드 함수이다.</w:t>
      </w:r>
    </w:p>
    <w:p w14:paraId="51C977D2" w14:textId="2C8EA61D" w:rsidR="00854400" w:rsidRPr="00854400" w:rsidRDefault="00854400" w:rsidP="00484528">
      <w:pPr>
        <w:pStyle w:val="3"/>
        <w:rPr>
          <w:rFonts w:asciiTheme="minorHAnsi" w:eastAsiaTheme="minorEastAsia" w:hAnsiTheme="minorHAnsi" w:cstheme="minorBidi"/>
          <w:sz w:val="20"/>
          <w:szCs w:val="20"/>
        </w:rPr>
      </w:pPr>
      <w:bookmarkStart w:id="20" w:name="_Toc55249482"/>
      <w:r>
        <w:rPr>
          <w:color w:val="0070C0"/>
        </w:rPr>
        <w:t>void</w:t>
      </w:r>
      <w:r w:rsidRPr="00701951">
        <w:rPr>
          <w:color w:val="0070C0"/>
        </w:rPr>
        <w:t xml:space="preserve"> </w:t>
      </w:r>
      <w:proofErr w:type="spellStart"/>
      <w:proofErr w:type="gramStart"/>
      <w:r>
        <w:t>StartMatchMaking</w:t>
      </w:r>
      <w:proofErr w:type="spellEnd"/>
      <w:r w:rsidRPr="00701951">
        <w:t>(</w:t>
      </w:r>
      <w:proofErr w:type="gramEnd"/>
      <w:r w:rsidRPr="00701951">
        <w:t>)</w:t>
      </w:r>
      <w:bookmarkEnd w:id="20"/>
    </w:p>
    <w:p w14:paraId="545B05E3" w14:textId="3CA5FD72" w:rsidR="00482487" w:rsidRDefault="00F83422" w:rsidP="00822DB4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이 함수에 진입할 때 </w:t>
      </w:r>
      <w:proofErr w:type="spellStart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EnterCriticalSection</w:t>
      </w:r>
      <w:proofErr w:type="spellEnd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()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을 호출하고 </w:t>
      </w:r>
      <w:r w:rsidR="00482487">
        <w:rPr>
          <w:rFonts w:ascii="KoPubWorld돋움체 Light" w:eastAsia="KoPubWorld돋움체 Light" w:hAnsi="KoPubWorld돋움체 Light" w:cs="KoPubWorld돋움체 Light"/>
          <w:sz w:val="24"/>
          <w:szCs w:val="24"/>
        </w:rPr>
        <w:t>서버</w:t>
      </w:r>
      <w:r w:rsidR="00482487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에 접속한 유저들 중 매치 메이킹을 요청한 클라이언트</w:t>
      </w:r>
      <w:r w:rsidR="00AF15E4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두 개를 </w:t>
      </w:r>
      <w:r w:rsidR="00453F41">
        <w:rPr>
          <w:rFonts w:ascii="KoPubWorld돋움체 Light" w:eastAsia="KoPubWorld돋움체 Light" w:hAnsi="KoPubWorld돋움체 Light" w:cs="KoPubWorld돋움체 Light"/>
          <w:sz w:val="24"/>
          <w:szCs w:val="24"/>
        </w:rPr>
        <w:t>pair</w:t>
      </w:r>
      <w:r w:rsidR="00453F4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로 묶</w:t>
      </w:r>
      <w:r w:rsidR="006C468D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어 </w:t>
      </w:r>
      <w:r w:rsidR="006C468D">
        <w:rPr>
          <w:rFonts w:ascii="KoPubWorld돋움체 Light" w:eastAsia="KoPubWorld돋움체 Light" w:hAnsi="KoPubWorld돋움체 Light" w:cs="KoPubWorld돋움체 Light"/>
          <w:sz w:val="24"/>
          <w:szCs w:val="24"/>
        </w:rPr>
        <w:t>vector</w:t>
      </w:r>
      <w:r w:rsidR="006C468D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에 저장한 후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함수를 종료하기 직전에 </w:t>
      </w:r>
      <w:proofErr w:type="spellStart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LeaveCriticalSection</w:t>
      </w:r>
      <w:proofErr w:type="spellEnd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()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을 호출한다.</w:t>
      </w:r>
    </w:p>
    <w:p w14:paraId="239F9CB2" w14:textId="6F5B6771" w:rsidR="00854400" w:rsidRPr="00F77D79" w:rsidRDefault="00854400" w:rsidP="00484528">
      <w:pPr>
        <w:pStyle w:val="3"/>
        <w:rPr>
          <w:strike/>
        </w:rPr>
      </w:pPr>
      <w:bookmarkStart w:id="21" w:name="_Toc55249483"/>
      <w:r w:rsidRPr="00F77D79">
        <w:rPr>
          <w:strike/>
          <w:color w:val="0070C0"/>
        </w:rPr>
        <w:t>void</w:t>
      </w:r>
      <w:r w:rsidRPr="00F77D79">
        <w:rPr>
          <w:strike/>
        </w:rPr>
        <w:t xml:space="preserve"> </w:t>
      </w:r>
      <w:proofErr w:type="spellStart"/>
      <w:proofErr w:type="gramStart"/>
      <w:r w:rsidRPr="00F77D79">
        <w:rPr>
          <w:strike/>
        </w:rPr>
        <w:t>InitPlayers</w:t>
      </w:r>
      <w:proofErr w:type="spellEnd"/>
      <w:r w:rsidRPr="00F77D79">
        <w:rPr>
          <w:strike/>
        </w:rPr>
        <w:t>(</w:t>
      </w:r>
      <w:proofErr w:type="gramEnd"/>
      <w:r w:rsidRPr="00F77D79">
        <w:rPr>
          <w:strike/>
        </w:rPr>
        <w:t>std::</w:t>
      </w:r>
      <w:r w:rsidRPr="00F77D79">
        <w:rPr>
          <w:strike/>
          <w:color w:val="45C195"/>
        </w:rPr>
        <w:t>pair</w:t>
      </w:r>
      <w:r w:rsidR="009D7472" w:rsidRPr="00F77D79">
        <w:rPr>
          <w:strike/>
        </w:rPr>
        <w:t>&lt;</w:t>
      </w:r>
      <w:proofErr w:type="spellStart"/>
      <w:r w:rsidR="009D7472" w:rsidRPr="00F77D79">
        <w:rPr>
          <w:strike/>
          <w:color w:val="45C195"/>
        </w:rPr>
        <w:t>PlayerPacket</w:t>
      </w:r>
      <w:proofErr w:type="spellEnd"/>
      <w:r w:rsidR="009D7472" w:rsidRPr="00F77D79">
        <w:rPr>
          <w:strike/>
        </w:rPr>
        <w:t xml:space="preserve">, </w:t>
      </w:r>
      <w:proofErr w:type="spellStart"/>
      <w:r w:rsidR="009D7472" w:rsidRPr="00F77D79">
        <w:rPr>
          <w:strike/>
          <w:color w:val="45C195"/>
        </w:rPr>
        <w:t>PlayerPacket</w:t>
      </w:r>
      <w:proofErr w:type="spellEnd"/>
      <w:r w:rsidR="009D7472" w:rsidRPr="00F77D79">
        <w:rPr>
          <w:strike/>
        </w:rPr>
        <w:t>&gt;</w:t>
      </w:r>
      <w:r w:rsidRPr="00F77D79">
        <w:rPr>
          <w:strike/>
        </w:rPr>
        <w:t>)</w:t>
      </w:r>
      <w:bookmarkEnd w:id="21"/>
    </w:p>
    <w:p w14:paraId="209C5F33" w14:textId="1C10EEA3" w:rsidR="00F77D79" w:rsidRPr="00F77D79" w:rsidRDefault="00F77D79" w:rsidP="00F77D79">
      <w:pPr>
        <w:rPr>
          <w:rFonts w:ascii="Consolas" w:hAnsi="Consolas"/>
          <w:sz w:val="28"/>
          <w:szCs w:val="28"/>
        </w:rPr>
      </w:pPr>
      <w:r w:rsidRPr="00F77D79">
        <w:rPr>
          <w:rFonts w:ascii="Consolas" w:hAnsi="Consolas"/>
          <w:color w:val="0070C0"/>
          <w:sz w:val="28"/>
          <w:szCs w:val="28"/>
        </w:rPr>
        <w:t>void</w:t>
      </w:r>
      <w:r w:rsidRPr="00F77D79">
        <w:rPr>
          <w:rFonts w:ascii="Consolas" w:hAnsi="Consolas"/>
          <w:sz w:val="28"/>
          <w:szCs w:val="28"/>
        </w:rPr>
        <w:t xml:space="preserve"> </w:t>
      </w:r>
      <w:proofErr w:type="spellStart"/>
      <w:proofErr w:type="gramStart"/>
      <w:r w:rsidRPr="00F77D79">
        <w:rPr>
          <w:rFonts w:ascii="Consolas" w:hAnsi="Consolas"/>
          <w:sz w:val="28"/>
          <w:szCs w:val="28"/>
        </w:rPr>
        <w:t>InitPlayers</w:t>
      </w:r>
      <w:proofErr w:type="spellEnd"/>
      <w:r w:rsidRPr="00F77D79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F77D79">
        <w:rPr>
          <w:rFonts w:ascii="Consolas" w:hAnsi="Consolas"/>
          <w:color w:val="45C195"/>
          <w:sz w:val="28"/>
          <w:szCs w:val="28"/>
        </w:rPr>
        <w:t>PlayerPacket</w:t>
      </w:r>
      <w:proofErr w:type="spellEnd"/>
      <w:r>
        <w:rPr>
          <w:rFonts w:ascii="Consolas" w:hAnsi="Consolas"/>
          <w:color w:val="45C195"/>
          <w:sz w:val="28"/>
          <w:szCs w:val="28"/>
        </w:rPr>
        <w:t>*</w:t>
      </w:r>
      <w:r>
        <w:rPr>
          <w:rFonts w:ascii="Consolas" w:hAnsi="Consolas"/>
          <w:sz w:val="28"/>
          <w:szCs w:val="28"/>
        </w:rPr>
        <w:t>)</w:t>
      </w:r>
    </w:p>
    <w:p w14:paraId="3A4E8F58" w14:textId="32C49527" w:rsidR="005013E2" w:rsidRDefault="00A939FC" w:rsidP="005013E2">
      <w:pPr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</w:pPr>
      <w:r w:rsidRPr="005013E2">
        <w:rPr>
          <w:rFonts w:ascii="KoPubWorld돋움체 Light" w:eastAsia="KoPubWorld돋움체 Light" w:hAnsi="KoPubWorld돋움체 Light" w:cs="KoPubWorld돋움체 Light" w:hint="eastAsia"/>
          <w:strike/>
          <w:sz w:val="24"/>
          <w:szCs w:val="24"/>
        </w:rPr>
        <w:t xml:space="preserve">매치가 성사된 두 클라이언트의 게임 내 초기 위치를 설정하고 양쪽 클라이언트에 </w:t>
      </w:r>
      <w:r w:rsidR="00351C09" w:rsidRPr="005013E2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 xml:space="preserve">send(MATCH_SUCCESS, </w:t>
      </w:r>
      <w:r w:rsidR="004C4028" w:rsidRPr="005013E2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>pa</w:t>
      </w:r>
      <w:r w:rsidR="00316282" w:rsidRPr="005013E2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>ir</w:t>
      </w:r>
      <w:r w:rsidR="004C4028" w:rsidRPr="005013E2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>&lt;</w:t>
      </w:r>
      <w:proofErr w:type="spellStart"/>
      <w:r w:rsidRPr="005013E2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>PlayerPacke</w:t>
      </w:r>
      <w:r w:rsidR="007534F4" w:rsidRPr="005013E2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>t</w:t>
      </w:r>
      <w:proofErr w:type="spellEnd"/>
      <w:r w:rsidR="007534F4" w:rsidRPr="005013E2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 xml:space="preserve">, </w:t>
      </w:r>
      <w:proofErr w:type="spellStart"/>
      <w:r w:rsidR="007534F4" w:rsidRPr="005013E2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>PlayerPacket</w:t>
      </w:r>
      <w:proofErr w:type="spellEnd"/>
      <w:r w:rsidR="00CF11EA" w:rsidRPr="005013E2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>&gt;</w:t>
      </w:r>
      <w:r w:rsidR="00351C09" w:rsidRPr="005013E2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>)</w:t>
      </w:r>
      <w:r w:rsidRPr="005013E2">
        <w:rPr>
          <w:rFonts w:ascii="KoPubWorld돋움체 Light" w:eastAsia="KoPubWorld돋움체 Light" w:hAnsi="KoPubWorld돋움체 Light" w:cs="KoPubWorld돋움체 Light" w:hint="eastAsia"/>
          <w:strike/>
          <w:sz w:val="24"/>
          <w:szCs w:val="24"/>
        </w:rPr>
        <w:t>를 송신한다.</w:t>
      </w:r>
      <w:bookmarkStart w:id="22" w:name="_Toc55249484"/>
    </w:p>
    <w:p w14:paraId="3A9ACCF0" w14:textId="007DF791" w:rsidR="005013E2" w:rsidRPr="005013E2" w:rsidRDefault="005013E2" w:rsidP="005013E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5013E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전달된 플레이어의 초기 위치를 설정한다.</w:t>
      </w:r>
    </w:p>
    <w:p w14:paraId="23526091" w14:textId="19284E3F" w:rsidR="009D7472" w:rsidRPr="00793623" w:rsidRDefault="009D7472" w:rsidP="00484528">
      <w:pPr>
        <w:pStyle w:val="3"/>
        <w:rPr>
          <w:rFonts w:asciiTheme="minorHAnsi" w:eastAsiaTheme="minorEastAsia" w:hAnsiTheme="minorHAnsi" w:cstheme="minorBidi"/>
          <w:strike/>
          <w:sz w:val="20"/>
          <w:szCs w:val="20"/>
        </w:rPr>
      </w:pPr>
      <w:r w:rsidRPr="00793623">
        <w:rPr>
          <w:strike/>
          <w:color w:val="0070C0"/>
        </w:rPr>
        <w:t xml:space="preserve">void </w:t>
      </w:r>
      <w:proofErr w:type="spellStart"/>
      <w:proofErr w:type="gramStart"/>
      <w:r w:rsidRPr="00793623">
        <w:rPr>
          <w:strike/>
        </w:rPr>
        <w:t>CheckPlayersReady</w:t>
      </w:r>
      <w:proofErr w:type="spellEnd"/>
      <w:r w:rsidRPr="00793623">
        <w:rPr>
          <w:strike/>
        </w:rPr>
        <w:t>(</w:t>
      </w:r>
      <w:proofErr w:type="gramEnd"/>
      <w:r w:rsidRPr="00793623">
        <w:rPr>
          <w:strike/>
        </w:rPr>
        <w:t>)</w:t>
      </w:r>
      <w:bookmarkEnd w:id="22"/>
    </w:p>
    <w:p w14:paraId="77135A18" w14:textId="49C47F89" w:rsidR="00A440DB" w:rsidRPr="00793623" w:rsidRDefault="00A939FC" w:rsidP="007E4F70">
      <w:pPr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</w:pPr>
      <w:r w:rsidRPr="00793623">
        <w:rPr>
          <w:rFonts w:ascii="KoPubWorld돋움체 Light" w:eastAsia="KoPubWorld돋움체 Light" w:hAnsi="KoPubWorld돋움체 Light" w:cs="KoPubWorld돋움체 Light" w:hint="eastAsia"/>
          <w:strike/>
          <w:sz w:val="24"/>
          <w:szCs w:val="24"/>
        </w:rPr>
        <w:t xml:space="preserve">게임에 입장한 유저 두 명이 모두 </w:t>
      </w:r>
      <w:r w:rsidRPr="00793623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>ENTER_GAME_REQUEST</w:t>
      </w:r>
      <w:r w:rsidRPr="00793623">
        <w:rPr>
          <w:rFonts w:ascii="KoPubWorld돋움체 Light" w:eastAsia="KoPubWorld돋움체 Light" w:hAnsi="KoPubWorld돋움체 Light" w:cs="KoPubWorld돋움체 Light" w:hint="eastAsia"/>
          <w:strike/>
          <w:sz w:val="24"/>
          <w:szCs w:val="24"/>
        </w:rPr>
        <w:t>를 송신했다면</w:t>
      </w:r>
      <w:r w:rsidRPr="00793623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 xml:space="preserve">, </w:t>
      </w:r>
      <w:r w:rsidRPr="00793623">
        <w:rPr>
          <w:rFonts w:ascii="KoPubWorld돋움체 Light" w:eastAsia="KoPubWorld돋움체 Light" w:hAnsi="KoPubWorld돋움체 Light" w:cs="KoPubWorld돋움체 Light" w:hint="eastAsia"/>
          <w:strike/>
          <w:sz w:val="24"/>
          <w:szCs w:val="24"/>
        </w:rPr>
        <w:t xml:space="preserve">서버는 접속을 확인하고 </w:t>
      </w:r>
      <w:r w:rsidRPr="00793623">
        <w:rPr>
          <w:rFonts w:ascii="KoPubWorld돋움체 Light" w:eastAsia="KoPubWorld돋움체 Light" w:hAnsi="KoPubWorld돋움체 Light" w:cs="KoPubWorld돋움체 Light"/>
          <w:strike/>
          <w:sz w:val="24"/>
          <w:szCs w:val="24"/>
        </w:rPr>
        <w:t>GAME_START</w:t>
      </w:r>
      <w:r w:rsidRPr="00793623">
        <w:rPr>
          <w:rFonts w:ascii="KoPubWorld돋움체 Light" w:eastAsia="KoPubWorld돋움체 Light" w:hAnsi="KoPubWorld돋움체 Light" w:cs="KoPubWorld돋움체 Light" w:hint="eastAsia"/>
          <w:strike/>
          <w:sz w:val="24"/>
          <w:szCs w:val="24"/>
        </w:rPr>
        <w:t>를 송신한다.</w:t>
      </w:r>
    </w:p>
    <w:p w14:paraId="0F342BF8" w14:textId="56084592" w:rsidR="00484528" w:rsidRPr="00484528" w:rsidRDefault="00484528" w:rsidP="00484528">
      <w:pPr>
        <w:pStyle w:val="3"/>
        <w:rPr>
          <w:rFonts w:asciiTheme="minorHAnsi" w:eastAsiaTheme="minorEastAsia" w:hAnsiTheme="minorHAnsi" w:cstheme="minorBidi"/>
          <w:sz w:val="20"/>
          <w:szCs w:val="20"/>
        </w:rPr>
      </w:pPr>
      <w:bookmarkStart w:id="23" w:name="_Toc55249485"/>
      <w:r w:rsidRPr="00D17B6B">
        <w:rPr>
          <w:strike/>
          <w:color w:val="0070C0"/>
        </w:rPr>
        <w:t xml:space="preserve">bool </w:t>
      </w:r>
      <w:r w:rsidRPr="00D17B6B">
        <w:rPr>
          <w:strike/>
        </w:rPr>
        <w:t>I</w:t>
      </w:r>
      <w:r w:rsidRPr="00793623">
        <w:rPr>
          <w:strike/>
        </w:rPr>
        <w:t>ntersect</w:t>
      </w:r>
      <w:r w:rsidR="00793623">
        <w:t xml:space="preserve"> </w:t>
      </w:r>
      <w:r w:rsidR="00D17B6B" w:rsidRPr="00D17B6B">
        <w:rPr>
          <w:color w:val="0070C0"/>
        </w:rPr>
        <w:t>void</w:t>
      </w:r>
      <w:r w:rsidR="00D17B6B">
        <w:rPr>
          <w:rFonts w:ascii="맑은 고딕" w:eastAsia="맑은 고딕" w:hAnsi="맑은 고딕" w:cs="맑은 고딕" w:hint="eastAsia"/>
        </w:rPr>
        <w:t xml:space="preserve"> </w:t>
      </w:r>
      <w:proofErr w:type="spellStart"/>
      <w:proofErr w:type="gramStart"/>
      <w:r w:rsidR="00793623">
        <w:rPr>
          <w:rFonts w:ascii="맑은 고딕" w:eastAsia="맑은 고딕" w:hAnsi="맑은 고딕" w:cs="맑은 고딕" w:hint="eastAsia"/>
        </w:rPr>
        <w:t>C</w:t>
      </w:r>
      <w:r w:rsidR="00793623">
        <w:rPr>
          <w:rFonts w:ascii="맑은 고딕" w:eastAsia="맑은 고딕" w:hAnsi="맑은 고딕" w:cs="맑은 고딕"/>
        </w:rPr>
        <w:t>heckCollision</w:t>
      </w:r>
      <w:proofErr w:type="spellEnd"/>
      <w:r w:rsidR="00793623">
        <w:rPr>
          <w:rFonts w:ascii="맑은 고딕" w:eastAsia="맑은 고딕" w:hAnsi="맑은 고딕" w:cs="맑은 고딕"/>
        </w:rPr>
        <w:t>(</w:t>
      </w:r>
      <w:proofErr w:type="gramEnd"/>
      <w:r w:rsidR="00793623">
        <w:rPr>
          <w:rFonts w:ascii="맑은 고딕" w:eastAsia="맑은 고딕" w:hAnsi="맑은 고딕" w:cs="맑은 고딕"/>
        </w:rPr>
        <w:t>*)</w:t>
      </w:r>
      <w:r w:rsidRPr="00701951">
        <w:t>(</w:t>
      </w:r>
      <w:r w:rsidR="00EC05B6" w:rsidRPr="00EC05B6">
        <w:rPr>
          <w:b/>
          <w:bCs w:val="0"/>
          <w:color w:val="FF0000"/>
        </w:rPr>
        <w:t>Packet*, Packet*</w:t>
      </w:r>
      <w:r w:rsidRPr="00EC05B6">
        <w:rPr>
          <w:color w:val="000000" w:themeColor="text1"/>
        </w:rPr>
        <w:t>)</w:t>
      </w:r>
      <w:bookmarkEnd w:id="23"/>
    </w:p>
    <w:p w14:paraId="7FF39021" w14:textId="76291298" w:rsidR="00C81C85" w:rsidRDefault="00FD34E3" w:rsidP="00822DB4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플레이어가 아이템이나 상대 플레이어의 칼과 충돌하면 정보를 갱신하고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t</w:t>
      </w:r>
      <w:r w:rsidR="00201B33">
        <w:rPr>
          <w:rFonts w:ascii="KoPubWorld돋움체 Light" w:eastAsia="KoPubWorld돋움체 Light" w:hAnsi="KoPubWorld돋움체 Light" w:cs="KoPubWorld돋움체 Light"/>
          <w:sz w:val="24"/>
          <w:szCs w:val="24"/>
        </w:rPr>
        <w:t>rue</w:t>
      </w:r>
      <w:r w:rsidR="00201B33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를 반환한다.</w:t>
      </w:r>
      <w:r w:rsidR="009E728D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37033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충돌이 발생하지 않았다면</w:t>
      </w:r>
      <w:r w:rsidR="009E728D">
        <w:rPr>
          <w:rFonts w:ascii="KoPubWorld돋움체 Light" w:eastAsia="KoPubWorld돋움체 Light" w:hAnsi="KoPubWorld돋움체 Light" w:cs="KoPubWorld돋움체 Light"/>
          <w:sz w:val="24"/>
          <w:szCs w:val="24"/>
        </w:rPr>
        <w:t>false</w:t>
      </w:r>
      <w:r w:rsidR="009E728D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를 반환한다.</w:t>
      </w:r>
    </w:p>
    <w:p w14:paraId="20BB5518" w14:textId="77777777" w:rsidR="004F1797" w:rsidRDefault="004F1797" w:rsidP="00822DB4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0E8D4390" w14:textId="016F3F64" w:rsidR="00484528" w:rsidRPr="00854400" w:rsidRDefault="00484528" w:rsidP="00484528">
      <w:pPr>
        <w:pStyle w:val="3"/>
        <w:rPr>
          <w:rFonts w:asciiTheme="minorHAnsi" w:eastAsiaTheme="minorEastAsia" w:hAnsiTheme="minorHAnsi" w:cstheme="minorBidi"/>
          <w:sz w:val="20"/>
          <w:szCs w:val="20"/>
        </w:rPr>
      </w:pPr>
      <w:bookmarkStart w:id="24" w:name="_Toc55249486"/>
      <w:r>
        <w:rPr>
          <w:color w:val="0070C0"/>
        </w:rPr>
        <w:t>void</w:t>
      </w:r>
      <w:r w:rsidRPr="00701951">
        <w:rPr>
          <w:color w:val="0070C0"/>
        </w:rPr>
        <w:t xml:space="preserve"> </w:t>
      </w:r>
      <w:proofErr w:type="spellStart"/>
      <w:proofErr w:type="gramStart"/>
      <w:r w:rsidR="00EC05B6">
        <w:rPr>
          <w:color w:val="FF0000"/>
        </w:rPr>
        <w:t>Spawn</w:t>
      </w:r>
      <w:r w:rsidRPr="00EC05B6">
        <w:rPr>
          <w:color w:val="FF0000"/>
        </w:rPr>
        <w:t>Item</w:t>
      </w:r>
      <w:proofErr w:type="spellEnd"/>
      <w:r w:rsidRPr="00EC05B6">
        <w:rPr>
          <w:color w:val="FF0000"/>
        </w:rPr>
        <w:t>(</w:t>
      </w:r>
      <w:proofErr w:type="gramEnd"/>
      <w:r w:rsidRPr="00EC05B6">
        <w:rPr>
          <w:color w:val="FF0000"/>
        </w:rPr>
        <w:t>)</w:t>
      </w:r>
      <w:bookmarkEnd w:id="24"/>
    </w:p>
    <w:p w14:paraId="2F2F91F9" w14:textId="75D44622" w:rsidR="00C81C85" w:rsidRDefault="000956A3" w:rsidP="00822DB4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맵 내에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랜덤한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위치에 아이템을 생성 후 클라이언트에 아이템의 정보를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전달한다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.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Pr="00415820">
        <w:rPr>
          <w:rFonts w:ascii="Consolas" w:eastAsia="KoPubWorld돋움체 Light" w:hAnsi="Consolas" w:cs="KoPubWorld돋움체 Light"/>
          <w:sz w:val="24"/>
          <w:szCs w:val="24"/>
        </w:rPr>
        <w:t xml:space="preserve">send(ITEM_CREATED, </w:t>
      </w:r>
      <w:proofErr w:type="spellStart"/>
      <w:r w:rsidRPr="00415820">
        <w:rPr>
          <w:rFonts w:ascii="Consolas" w:eastAsia="KoPubWorld돋움체 Light" w:hAnsi="Consolas" w:cs="KoPubWorld돋움체 Light"/>
          <w:sz w:val="24"/>
          <w:szCs w:val="24"/>
        </w:rPr>
        <w:t>ItemPacket</w:t>
      </w:r>
      <w:proofErr w:type="spellEnd"/>
      <w:r w:rsidRPr="00415820">
        <w:rPr>
          <w:rFonts w:ascii="Consolas" w:eastAsia="KoPubWorld돋움체 Light" w:hAnsi="Consolas" w:cs="KoPubWorld돋움체 Light"/>
          <w:sz w:val="24"/>
          <w:szCs w:val="24"/>
        </w:rPr>
        <w:t>)</w:t>
      </w:r>
      <w:r w:rsidR="00415820"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 w:rsidR="0041582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서버에서 아이템이 생성되었음을 알리는 프로토콜과</w:t>
      </w:r>
      <w:r w:rsidR="00415820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41582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아이템의 위치,</w:t>
      </w:r>
      <w:r w:rsidR="00415820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41582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타입 등을 담고</w:t>
      </w:r>
      <w:r w:rsidR="00B34A4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r w:rsidR="0041582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있는P</w:t>
      </w:r>
      <w:r w:rsidR="00415820">
        <w:rPr>
          <w:rFonts w:ascii="KoPubWorld돋움체 Light" w:eastAsia="KoPubWorld돋움체 Light" w:hAnsi="KoPubWorld돋움체 Light" w:cs="KoPubWorld돋움체 Light"/>
          <w:sz w:val="24"/>
          <w:szCs w:val="24"/>
        </w:rPr>
        <w:t>acket</w:t>
      </w:r>
      <w:r w:rsidR="0041582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을 전송한다.</w:t>
      </w:r>
    </w:p>
    <w:p w14:paraId="32F759D2" w14:textId="71EA9AF2" w:rsidR="00484528" w:rsidRPr="00484528" w:rsidRDefault="00484528" w:rsidP="00484528">
      <w:pPr>
        <w:pStyle w:val="3"/>
        <w:rPr>
          <w:rFonts w:asciiTheme="minorHAnsi" w:eastAsiaTheme="minorEastAsia" w:hAnsiTheme="minorHAnsi" w:cstheme="minorBidi"/>
          <w:sz w:val="20"/>
          <w:szCs w:val="20"/>
        </w:rPr>
      </w:pPr>
      <w:bookmarkStart w:id="25" w:name="_Toc55249487"/>
      <w:r>
        <w:rPr>
          <w:color w:val="0070C0"/>
        </w:rPr>
        <w:t>void</w:t>
      </w:r>
      <w:r w:rsidRPr="00701951">
        <w:rPr>
          <w:color w:val="0070C0"/>
        </w:rPr>
        <w:t xml:space="preserve"> </w:t>
      </w:r>
      <w:proofErr w:type="spellStart"/>
      <w:proofErr w:type="gramStart"/>
      <w:r>
        <w:t>MatchDisconnect</w:t>
      </w:r>
      <w:proofErr w:type="spellEnd"/>
      <w:r w:rsidRPr="00701951">
        <w:t>(</w:t>
      </w:r>
      <w:proofErr w:type="gramEnd"/>
      <w:r w:rsidRPr="00701951">
        <w:t>)</w:t>
      </w:r>
      <w:bookmarkEnd w:id="25"/>
    </w:p>
    <w:p w14:paraId="155BF4B9" w14:textId="7F7135DB" w:rsidR="005F6664" w:rsidRDefault="005A59CD" w:rsidP="008C2AC0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어느 한 플레이어의 체력이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0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이거나 연결이 끊겼을 경우 연결이 지속 중인 클라이언트에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send(ENEMY_DISCONNECTED)</w:t>
      </w:r>
      <w:r w:rsidR="006C468D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하고,</w:t>
      </w:r>
      <w:r w:rsidR="006C468D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297B9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매칭 플레이어를 관리하는 </w:t>
      </w:r>
      <w:r w:rsidR="00297B95">
        <w:rPr>
          <w:rFonts w:ascii="KoPubWorld돋움체 Light" w:eastAsia="KoPubWorld돋움체 Light" w:hAnsi="KoPubWorld돋움체 Light" w:cs="KoPubWorld돋움체 Light"/>
          <w:sz w:val="24"/>
          <w:szCs w:val="24"/>
        </w:rPr>
        <w:t>vector</w:t>
      </w:r>
      <w:r w:rsidR="00297B9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에서 제거한다.</w:t>
      </w:r>
    </w:p>
    <w:p w14:paraId="352C1695" w14:textId="534F8992" w:rsidR="00021B22" w:rsidRPr="00021B22" w:rsidRDefault="00021B22" w:rsidP="008C2AC0">
      <w:pPr>
        <w:rPr>
          <w:rFonts w:ascii="KoPubWorld돋움체 Light" w:eastAsia="KoPubWorld돋움체 Light" w:hAnsi="KoPubWorld돋움체 Light" w:cs="KoPubWorld돋움체 Light"/>
          <w:b/>
          <w:bCs/>
          <w:sz w:val="36"/>
          <w:szCs w:val="36"/>
        </w:rPr>
      </w:pPr>
      <w:r w:rsidRPr="00021B22">
        <w:rPr>
          <w:rFonts w:ascii="KoPubWorld돋움체 Light" w:eastAsia="KoPubWorld돋움체 Light" w:hAnsi="KoPubWorld돋움체 Light" w:cs="KoPubWorld돋움체 Light"/>
          <w:b/>
          <w:bCs/>
          <w:sz w:val="36"/>
          <w:szCs w:val="36"/>
        </w:rPr>
        <w:t>--</w:t>
      </w:r>
      <w:r w:rsidRPr="00021B22">
        <w:rPr>
          <w:rFonts w:ascii="KoPubWorld돋움체 Light" w:eastAsia="KoPubWorld돋움체 Light" w:hAnsi="KoPubWorld돋움체 Light" w:cs="KoPubWorld돋움체 Light" w:hint="eastAsia"/>
          <w:b/>
          <w:bCs/>
          <w:sz w:val="36"/>
          <w:szCs w:val="36"/>
        </w:rPr>
        <w:t>추가된 함수</w:t>
      </w:r>
    </w:p>
    <w:p w14:paraId="50121421" w14:textId="185A6ADB" w:rsidR="00021B22" w:rsidRDefault="00021B22" w:rsidP="008C2AC0">
      <w:pPr>
        <w:rPr>
          <w:rFonts w:ascii="Consolas" w:eastAsia="돋움체" w:hAnsi="Consolas" w:cs="돋움체"/>
          <w:color w:val="000000"/>
          <w:sz w:val="28"/>
          <w:szCs w:val="28"/>
          <w:lang w:eastAsia="en-US"/>
        </w:rPr>
      </w:pPr>
      <w:r w:rsidRPr="00021B22">
        <w:rPr>
          <w:rFonts w:ascii="Consolas" w:eastAsia="돋움체" w:hAnsi="Consolas" w:cs="돋움체"/>
          <w:color w:val="2B91AF"/>
          <w:sz w:val="28"/>
          <w:szCs w:val="28"/>
          <w:lang w:eastAsia="en-US"/>
        </w:rPr>
        <w:t>DWORD</w:t>
      </w:r>
      <w:r w:rsidRPr="00021B22">
        <w:rPr>
          <w:rFonts w:ascii="Consolas" w:eastAsia="돋움체" w:hAnsi="Consolas" w:cs="돋움체"/>
          <w:color w:val="000000"/>
          <w:sz w:val="28"/>
          <w:szCs w:val="28"/>
          <w:lang w:eastAsia="en-US"/>
        </w:rPr>
        <w:t xml:space="preserve"> </w:t>
      </w:r>
      <w:r w:rsidRPr="00021B22">
        <w:rPr>
          <w:rFonts w:ascii="Consolas" w:eastAsia="돋움체" w:hAnsi="Consolas" w:cs="돋움체"/>
          <w:color w:val="6F008A"/>
          <w:sz w:val="28"/>
          <w:szCs w:val="28"/>
          <w:lang w:eastAsia="en-US"/>
        </w:rPr>
        <w:t>WINAPI</w:t>
      </w:r>
      <w:r w:rsidRPr="00021B22">
        <w:rPr>
          <w:rFonts w:ascii="Consolas" w:eastAsia="돋움체" w:hAnsi="Consolas" w:cs="돋움체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021B22">
        <w:rPr>
          <w:rFonts w:ascii="Consolas" w:eastAsia="돋움체" w:hAnsi="Consolas" w:cs="돋움체"/>
          <w:color w:val="000000"/>
          <w:sz w:val="28"/>
          <w:szCs w:val="28"/>
          <w:lang w:eastAsia="en-US"/>
        </w:rPr>
        <w:t>ServerMainThread</w:t>
      </w:r>
      <w:proofErr w:type="spellEnd"/>
      <w:r w:rsidRPr="00021B22">
        <w:rPr>
          <w:rFonts w:ascii="Consolas" w:eastAsia="돋움체" w:hAnsi="Consolas" w:cs="돋움체"/>
          <w:color w:val="000000"/>
          <w:sz w:val="28"/>
          <w:szCs w:val="28"/>
          <w:lang w:eastAsia="en-US"/>
        </w:rPr>
        <w:t>(</w:t>
      </w:r>
      <w:proofErr w:type="gramEnd"/>
      <w:r w:rsidRPr="00021B22">
        <w:rPr>
          <w:rFonts w:ascii="Consolas" w:eastAsia="돋움체" w:hAnsi="Consolas" w:cs="돋움체"/>
          <w:color w:val="2B91AF"/>
          <w:sz w:val="28"/>
          <w:szCs w:val="28"/>
          <w:lang w:eastAsia="en-US"/>
        </w:rPr>
        <w:t>LPVOID</w:t>
      </w:r>
      <w:r w:rsidRPr="00021B22">
        <w:rPr>
          <w:rFonts w:ascii="Consolas" w:eastAsia="돋움체" w:hAnsi="Consolas" w:cs="돋움체"/>
          <w:color w:val="000000"/>
          <w:sz w:val="28"/>
          <w:szCs w:val="28"/>
          <w:lang w:eastAsia="en-US"/>
        </w:rPr>
        <w:t xml:space="preserve"> </w:t>
      </w:r>
      <w:proofErr w:type="spellStart"/>
      <w:r w:rsidRPr="00021B22">
        <w:rPr>
          <w:rFonts w:ascii="Consolas" w:eastAsia="돋움체" w:hAnsi="Consolas" w:cs="돋움체"/>
          <w:color w:val="808080"/>
          <w:sz w:val="28"/>
          <w:szCs w:val="28"/>
          <w:lang w:eastAsia="en-US"/>
        </w:rPr>
        <w:t>arg</w:t>
      </w:r>
      <w:proofErr w:type="spellEnd"/>
      <w:r w:rsidRPr="00021B22">
        <w:rPr>
          <w:rFonts w:ascii="Consolas" w:eastAsia="돋움체" w:hAnsi="Consolas" w:cs="돋움체"/>
          <w:color w:val="000000"/>
          <w:sz w:val="28"/>
          <w:szCs w:val="28"/>
          <w:lang w:eastAsia="en-US"/>
        </w:rPr>
        <w:t>)</w:t>
      </w:r>
    </w:p>
    <w:p w14:paraId="5FC20ED3" w14:textId="54C1CA89" w:rsidR="00021B22" w:rsidRPr="00021B22" w:rsidRDefault="00021B22" w:rsidP="008C2AC0">
      <w:pPr>
        <w:rPr>
          <w:rFonts w:ascii="Consolas" w:eastAsia="KoPubWorld돋움체 Light" w:hAnsi="Consolas" w:cs="KoPubWorld돋움체 Light"/>
          <w:sz w:val="24"/>
          <w:szCs w:val="24"/>
        </w:rPr>
      </w:pP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현재</w:t>
      </w:r>
      <w:r w:rsidRPr="00021B22">
        <w:rPr>
          <w:rFonts w:ascii="Consolas" w:eastAsia="KoPubWorld돋움체 Light" w:hAnsi="Consolas" w:cs="KoPubWorld돋움체 Light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인게임에서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매치가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성사된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두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플레이어를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묶어서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아이템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생성이나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이동에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관한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이벤트를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지속적으로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업데이트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시켜준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후에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두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클라이언트에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 xml:space="preserve"> 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전송한다</w:t>
      </w:r>
      <w:r w:rsidRPr="00021B22">
        <w:rPr>
          <w:rFonts w:ascii="Consolas" w:eastAsia="KoPubWorld돋움체 Light" w:hAnsi="Consolas" w:cs="KoPubWorld돋움체 Light" w:hint="eastAsia"/>
          <w:sz w:val="24"/>
          <w:szCs w:val="24"/>
        </w:rPr>
        <w:t>.</w:t>
      </w:r>
    </w:p>
    <w:p w14:paraId="302B7264" w14:textId="3E0786BE" w:rsidR="00822DB4" w:rsidRPr="00B44DB9" w:rsidRDefault="005F6664" w:rsidP="0048285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25A6C29B" w14:textId="0B99E905" w:rsidR="00482857" w:rsidRDefault="009B6044" w:rsidP="00482857">
      <w:pPr>
        <w:pStyle w:val="11"/>
        <w:jc w:val="center"/>
        <w:rPr>
          <w:rFonts w:ascii="KoPubWorld돋움체 Bold" w:eastAsia="KoPubWorld돋움체 Bold" w:hAnsi="KoPubWorld돋움체 Bold" w:cs="KoPubWorld돋움체 Bold"/>
          <w:sz w:val="48"/>
          <w:szCs w:val="48"/>
        </w:rPr>
      </w:pPr>
      <w:bookmarkStart w:id="26" w:name="_Toc55249488"/>
      <w:r>
        <w:rPr>
          <w:rFonts w:ascii="KoPubWorld돋움체 Bold" w:eastAsia="KoPubWorld돋움체 Bold" w:hAnsi="KoPubWorld돋움체 Bold" w:cs="KoPubWorld돋움체 Bold" w:hint="eastAsia"/>
          <w:sz w:val="48"/>
          <w:szCs w:val="48"/>
        </w:rPr>
        <w:lastRenderedPageBreak/>
        <w:t>개발 환경 및 역할 분담</w:t>
      </w:r>
      <w:bookmarkEnd w:id="26"/>
    </w:p>
    <w:p w14:paraId="3D276B45" w14:textId="76CA5287" w:rsidR="00764D88" w:rsidRDefault="00764D88" w:rsidP="00764D88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27" w:name="_Toc55249489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>개발 환경</w:t>
      </w:r>
      <w:bookmarkEnd w:id="27"/>
    </w:p>
    <w:p w14:paraId="738AB999" w14:textId="77777777" w:rsidR="00BA4B86" w:rsidRDefault="00BA4B86" w:rsidP="000B2A7D">
      <w:pPr>
        <w:pStyle w:val="21"/>
        <w:rPr>
          <w:rFonts w:ascii="KoPubWorld돋움체 Light" w:eastAsia="KoPubWorld돋움체 Light" w:hAnsi="KoPubWorld돋움체 Light" w:cs="KoPubWorld돋움체 Light"/>
          <w:sz w:val="28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8"/>
          <w:szCs w:val="28"/>
        </w:rPr>
        <w:t>운영체제:</w:t>
      </w:r>
      <w:r>
        <w:rPr>
          <w:rFonts w:ascii="KoPubWorld돋움체 Light" w:eastAsia="KoPubWorld돋움체 Light" w:hAnsi="KoPubWorld돋움체 Light" w:cs="KoPubWorld돋움체 Light"/>
          <w:sz w:val="28"/>
          <w:szCs w:val="28"/>
        </w:rPr>
        <w:t xml:space="preserve"> Windows 10</w:t>
      </w:r>
    </w:p>
    <w:p w14:paraId="53637F1F" w14:textId="77777777" w:rsidR="005234DB" w:rsidRDefault="00BA4B86" w:rsidP="000B2A7D">
      <w:pPr>
        <w:pStyle w:val="21"/>
        <w:rPr>
          <w:rFonts w:ascii="KoPubWorld돋움체 Light" w:eastAsia="KoPubWorld돋움체 Light" w:hAnsi="KoPubWorld돋움체 Light" w:cs="KoPubWorld돋움체 Light"/>
          <w:sz w:val="28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8"/>
          <w:szCs w:val="28"/>
        </w:rPr>
        <w:t>통신 프로토콜:</w:t>
      </w:r>
      <w:r>
        <w:rPr>
          <w:rFonts w:ascii="KoPubWorld돋움체 Light" w:eastAsia="KoPubWorld돋움체 Light" w:hAnsi="KoPubWorld돋움체 Light" w:cs="KoPubWorld돋움체 Light"/>
          <w:sz w:val="28"/>
          <w:szCs w:val="28"/>
        </w:rPr>
        <w:t xml:space="preserve"> TCP/IP</w:t>
      </w:r>
    </w:p>
    <w:p w14:paraId="2C4B14B4" w14:textId="3D49CDA8" w:rsidR="00764D88" w:rsidRDefault="000B2A7D" w:rsidP="000B2A7D">
      <w:pPr>
        <w:pStyle w:val="21"/>
        <w:rPr>
          <w:rFonts w:ascii="KoPubWorld돋움체 Light" w:eastAsia="KoPubWorld돋움체 Light" w:hAnsi="KoPubWorld돋움체 Light" w:cs="KoPubWorld돋움체 Light"/>
          <w:sz w:val="28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8"/>
          <w:szCs w:val="28"/>
        </w:rPr>
        <w:t>통합 개발 환경(</w:t>
      </w:r>
      <w:r>
        <w:rPr>
          <w:rFonts w:ascii="KoPubWorld돋움체 Light" w:eastAsia="KoPubWorld돋움체 Light" w:hAnsi="KoPubWorld돋움체 Light" w:cs="KoPubWorld돋움체 Light"/>
          <w:sz w:val="28"/>
          <w:szCs w:val="28"/>
        </w:rPr>
        <w:t>IDE): Visual Studio 2019</w:t>
      </w:r>
    </w:p>
    <w:p w14:paraId="70ECB5E6" w14:textId="5AD83A56" w:rsidR="008E18E4" w:rsidRPr="000B2A7D" w:rsidRDefault="008E18E4" w:rsidP="000B2A7D">
      <w:pPr>
        <w:pStyle w:val="21"/>
        <w:rPr>
          <w:rFonts w:ascii="KoPubWorld돋움체 Light" w:eastAsia="KoPubWorld돋움체 Light" w:hAnsi="KoPubWorld돋움체 Light" w:cs="KoPubWorld돋움체 Light"/>
          <w:sz w:val="28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8"/>
          <w:szCs w:val="28"/>
        </w:rPr>
        <w:t xml:space="preserve">사용 </w:t>
      </w:r>
      <w:r>
        <w:rPr>
          <w:rFonts w:ascii="KoPubWorld돋움체 Light" w:eastAsia="KoPubWorld돋움체 Light" w:hAnsi="KoPubWorld돋움체 Light" w:cs="KoPubWorld돋움체 Light"/>
          <w:sz w:val="28"/>
          <w:szCs w:val="28"/>
        </w:rPr>
        <w:t xml:space="preserve">API: </w:t>
      </w:r>
      <w:r>
        <w:rPr>
          <w:rFonts w:ascii="KoPubWorld돋움체 Light" w:eastAsia="KoPubWorld돋움체 Light" w:hAnsi="KoPubWorld돋움체 Light" w:cs="KoPubWorld돋움체 Light" w:hint="eastAsia"/>
          <w:sz w:val="28"/>
          <w:szCs w:val="28"/>
        </w:rPr>
        <w:t>W</w:t>
      </w:r>
      <w:r>
        <w:rPr>
          <w:rFonts w:ascii="KoPubWorld돋움체 Light" w:eastAsia="KoPubWorld돋움체 Light" w:hAnsi="KoPubWorld돋움체 Light" w:cs="KoPubWorld돋움체 Light"/>
          <w:sz w:val="28"/>
          <w:szCs w:val="28"/>
        </w:rPr>
        <w:t>in32</w:t>
      </w:r>
    </w:p>
    <w:p w14:paraId="3370FC6F" w14:textId="57917AC6" w:rsidR="00BA4B86" w:rsidRPr="005234DB" w:rsidRDefault="00764D88" w:rsidP="005234DB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28" w:name="_Toc55249490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>역할 분담</w:t>
      </w:r>
      <w:bookmarkEnd w:id="28"/>
    </w:p>
    <w:p w14:paraId="1F4095BC" w14:textId="7A7282A1" w:rsidR="005234DB" w:rsidRPr="005234DB" w:rsidRDefault="00BA4B86" w:rsidP="005234DB">
      <w:pPr>
        <w:pStyle w:val="3"/>
        <w:numPr>
          <w:ilvl w:val="0"/>
          <w:numId w:val="36"/>
        </w:numPr>
        <w:rPr>
          <w:rFonts w:ascii="KoPubWorld돋움체 Light" w:eastAsia="KoPubWorld돋움체 Light" w:hAnsi="KoPubWorld돋움체 Light" w:cs="KoPubWorld돋움체 Light"/>
        </w:rPr>
      </w:pPr>
      <w:bookmarkStart w:id="29" w:name="_Toc55249491"/>
      <w:r w:rsidRPr="005234DB">
        <w:rPr>
          <w:rFonts w:ascii="KoPubWorld돋움체 Light" w:eastAsia="KoPubWorld돋움체 Light" w:hAnsi="KoPubWorld돋움체 Light" w:cs="KoPubWorld돋움체 Light" w:hint="eastAsia"/>
        </w:rPr>
        <w:t>이동규</w:t>
      </w:r>
      <w:bookmarkEnd w:id="29"/>
    </w:p>
    <w:p w14:paraId="5F5E24EA" w14:textId="18AD6FCD" w:rsidR="00BA4B86" w:rsidRPr="005234DB" w:rsidRDefault="005234DB" w:rsidP="005234DB">
      <w:pPr>
        <w:pStyle w:val="21"/>
        <w:numPr>
          <w:ilvl w:val="1"/>
          <w:numId w:val="36"/>
        </w:num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S</w:t>
      </w:r>
      <w:r w:rsidRPr="005234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erver: </w:t>
      </w: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네트워크 통신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충돌 연산 처리</w:t>
      </w:r>
    </w:p>
    <w:p w14:paraId="5AD71E80" w14:textId="6055275E" w:rsidR="005234DB" w:rsidRPr="005234DB" w:rsidRDefault="005234DB" w:rsidP="005234DB">
      <w:pPr>
        <w:pStyle w:val="21"/>
        <w:numPr>
          <w:ilvl w:val="1"/>
          <w:numId w:val="36"/>
        </w:num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C</w:t>
      </w:r>
      <w:r w:rsidRPr="005234DB">
        <w:rPr>
          <w:rFonts w:ascii="KoPubWorld돋움체 Light" w:eastAsia="KoPubWorld돋움체 Light" w:hAnsi="KoPubWorld돋움체 Light" w:cs="KoPubWorld돋움체 Light"/>
          <w:sz w:val="24"/>
          <w:szCs w:val="24"/>
        </w:rPr>
        <w:t>lient:</w:t>
      </w: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게임 루프 내 U</w:t>
      </w:r>
      <w:r w:rsidRPr="005234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pdate, Render </w:t>
      </w: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함수에 필요한 요소 구현</w:t>
      </w:r>
    </w:p>
    <w:p w14:paraId="645F798C" w14:textId="2BAB0E4D" w:rsidR="005234DB" w:rsidRPr="005234DB" w:rsidRDefault="005234DB" w:rsidP="005234DB">
      <w:pPr>
        <w:pStyle w:val="3"/>
        <w:numPr>
          <w:ilvl w:val="0"/>
          <w:numId w:val="36"/>
        </w:numPr>
        <w:rPr>
          <w:rFonts w:ascii="KoPubWorld돋움체 Light" w:eastAsia="KoPubWorld돋움체 Light" w:hAnsi="KoPubWorld돋움체 Light" w:cs="KoPubWorld돋움체 Light"/>
        </w:rPr>
      </w:pPr>
      <w:bookmarkStart w:id="30" w:name="_Toc55249492"/>
      <w:r w:rsidRPr="005234DB">
        <w:rPr>
          <w:rFonts w:ascii="KoPubWorld돋움체 Light" w:eastAsia="KoPubWorld돋움체 Light" w:hAnsi="KoPubWorld돋움체 Light" w:cs="KoPubWorld돋움체 Light" w:hint="eastAsia"/>
        </w:rPr>
        <w:t>이주호(</w:t>
      </w:r>
      <w:r w:rsidRPr="005234DB">
        <w:rPr>
          <w:rFonts w:ascii="KoPubWorld돋움체 Light" w:eastAsia="KoPubWorld돋움체 Light" w:hAnsi="KoPubWorld돋움체 Light" w:cs="KoPubWorld돋움체 Light"/>
        </w:rPr>
        <w:t>Project Manager)</w:t>
      </w:r>
      <w:bookmarkEnd w:id="30"/>
    </w:p>
    <w:p w14:paraId="3DC6DA68" w14:textId="2770DDF0" w:rsidR="005234DB" w:rsidRPr="005234DB" w:rsidRDefault="005234DB" w:rsidP="005234DB">
      <w:pPr>
        <w:pStyle w:val="21"/>
        <w:numPr>
          <w:ilvl w:val="1"/>
          <w:numId w:val="36"/>
        </w:num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S</w:t>
      </w:r>
      <w:r w:rsidRPr="005234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erver: </w:t>
      </w:r>
      <w:r w:rsidR="00DF30F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멀티 스레드,</w:t>
      </w:r>
      <w:r w:rsidR="00DF30F8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네트워크 통신,</w:t>
      </w:r>
      <w:r w:rsidRPr="005234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통신 관련 클래스 구현</w:t>
      </w:r>
    </w:p>
    <w:p w14:paraId="10B5ACDD" w14:textId="7D1DAC0A" w:rsidR="005234DB" w:rsidRDefault="005234DB" w:rsidP="005234DB">
      <w:pPr>
        <w:pStyle w:val="21"/>
        <w:numPr>
          <w:ilvl w:val="1"/>
          <w:numId w:val="36"/>
        </w:num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C</w:t>
      </w:r>
      <w:r w:rsidRPr="005234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lient: </w:t>
      </w: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게임 프레임워크 설계,</w:t>
      </w:r>
      <w:r w:rsidRPr="005234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Scene</w:t>
      </w: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설계 및 관리</w:t>
      </w:r>
    </w:p>
    <w:p w14:paraId="765DE774" w14:textId="57EB89D5" w:rsidR="00632ED9" w:rsidRDefault="00632ED9" w:rsidP="00632ED9">
      <w:pPr>
        <w:pStyle w:val="21"/>
        <w:numPr>
          <w:ilvl w:val="0"/>
          <w:numId w:val="0"/>
        </w:numPr>
        <w:ind w:left="1492" w:hanging="216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02139D1B" w14:textId="6FD1B8CB" w:rsidR="00632ED9" w:rsidRDefault="00632ED9" w:rsidP="00632ED9">
      <w:pPr>
        <w:pStyle w:val="21"/>
        <w:numPr>
          <w:ilvl w:val="0"/>
          <w:numId w:val="0"/>
        </w:numPr>
        <w:ind w:left="1492" w:hanging="216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5BAB27B3" w14:textId="540F1EAF" w:rsidR="00632ED9" w:rsidRDefault="00632ED9" w:rsidP="00632ED9">
      <w:pPr>
        <w:pStyle w:val="21"/>
        <w:numPr>
          <w:ilvl w:val="0"/>
          <w:numId w:val="0"/>
        </w:numPr>
        <w:ind w:left="1492" w:hanging="216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63190360" w14:textId="3493C7EA" w:rsidR="00632ED9" w:rsidRDefault="00632ED9" w:rsidP="00632ED9">
      <w:pPr>
        <w:pStyle w:val="21"/>
        <w:numPr>
          <w:ilvl w:val="0"/>
          <w:numId w:val="0"/>
        </w:numPr>
        <w:ind w:left="1492" w:hanging="216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24691BB3" w14:textId="4D1E7A13" w:rsidR="007C089F" w:rsidRDefault="007C089F" w:rsidP="00632ED9">
      <w:pPr>
        <w:pStyle w:val="21"/>
        <w:numPr>
          <w:ilvl w:val="0"/>
          <w:numId w:val="0"/>
        </w:numPr>
        <w:ind w:left="1492" w:hanging="216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253DF815" w14:textId="77777777" w:rsidR="007C089F" w:rsidRPr="005234DB" w:rsidRDefault="007C089F" w:rsidP="00632ED9">
      <w:pPr>
        <w:pStyle w:val="21"/>
        <w:numPr>
          <w:ilvl w:val="0"/>
          <w:numId w:val="0"/>
        </w:numPr>
        <w:ind w:left="1492" w:hanging="216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3EA68CFF" w14:textId="75E88E1E" w:rsidR="00482857" w:rsidRDefault="009B6044" w:rsidP="00482857">
      <w:pPr>
        <w:pStyle w:val="11"/>
        <w:jc w:val="center"/>
        <w:rPr>
          <w:rFonts w:ascii="KoPubWorld돋움체 Bold" w:eastAsia="KoPubWorld돋움체 Bold" w:hAnsi="KoPubWorld돋움체 Bold" w:cs="KoPubWorld돋움체 Bold"/>
          <w:sz w:val="48"/>
          <w:szCs w:val="48"/>
        </w:rPr>
      </w:pPr>
      <w:bookmarkStart w:id="31" w:name="_Toc55249493"/>
      <w:r>
        <w:rPr>
          <w:rFonts w:ascii="KoPubWorld돋움체 Bold" w:eastAsia="KoPubWorld돋움체 Bold" w:hAnsi="KoPubWorld돋움체 Bold" w:cs="KoPubWorld돋움체 Bold" w:hint="eastAsia"/>
          <w:sz w:val="48"/>
          <w:szCs w:val="48"/>
        </w:rPr>
        <w:t>개발 일정 계획</w:t>
      </w:r>
      <w:bookmarkEnd w:id="31"/>
    </w:p>
    <w:p w14:paraId="5F0C32D5" w14:textId="14F65E64" w:rsidR="00A06E0D" w:rsidRDefault="00632ED9" w:rsidP="00622D0B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32" w:name="_Toc55249494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>개발일정</w:t>
      </w:r>
      <w:bookmarkEnd w:id="32"/>
    </w:p>
    <w:p w14:paraId="4A8FD0EF" w14:textId="77777777" w:rsidR="005B2331" w:rsidRPr="005B2331" w:rsidRDefault="005B2331" w:rsidP="005B2331"/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4021"/>
        <w:gridCol w:w="4022"/>
      </w:tblGrid>
      <w:tr w:rsidR="00C6394E" w14:paraId="1DA00E6F" w14:textId="77777777" w:rsidTr="00632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EED8BCC" w14:textId="480A8650" w:rsidR="00C6394E" w:rsidRDefault="00C6394E" w:rsidP="00764D88"/>
        </w:tc>
        <w:tc>
          <w:tcPr>
            <w:tcW w:w="4021" w:type="dxa"/>
          </w:tcPr>
          <w:p w14:paraId="0A18E5A2" w14:textId="529BDE6A" w:rsidR="00C6394E" w:rsidRPr="00632ED9" w:rsidRDefault="003233CE" w:rsidP="00323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8"/>
                <w:szCs w:val="28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8"/>
                <w:szCs w:val="28"/>
              </w:rPr>
              <w:t>이동규</w:t>
            </w:r>
          </w:p>
        </w:tc>
        <w:tc>
          <w:tcPr>
            <w:tcW w:w="4022" w:type="dxa"/>
          </w:tcPr>
          <w:p w14:paraId="782E2721" w14:textId="57D4391E" w:rsidR="00C6394E" w:rsidRPr="00632ED9" w:rsidRDefault="003233CE" w:rsidP="00323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8"/>
                <w:szCs w:val="28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8"/>
                <w:szCs w:val="28"/>
              </w:rPr>
              <w:t>이주호</w:t>
            </w:r>
          </w:p>
        </w:tc>
      </w:tr>
      <w:tr w:rsidR="005B2331" w14:paraId="7EE52989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2E7DE8A1" w14:textId="503D3C50" w:rsidR="005B2331" w:rsidRPr="00632ED9" w:rsidRDefault="005B2331" w:rsidP="005B233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1/6  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금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2F523165" w14:textId="2EAA029A" w:rsidR="005B2331" w:rsidRPr="009A78E5" w:rsidRDefault="005B2331" w:rsidP="005B2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7F3DBF69" w14:textId="2F28494B" w:rsidR="005B2331" w:rsidRPr="00632ED9" w:rsidRDefault="005B2331" w:rsidP="005B2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클라이언트 프레임워크 설계</w:t>
            </w:r>
          </w:p>
        </w:tc>
      </w:tr>
      <w:tr w:rsidR="005B2331" w14:paraId="023E0941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CCECFF"/>
            <w:vAlign w:val="center"/>
          </w:tcPr>
          <w:p w14:paraId="55B0FFD4" w14:textId="6CA46077" w:rsidR="005B2331" w:rsidRPr="00632ED9" w:rsidRDefault="005B2331" w:rsidP="005B2331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  <w:t xml:space="preserve">1/7  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토</w:t>
            </w:r>
          </w:p>
        </w:tc>
        <w:tc>
          <w:tcPr>
            <w:tcW w:w="4021" w:type="dxa"/>
            <w:shd w:val="clear" w:color="auto" w:fill="CCECFF"/>
            <w:vAlign w:val="center"/>
          </w:tcPr>
          <w:p w14:paraId="54DE832D" w14:textId="4D9805FF" w:rsidR="005B2331" w:rsidRDefault="00595D53" w:rsidP="005B2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기존 코드 </w:t>
            </w:r>
            <w:r w:rsidR="005B2331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자원 관리 방식 변경</w:t>
            </w:r>
          </w:p>
          <w:p w14:paraId="025345AE" w14:textId="52DDEEAC" w:rsidR="005B2331" w:rsidRPr="00632ED9" w:rsidRDefault="00595D53" w:rsidP="005B2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기존 코드 </w:t>
            </w:r>
            <w:r w:rsidR="005B2331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함수 </w:t>
            </w:r>
            <w:proofErr w:type="gramStart"/>
            <w:r w:rsidR="005B2331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이름 /</w:t>
            </w:r>
            <w:proofErr w:type="gramEnd"/>
            <w:r w:rsidR="005B2331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 </w:t>
            </w:r>
            <w:r w:rsidR="005B2331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호출 방식 변경</w:t>
            </w:r>
          </w:p>
        </w:tc>
        <w:tc>
          <w:tcPr>
            <w:tcW w:w="4022" w:type="dxa"/>
            <w:shd w:val="clear" w:color="auto" w:fill="CCECFF"/>
            <w:vAlign w:val="center"/>
          </w:tcPr>
          <w:p w14:paraId="4FA4D9A2" w14:textId="77777777" w:rsidR="005B2331" w:rsidRPr="00632ED9" w:rsidRDefault="005B2331" w:rsidP="005B2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5B2331" w14:paraId="6209DF2A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FF9999"/>
            <w:vAlign w:val="center"/>
          </w:tcPr>
          <w:p w14:paraId="0C298F9D" w14:textId="4273BCA5" w:rsidR="005B2331" w:rsidRPr="00632ED9" w:rsidRDefault="005B2331" w:rsidP="005B2331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  <w:t xml:space="preserve">1/8  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일</w:t>
            </w:r>
          </w:p>
        </w:tc>
        <w:tc>
          <w:tcPr>
            <w:tcW w:w="4021" w:type="dxa"/>
            <w:shd w:val="clear" w:color="auto" w:fill="FF9999"/>
            <w:vAlign w:val="center"/>
          </w:tcPr>
          <w:p w14:paraId="255D563E" w14:textId="31591811" w:rsidR="005B2331" w:rsidRDefault="00595D53" w:rsidP="005B2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기존 코드 </w:t>
            </w:r>
            <w:r w:rsidR="005B2331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자원 관리 방식 변경</w:t>
            </w:r>
          </w:p>
          <w:p w14:paraId="3177286B" w14:textId="6986E3ED" w:rsidR="005B2331" w:rsidRPr="00632ED9" w:rsidRDefault="00595D53" w:rsidP="005B2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기존 코드 </w:t>
            </w:r>
            <w:r w:rsidR="005B2331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함수 </w:t>
            </w:r>
            <w:proofErr w:type="gramStart"/>
            <w:r w:rsidR="005B2331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이름 /</w:t>
            </w:r>
            <w:proofErr w:type="gramEnd"/>
            <w:r w:rsidR="005B2331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 </w:t>
            </w:r>
            <w:r w:rsidR="005B2331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호출 방식 변경</w:t>
            </w:r>
          </w:p>
        </w:tc>
        <w:tc>
          <w:tcPr>
            <w:tcW w:w="4022" w:type="dxa"/>
            <w:shd w:val="clear" w:color="auto" w:fill="FF9999"/>
            <w:vAlign w:val="center"/>
          </w:tcPr>
          <w:p w14:paraId="4356550E" w14:textId="77777777" w:rsidR="005B2331" w:rsidRPr="00632ED9" w:rsidRDefault="005B2331" w:rsidP="005B2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5B2331" w14:paraId="7C1E271E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6D16F68E" w14:textId="02D0B4C1" w:rsidR="005B2331" w:rsidRPr="00632ED9" w:rsidRDefault="005B2331" w:rsidP="005B233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1/9  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24FD85A5" w14:textId="05BCEDDA" w:rsidR="005B2331" w:rsidRPr="00632ED9" w:rsidRDefault="005B2331" w:rsidP="005B2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2CFCDFB0" w14:textId="419B6B58" w:rsidR="005B2331" w:rsidRPr="00632ED9" w:rsidRDefault="005B2331" w:rsidP="005B2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클라이언트</w:t>
            </w:r>
            <w:proofErr w:type="spellStart"/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>SceneManager</w:t>
            </w:r>
            <w:proofErr w:type="spellEnd"/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기초 설계</w:t>
            </w:r>
          </w:p>
        </w:tc>
      </w:tr>
      <w:tr w:rsidR="005B2331" w14:paraId="1819257B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5A6CA5CB" w14:textId="76108EFD" w:rsidR="005B2331" w:rsidRPr="00632ED9" w:rsidRDefault="005B2331" w:rsidP="005B233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1/10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152138C3" w14:textId="2D4A2D30" w:rsidR="005B2331" w:rsidRPr="009A78E5" w:rsidRDefault="005B2331" w:rsidP="005B2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368B466A" w14:textId="69336564" w:rsidR="005B2331" w:rsidRPr="00632ED9" w:rsidRDefault="005B2331" w:rsidP="005B2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클라이언트</w:t>
            </w:r>
            <w:proofErr w:type="spellStart"/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>SceneManager</w:t>
            </w:r>
            <w:proofErr w:type="spellEnd"/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 구현</w:t>
            </w:r>
          </w:p>
        </w:tc>
      </w:tr>
      <w:tr w:rsidR="005B2331" w14:paraId="2748887B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2B609EDC" w14:textId="5810C7E1" w:rsidR="005B2331" w:rsidRPr="00632ED9" w:rsidRDefault="005B2331" w:rsidP="005B233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1/11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수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34BB3A29" w14:textId="323259D7" w:rsidR="005B2331" w:rsidRPr="00632ED9" w:rsidRDefault="005B2331" w:rsidP="005B2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0DB30160" w14:textId="77777777" w:rsidR="005B2331" w:rsidRPr="00632ED9" w:rsidRDefault="005B2331" w:rsidP="005B2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5B2331" w14:paraId="71FC4AAE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769735B4" w14:textId="20AE7039" w:rsidR="005B2331" w:rsidRPr="00632ED9" w:rsidRDefault="005B2331" w:rsidP="005B233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1/12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목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21F4258A" w14:textId="0ECD79B6" w:rsidR="005B2331" w:rsidRPr="00632ED9" w:rsidRDefault="005B2331" w:rsidP="005B2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2E50EF62" w14:textId="77777777" w:rsidR="005B2331" w:rsidRPr="00632ED9" w:rsidRDefault="005B2331" w:rsidP="005B2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29E56230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2995C4D6" w14:textId="3B2D019D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1/13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금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71ACFFE2" w14:textId="665ADADE" w:rsidR="0016064C" w:rsidRPr="00461213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대전게임에 불필요한 콘텐츠 제거와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br/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 그에 따른 </w:t>
            </w:r>
            <w:r w:rsidR="00595D53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기존 코드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구조 변경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009F4E98" w14:textId="77777777" w:rsidR="0016064C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proofErr w:type="spellStart"/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S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>ceneManager</w:t>
            </w:r>
            <w:proofErr w:type="spellEnd"/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멤버 함수 및</w:t>
            </w:r>
          </w:p>
          <w:p w14:paraId="14E17F82" w14:textId="7A96DCAE" w:rsidR="0016064C" w:rsidRPr="00632ED9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S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cene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이동 확인 작업</w:t>
            </w:r>
          </w:p>
        </w:tc>
      </w:tr>
      <w:tr w:rsidR="0016064C" w14:paraId="28F09C27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CCECFF"/>
            <w:vAlign w:val="center"/>
          </w:tcPr>
          <w:p w14:paraId="32D8C1C5" w14:textId="6D202CCB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  <w:t xml:space="preserve">1/14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토</w:t>
            </w:r>
          </w:p>
        </w:tc>
        <w:tc>
          <w:tcPr>
            <w:tcW w:w="4021" w:type="dxa"/>
            <w:shd w:val="clear" w:color="auto" w:fill="CCECFF"/>
            <w:vAlign w:val="center"/>
          </w:tcPr>
          <w:p w14:paraId="408E75D0" w14:textId="556C2990" w:rsidR="0016064C" w:rsidRPr="00E14288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E14288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 xml:space="preserve">클라이언트 </w:t>
            </w:r>
            <w:r w:rsidRPr="00E14288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t xml:space="preserve">– </w:t>
            </w:r>
            <w:r w:rsidRPr="00E14288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서버 간 이동 처리 송수신 작업</w:t>
            </w:r>
            <w:r w:rsidR="00F90023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br/>
            </w:r>
            <w:r w:rsidR="00F90023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</w:rPr>
              <w:t>(</w:t>
            </w:r>
            <w:r w:rsidR="00F90023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</w:rPr>
              <w:t>11/24</w:t>
            </w:r>
            <w:r w:rsidR="00F90023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</w:rPr>
              <w:t xml:space="preserve"> 로 변경</w:t>
            </w:r>
            <w:r w:rsidR="00F90023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</w:rPr>
              <w:t>)</w:t>
            </w:r>
          </w:p>
        </w:tc>
        <w:tc>
          <w:tcPr>
            <w:tcW w:w="4022" w:type="dxa"/>
            <w:shd w:val="clear" w:color="auto" w:fill="CCECFF"/>
            <w:vAlign w:val="center"/>
          </w:tcPr>
          <w:p w14:paraId="344A7ED6" w14:textId="09220CAE" w:rsidR="0016064C" w:rsidRPr="00632ED9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서버 프레임워크 구현</w:t>
            </w:r>
          </w:p>
        </w:tc>
      </w:tr>
      <w:tr w:rsidR="0016064C" w14:paraId="534470F4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FF9999"/>
            <w:vAlign w:val="center"/>
          </w:tcPr>
          <w:p w14:paraId="2CA108B5" w14:textId="6D6F2BB9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  <w:t xml:space="preserve">1/15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일</w:t>
            </w:r>
          </w:p>
        </w:tc>
        <w:tc>
          <w:tcPr>
            <w:tcW w:w="4021" w:type="dxa"/>
            <w:shd w:val="clear" w:color="auto" w:fill="FF9999"/>
            <w:vAlign w:val="center"/>
          </w:tcPr>
          <w:p w14:paraId="6D677574" w14:textId="77777777" w:rsidR="0016064C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E14288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 xml:space="preserve">클라이언트 </w:t>
            </w:r>
            <w:r w:rsidRPr="00E14288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t xml:space="preserve">– </w:t>
            </w:r>
            <w:r w:rsidRPr="00E14288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서버 간 이동 처리 송수신 작업</w:t>
            </w:r>
          </w:p>
          <w:p w14:paraId="38D7C39F" w14:textId="282192F4" w:rsidR="00F90023" w:rsidRPr="00E14288" w:rsidRDefault="00F90023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</w:rPr>
              <w:t>(</w:t>
            </w:r>
            <w:r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</w:rPr>
              <w:t xml:space="preserve">11/25 </w:t>
            </w:r>
            <w:r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</w:rPr>
              <w:t>로 변경)</w:t>
            </w:r>
          </w:p>
        </w:tc>
        <w:tc>
          <w:tcPr>
            <w:tcW w:w="4022" w:type="dxa"/>
            <w:shd w:val="clear" w:color="auto" w:fill="FF9999"/>
            <w:vAlign w:val="center"/>
          </w:tcPr>
          <w:p w14:paraId="4878899F" w14:textId="151492F8" w:rsidR="0016064C" w:rsidRPr="00632ED9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7259E797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7DC565A1" w14:textId="243B5847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1/16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18D8D5E4" w14:textId="782055D6" w:rsidR="0016064C" w:rsidRPr="00E14288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E14288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충돌 처리 구현</w:t>
            </w:r>
            <w:r w:rsidR="00A3549B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br/>
            </w:r>
            <w:r w:rsidR="00A3549B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</w:rPr>
              <w:t>(</w:t>
            </w:r>
            <w:r w:rsidR="00A3549B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</w:rPr>
              <w:t>11/30</w:t>
            </w:r>
            <w:r w:rsidR="00A3549B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</w:rPr>
              <w:t>으로 변경</w:t>
            </w:r>
            <w:r w:rsidR="00A3549B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</w:rPr>
              <w:t>)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51923DCE" w14:textId="16C222A1" w:rsidR="0016064C" w:rsidRPr="00912F84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912F84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 xml:space="preserve">플레이어 접속 및 </w:t>
            </w:r>
            <w:r w:rsidRPr="00912F84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t>ID</w:t>
            </w:r>
            <w:r w:rsidRPr="00912F84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확인</w:t>
            </w:r>
          </w:p>
        </w:tc>
      </w:tr>
      <w:tr w:rsidR="0016064C" w14:paraId="0CE82B59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4292BCC9" w14:textId="506F5543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1/17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5365A2E4" w14:textId="77777777" w:rsidR="00DC0813" w:rsidRPr="00DC0813" w:rsidRDefault="00DC0813" w:rsidP="00DC0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  <w:szCs w:val="20"/>
              </w:rPr>
            </w:pPr>
            <w:r w:rsidRPr="00DC0813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  <w:szCs w:val="20"/>
              </w:rPr>
              <w:t xml:space="preserve">클라이언트 </w:t>
            </w:r>
            <w:r w:rsidRPr="00DC0813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  <w:szCs w:val="20"/>
              </w:rPr>
              <w:t xml:space="preserve">– </w:t>
            </w:r>
            <w:r w:rsidRPr="00DC0813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  <w:szCs w:val="20"/>
              </w:rPr>
              <w:t xml:space="preserve">서버 간 </w:t>
            </w:r>
            <w:r w:rsidRPr="00DC0813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  <w:szCs w:val="20"/>
              </w:rPr>
              <w:t>ID,</w:t>
            </w:r>
          </w:p>
          <w:p w14:paraId="126147C9" w14:textId="7D26E316" w:rsidR="0016064C" w:rsidRPr="00632ED9" w:rsidRDefault="00DC0813" w:rsidP="00DC0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DC0813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  <w:szCs w:val="20"/>
              </w:rPr>
              <w:t>플레이어 정보 송수신 작업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390B988D" w14:textId="00042177" w:rsidR="0016064C" w:rsidRPr="00632ED9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490E0CF3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7990EF53" w14:textId="31F55EAE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1/18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수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483A2A41" w14:textId="322A1F0F" w:rsidR="0016064C" w:rsidRPr="00E14288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E14288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충돌 처리 구현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7A73D70D" w14:textId="77777777" w:rsidR="0016064C" w:rsidRPr="00632ED9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260F0452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55C20E3D" w14:textId="51B92A34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1/19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목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10A92217" w14:textId="0E3F9ED2" w:rsidR="0016064C" w:rsidRPr="00E14288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438D7D5C" w14:textId="77777777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0C71286E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71A4367A" w14:textId="0832F010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1/20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금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43CAD5AA" w14:textId="0FE21E86" w:rsidR="0016064C" w:rsidRPr="00E14288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E14288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 xml:space="preserve">클라이언트 </w:t>
            </w:r>
            <w:r w:rsidRPr="00E14288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t xml:space="preserve">– </w:t>
            </w:r>
            <w:r w:rsidRPr="00E14288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서버 간 충돌처리</w:t>
            </w:r>
            <w:r w:rsidRPr="00E14288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t xml:space="preserve"> </w:t>
            </w:r>
            <w:r w:rsidRPr="00E14288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송수신 작업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5773B199" w14:textId="3F21BCA9" w:rsidR="0016064C" w:rsidRPr="00912F84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912F84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아이템 관련 구조체,</w:t>
            </w:r>
            <w:r w:rsidRPr="00912F84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t xml:space="preserve"> </w:t>
            </w:r>
            <w:r w:rsidRPr="00912F84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함수 구현</w:t>
            </w:r>
          </w:p>
        </w:tc>
      </w:tr>
      <w:tr w:rsidR="0016064C" w14:paraId="47743FBC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CCECFF"/>
            <w:vAlign w:val="center"/>
          </w:tcPr>
          <w:p w14:paraId="3D1DD4E1" w14:textId="669CC56B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  <w:t xml:space="preserve">1/21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토</w:t>
            </w:r>
          </w:p>
        </w:tc>
        <w:tc>
          <w:tcPr>
            <w:tcW w:w="4021" w:type="dxa"/>
            <w:shd w:val="clear" w:color="auto" w:fill="CCECFF"/>
            <w:vAlign w:val="center"/>
          </w:tcPr>
          <w:p w14:paraId="3C7C99EC" w14:textId="2A506E65" w:rsidR="0016064C" w:rsidRPr="00E14288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E14288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 xml:space="preserve">클라이언트 </w:t>
            </w:r>
            <w:r w:rsidRPr="00E14288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t xml:space="preserve">– </w:t>
            </w:r>
            <w:r w:rsidRPr="00E14288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서버 간 충돌처리</w:t>
            </w:r>
            <w:r w:rsidRPr="00E14288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t xml:space="preserve"> </w:t>
            </w:r>
            <w:r w:rsidRPr="00E14288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송수신 작업</w:t>
            </w:r>
          </w:p>
        </w:tc>
        <w:tc>
          <w:tcPr>
            <w:tcW w:w="4022" w:type="dxa"/>
            <w:shd w:val="clear" w:color="auto" w:fill="CCECFF"/>
            <w:vAlign w:val="center"/>
          </w:tcPr>
          <w:p w14:paraId="1329D8F1" w14:textId="5E04FA53" w:rsidR="0016064C" w:rsidRPr="00912F84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912F84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아이템 랜덤 생성 및 패킷 이동</w:t>
            </w:r>
          </w:p>
        </w:tc>
      </w:tr>
      <w:tr w:rsidR="0016064C" w14:paraId="2009B5E8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FF9999"/>
            <w:vAlign w:val="center"/>
          </w:tcPr>
          <w:p w14:paraId="41DE4C17" w14:textId="70EC65BF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  <w:t xml:space="preserve">1/22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lastRenderedPageBreak/>
              <w:t>일</w:t>
            </w:r>
          </w:p>
        </w:tc>
        <w:tc>
          <w:tcPr>
            <w:tcW w:w="4021" w:type="dxa"/>
            <w:shd w:val="clear" w:color="auto" w:fill="FF9999"/>
            <w:vAlign w:val="center"/>
          </w:tcPr>
          <w:p w14:paraId="0819D52B" w14:textId="77777777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FF9999"/>
            <w:vAlign w:val="center"/>
          </w:tcPr>
          <w:p w14:paraId="621378AF" w14:textId="77777777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075913C1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1A4B412A" w14:textId="497A5452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1/23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540FB9B4" w14:textId="77777777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7A54193C" w14:textId="0A80DDD9" w:rsidR="0016064C" w:rsidRPr="00912F84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912F84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M</w:t>
            </w:r>
            <w:r w:rsidRPr="00912F84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t xml:space="preserve">atch-Making </w:t>
            </w:r>
            <w:r w:rsidRPr="00912F84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자료구조,</w:t>
            </w:r>
            <w:r w:rsidRPr="00912F84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t xml:space="preserve"> </w:t>
            </w:r>
            <w:r w:rsidRPr="00912F84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함수 구현</w:t>
            </w:r>
          </w:p>
        </w:tc>
      </w:tr>
      <w:tr w:rsidR="00D20291" w14:paraId="0EC85E54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59660070" w14:textId="799EDD60" w:rsidR="00D20291" w:rsidRPr="00632ED9" w:rsidRDefault="00D20291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1/24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392BA7B3" w14:textId="6BD7EE79" w:rsidR="00D20291" w:rsidRPr="006B6DFA" w:rsidRDefault="00D20291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C97E55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</w:rPr>
              <w:t xml:space="preserve">클라이언트 </w:t>
            </w:r>
            <w:r w:rsidRPr="00C97E55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</w:rPr>
              <w:t xml:space="preserve">- </w:t>
            </w:r>
            <w:r w:rsidRPr="00C97E55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</w:rPr>
              <w:t>서버 간 이동처리 송수신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397F78D0" w14:textId="77777777" w:rsidR="00D20291" w:rsidRDefault="00D20291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  <w:szCs w:val="20"/>
              </w:rPr>
            </w:pPr>
            <w:r w:rsidRPr="00D20291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  <w:szCs w:val="20"/>
              </w:rPr>
              <w:t xml:space="preserve">클라이언트 </w:t>
            </w:r>
            <w:r w:rsidRPr="00D20291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  <w:szCs w:val="20"/>
              </w:rPr>
              <w:t xml:space="preserve">– </w:t>
            </w:r>
            <w:r w:rsidRPr="00D20291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  <w:szCs w:val="20"/>
              </w:rPr>
              <w:t>서버 연결</w:t>
            </w:r>
            <w:r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  <w:szCs w:val="20"/>
              </w:rPr>
              <w:t>,</w:t>
            </w:r>
          </w:p>
          <w:p w14:paraId="5ACD3DCA" w14:textId="6A4A88B8" w:rsidR="00D20291" w:rsidRPr="00D20291" w:rsidRDefault="00D20291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  <w:szCs w:val="20"/>
              </w:rPr>
            </w:pPr>
            <w:r w:rsidRPr="00D20291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  <w:szCs w:val="20"/>
              </w:rPr>
              <w:t xml:space="preserve">플레이어 접속 및 </w:t>
            </w:r>
            <w:r w:rsidRPr="00D20291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  <w:szCs w:val="20"/>
              </w:rPr>
              <w:t>ID</w:t>
            </w:r>
            <w:r w:rsidRPr="00D20291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  <w:szCs w:val="20"/>
              </w:rPr>
              <w:t>확인</w:t>
            </w:r>
          </w:p>
        </w:tc>
      </w:tr>
      <w:tr w:rsidR="00D20291" w14:paraId="4CCE16A2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1F65C72D" w14:textId="2856B21B" w:rsidR="00D20291" w:rsidRPr="00632ED9" w:rsidRDefault="00D20291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1/25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수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1E96D361" w14:textId="519EF5B6" w:rsidR="00D20291" w:rsidRPr="00E14288" w:rsidRDefault="00D20291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C97E55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</w:rPr>
              <w:t xml:space="preserve">클라이언트 </w:t>
            </w:r>
            <w:r w:rsidRPr="00C97E55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</w:rPr>
              <w:t xml:space="preserve">- </w:t>
            </w:r>
            <w:r w:rsidRPr="00C97E55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</w:rPr>
              <w:t>서버 간 이동처리 송수신</w:t>
            </w:r>
            <w:r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br/>
            </w:r>
            <w:r w:rsidRPr="00E14288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아이템 효과 구현</w:t>
            </w:r>
            <w:r w:rsidR="00F90023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 xml:space="preserve"> </w:t>
            </w:r>
            <w:r w:rsidR="00F90023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</w:rPr>
              <w:t>(</w:t>
            </w:r>
            <w:r w:rsidR="00F90023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</w:rPr>
              <w:t>11/27</w:t>
            </w:r>
            <w:r w:rsidR="00F90023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</w:rPr>
              <w:t>로 변경</w:t>
            </w:r>
            <w:r w:rsidR="00F90023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</w:rPr>
              <w:t>)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1B37F566" w14:textId="77777777" w:rsidR="00D20291" w:rsidRPr="006B6DFA" w:rsidRDefault="00D20291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D20291" w14:paraId="0DF34DA3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568119B8" w14:textId="111E410D" w:rsidR="00D20291" w:rsidRPr="00632ED9" w:rsidRDefault="00D20291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1/26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목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31C47E03" w14:textId="25B43E86" w:rsidR="00D20291" w:rsidRPr="00E14288" w:rsidRDefault="00C8498C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</w:rPr>
              <w:t>플레이어 패킷 통신</w:t>
            </w:r>
            <w:r w:rsidR="00F90023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</w:rPr>
              <w:t xml:space="preserve"> (+추가 기록</w:t>
            </w:r>
            <w:r w:rsidR="00F90023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</w:rPr>
              <w:t>)</w:t>
            </w:r>
            <w:r w:rsidR="00D20291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br/>
            </w:r>
            <w:r w:rsidR="00D20291" w:rsidRPr="00E14288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아이템 효과 구현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5A230E95" w14:textId="250CDFFA" w:rsidR="00D20291" w:rsidRPr="00EC05B6" w:rsidRDefault="00D20291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color w:val="FF0000"/>
                <w:sz w:val="20"/>
              </w:rPr>
              <w:t>아이템 관련 구조체,</w:t>
            </w:r>
            <w:r w:rsidRPr="00EC05B6">
              <w:rPr>
                <w:rFonts w:ascii="KoPubWorld돋움체 Bold" w:eastAsia="KoPubWorld돋움체 Bold" w:hAnsi="KoPubWorld돋움체 Bold" w:cs="KoPubWorld돋움체 Bold"/>
                <w:strike/>
                <w:color w:val="FF0000"/>
                <w:sz w:val="20"/>
              </w:rPr>
              <w:t xml:space="preserve"> </w:t>
            </w: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color w:val="FF0000"/>
                <w:sz w:val="20"/>
              </w:rPr>
              <w:t>함수 구현</w:t>
            </w:r>
          </w:p>
        </w:tc>
      </w:tr>
      <w:tr w:rsidR="00D20291" w14:paraId="4B8077A8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1393CF9C" w14:textId="55EBB0A1" w:rsidR="00D20291" w:rsidRPr="00632ED9" w:rsidRDefault="00D20291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1/27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금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57BBBD1E" w14:textId="77777777" w:rsidR="00D20291" w:rsidRPr="00EC05B6" w:rsidRDefault="00D20291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color w:val="FF0000"/>
                <w:sz w:val="20"/>
              </w:rPr>
            </w:pP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color w:val="FF0000"/>
                <w:sz w:val="20"/>
              </w:rPr>
              <w:t>아이템 효과 구현,</w:t>
            </w:r>
          </w:p>
          <w:p w14:paraId="289057A2" w14:textId="5852FD64" w:rsidR="00D20291" w:rsidRPr="00D20291" w:rsidRDefault="00D20291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  <w:szCs w:val="20"/>
              </w:rPr>
            </w:pP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color w:val="FF0000"/>
                <w:sz w:val="20"/>
              </w:rPr>
              <w:t>플레이어 패킷 통신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447EB206" w14:textId="5DB75447" w:rsidR="00D20291" w:rsidRPr="00EC05B6" w:rsidRDefault="00D20291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color w:val="FF0000"/>
                <w:sz w:val="20"/>
              </w:rPr>
              <w:t>아이템 랜덤 생성 및 패킷 이동</w:t>
            </w: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</w:rPr>
              <w:t>,</w:t>
            </w:r>
            <w:r w:rsidRPr="00EC05B6">
              <w:rPr>
                <w:rFonts w:ascii="KoPubWorld돋움체 Bold" w:eastAsia="KoPubWorld돋움체 Bold" w:hAnsi="KoPubWorld돋움체 Bold" w:cs="KoPubWorld돋움체 Bold"/>
                <w:strike/>
                <w:sz w:val="20"/>
              </w:rPr>
              <w:t xml:space="preserve"> </w:t>
            </w:r>
            <w:r w:rsidRPr="00EC05B6">
              <w:rPr>
                <w:rFonts w:ascii="KoPubWorld돋움체 Bold" w:eastAsia="KoPubWorld돋움체 Bold" w:hAnsi="KoPubWorld돋움체 Bold" w:cs="KoPubWorld돋움체 Bold"/>
                <w:strike/>
                <w:sz w:val="20"/>
              </w:rPr>
              <w:br/>
            </w: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</w:rPr>
              <w:t>플레이어 패킷 통신</w:t>
            </w:r>
          </w:p>
        </w:tc>
      </w:tr>
      <w:tr w:rsidR="00D20291" w14:paraId="0C0A08ED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CCECFF"/>
            <w:vAlign w:val="center"/>
          </w:tcPr>
          <w:p w14:paraId="5E33589B" w14:textId="3BA44A0F" w:rsidR="00D20291" w:rsidRPr="00632ED9" w:rsidRDefault="00D20291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  <w:t xml:space="preserve">1/28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토</w:t>
            </w:r>
          </w:p>
        </w:tc>
        <w:tc>
          <w:tcPr>
            <w:tcW w:w="4021" w:type="dxa"/>
            <w:shd w:val="clear" w:color="auto" w:fill="CCECFF"/>
            <w:vAlign w:val="center"/>
          </w:tcPr>
          <w:p w14:paraId="72DB0ED8" w14:textId="06F3B846" w:rsidR="00D20291" w:rsidRPr="006B6DFA" w:rsidRDefault="00D20291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로비 및 메인 화면 구현</w:t>
            </w:r>
          </w:p>
        </w:tc>
        <w:tc>
          <w:tcPr>
            <w:tcW w:w="4022" w:type="dxa"/>
            <w:shd w:val="clear" w:color="auto" w:fill="CCECFF"/>
            <w:vAlign w:val="center"/>
          </w:tcPr>
          <w:p w14:paraId="58D55AD2" w14:textId="2026F7D7" w:rsidR="00D20291" w:rsidRPr="006B6DFA" w:rsidRDefault="00D20291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D20291" w14:paraId="488CC284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FF9999"/>
            <w:vAlign w:val="center"/>
          </w:tcPr>
          <w:p w14:paraId="14F20755" w14:textId="013ABF73" w:rsidR="00D20291" w:rsidRPr="00632ED9" w:rsidRDefault="00D20291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  <w:t xml:space="preserve">1/29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일</w:t>
            </w:r>
          </w:p>
        </w:tc>
        <w:tc>
          <w:tcPr>
            <w:tcW w:w="4021" w:type="dxa"/>
            <w:shd w:val="clear" w:color="auto" w:fill="FF9999"/>
            <w:vAlign w:val="center"/>
          </w:tcPr>
          <w:p w14:paraId="1840B397" w14:textId="77777777" w:rsidR="00D20291" w:rsidRDefault="00D20291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로비 및 메인 화면 구현</w:t>
            </w:r>
          </w:p>
          <w:p w14:paraId="24100373" w14:textId="3352F6AE" w:rsidR="00EC05B6" w:rsidRPr="00EC05B6" w:rsidRDefault="00EC05B6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  <w:szCs w:val="20"/>
              </w:rPr>
            </w:pPr>
            <w:r w:rsidRPr="00EC05B6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  <w:szCs w:val="20"/>
              </w:rPr>
              <w:t>(이주호가 구현)</w:t>
            </w:r>
          </w:p>
        </w:tc>
        <w:tc>
          <w:tcPr>
            <w:tcW w:w="4022" w:type="dxa"/>
            <w:shd w:val="clear" w:color="auto" w:fill="FF9999"/>
            <w:vAlign w:val="center"/>
          </w:tcPr>
          <w:p w14:paraId="156115C4" w14:textId="77777777" w:rsidR="00D20291" w:rsidRPr="006B6DFA" w:rsidRDefault="00D20291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D20291" w14:paraId="3B3F2150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2A5777AF" w14:textId="50CAB542" w:rsidR="00D20291" w:rsidRPr="00632ED9" w:rsidRDefault="00D20291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1/30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7A6B13DD" w14:textId="77777777" w:rsidR="00D20291" w:rsidRDefault="00C8498C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color w:val="FF0000"/>
                <w:sz w:val="20"/>
              </w:rPr>
            </w:pP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color w:val="FF0000"/>
                <w:sz w:val="20"/>
              </w:rPr>
              <w:t>충돌처리</w:t>
            </w:r>
          </w:p>
          <w:p w14:paraId="78973FE0" w14:textId="03392C6F" w:rsidR="005B6847" w:rsidRPr="005B6847" w:rsidRDefault="005B6847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5B6847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</w:rPr>
              <w:t>(</w:t>
            </w:r>
            <w:r w:rsidRPr="005B6847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</w:rPr>
              <w:t xml:space="preserve">12/3 </w:t>
            </w:r>
            <w:r w:rsidRPr="005B6847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</w:rPr>
              <w:t>최종 수정 예정)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5D7A6344" w14:textId="3B2B29D1" w:rsidR="00D20291" w:rsidRPr="00EC05B6" w:rsidRDefault="00D20291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임계영역 설정,</w:t>
            </w:r>
            <w:r w:rsidRPr="00EC05B6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t xml:space="preserve"> </w:t>
            </w: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통신 확인</w:t>
            </w:r>
          </w:p>
        </w:tc>
      </w:tr>
      <w:tr w:rsidR="00D20291" w14:paraId="67E7306C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7992CF78" w14:textId="3192538A" w:rsidR="00D20291" w:rsidRPr="00632ED9" w:rsidRDefault="00D20291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2/1  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102E194B" w14:textId="77777777" w:rsidR="00D20291" w:rsidRPr="006B6DFA" w:rsidRDefault="00D20291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538D1EE6" w14:textId="70E2AAD5" w:rsidR="00D20291" w:rsidRPr="00EC05B6" w:rsidRDefault="00D20291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멀티 스레드 동기화</w:t>
            </w:r>
          </w:p>
        </w:tc>
      </w:tr>
      <w:tr w:rsidR="00D20291" w14:paraId="23B96210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1CA876E7" w14:textId="6735ECD2" w:rsidR="00D20291" w:rsidRPr="003233CE" w:rsidRDefault="00D20291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4E4928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4E4928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2/2                     </w:t>
            </w:r>
            <w:r w:rsidRPr="004E4928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수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3F8A45D0" w14:textId="77777777" w:rsidR="00D20291" w:rsidRPr="00DC0813" w:rsidRDefault="00D20291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DC0813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 xml:space="preserve">클라이언트 </w:t>
            </w:r>
            <w:r w:rsidRPr="00DC0813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t xml:space="preserve">– </w:t>
            </w:r>
            <w:r w:rsidRPr="00DC0813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 xml:space="preserve">서버 간 </w:t>
            </w:r>
            <w:r w:rsidRPr="00DC0813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t>ID,</w:t>
            </w:r>
          </w:p>
          <w:p w14:paraId="05E646C6" w14:textId="745D8385" w:rsidR="00D20291" w:rsidRPr="006B6DFA" w:rsidRDefault="00D20291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DC0813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플레이어 정보 송수신 작업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6E35DF03" w14:textId="77777777" w:rsidR="00D20291" w:rsidRPr="006B6DFA" w:rsidRDefault="00D20291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D20291" w14:paraId="3DE88D13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3F4844F2" w14:textId="2276AB91" w:rsidR="00D20291" w:rsidRPr="004E4928" w:rsidRDefault="00D20291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4E4928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4E4928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2/3                     </w:t>
            </w:r>
            <w:r w:rsidRPr="004E4928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목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5289C397" w14:textId="685B833D" w:rsidR="00D20291" w:rsidRPr="005B6847" w:rsidRDefault="005B6847" w:rsidP="005B6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color w:val="FF0000"/>
                <w:sz w:val="20"/>
              </w:rPr>
            </w:pP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color w:val="FF0000"/>
                <w:sz w:val="20"/>
              </w:rPr>
              <w:t>충돌처리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0A21633B" w14:textId="77777777" w:rsidR="00D20291" w:rsidRPr="006B6DFA" w:rsidRDefault="00D20291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D20291" w14:paraId="54CE11D7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2A13EDD7" w14:textId="38CA8479" w:rsidR="00D20291" w:rsidRPr="004E4928" w:rsidRDefault="00D20291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bookmarkStart w:id="33" w:name="_Hlk55236754"/>
            <w:r w:rsidRPr="004E4928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4E4928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2/4                     </w:t>
            </w:r>
            <w:r w:rsidRPr="004E4928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금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59981B35" w14:textId="428B8B10" w:rsidR="00D20291" w:rsidRPr="006B6DFA" w:rsidRDefault="00D20291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396DCBAE" w14:textId="77777777" w:rsidR="00D20291" w:rsidRPr="00EC05B6" w:rsidRDefault="00D20291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 xml:space="preserve">경우에 따른 승패 처리 및 </w:t>
            </w:r>
          </w:p>
          <w:p w14:paraId="052416F9" w14:textId="77777777" w:rsidR="00D20291" w:rsidRDefault="00D20291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매칭 해제</w:t>
            </w:r>
          </w:p>
          <w:p w14:paraId="3B58B2BF" w14:textId="202CFA75" w:rsidR="00423C27" w:rsidRPr="005B6847" w:rsidRDefault="00423C27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  <w:szCs w:val="20"/>
              </w:rPr>
            </w:pPr>
            <w:r w:rsidRPr="005B6847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  <w:szCs w:val="20"/>
              </w:rPr>
              <w:t>(</w:t>
            </w:r>
            <w:r w:rsidRPr="005B6847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  <w:szCs w:val="20"/>
              </w:rPr>
              <w:t>12/6</w:t>
            </w:r>
            <w:r w:rsidRPr="005B6847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  <w:szCs w:val="20"/>
              </w:rPr>
              <w:t>로 변경)</w:t>
            </w:r>
          </w:p>
        </w:tc>
      </w:tr>
      <w:tr w:rsidR="00D20291" w14:paraId="0367CD28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CCECFF"/>
            <w:vAlign w:val="center"/>
          </w:tcPr>
          <w:p w14:paraId="7133FFB9" w14:textId="56758B51" w:rsidR="00D20291" w:rsidRPr="004E4928" w:rsidRDefault="00D20291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4E4928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1</w:t>
            </w:r>
            <w:r w:rsidRPr="004E4928"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  <w:t xml:space="preserve">2/5                   </w:t>
            </w:r>
            <w:r w:rsidRPr="004E4928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토</w:t>
            </w:r>
          </w:p>
        </w:tc>
        <w:tc>
          <w:tcPr>
            <w:tcW w:w="4021" w:type="dxa"/>
            <w:shd w:val="clear" w:color="auto" w:fill="CCECFF"/>
            <w:vAlign w:val="center"/>
          </w:tcPr>
          <w:p w14:paraId="72E64062" w14:textId="09535DD2" w:rsidR="00D20291" w:rsidRPr="00EC05B6" w:rsidRDefault="00D20291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 xml:space="preserve">버그 수정 </w:t>
            </w:r>
            <w:r w:rsidRPr="00EC05B6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t xml:space="preserve">&amp; </w:t>
            </w: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최종 빌드</w:t>
            </w:r>
          </w:p>
        </w:tc>
        <w:tc>
          <w:tcPr>
            <w:tcW w:w="4022" w:type="dxa"/>
            <w:shd w:val="clear" w:color="auto" w:fill="CCECFF"/>
            <w:vAlign w:val="center"/>
          </w:tcPr>
          <w:p w14:paraId="0640EA43" w14:textId="297C6E10" w:rsidR="00D20291" w:rsidRPr="00EC05B6" w:rsidRDefault="00D20291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B</w:t>
            </w:r>
            <w:r w:rsidRPr="00EC05B6"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  <w:t xml:space="preserve">ug fix, </w:t>
            </w: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최종 빌드</w:t>
            </w:r>
          </w:p>
        </w:tc>
      </w:tr>
      <w:tr w:rsidR="00D20291" w14:paraId="04F013F8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FF9999"/>
            <w:vAlign w:val="center"/>
          </w:tcPr>
          <w:p w14:paraId="1C2F0742" w14:textId="65368956" w:rsidR="00D20291" w:rsidRPr="004E4928" w:rsidRDefault="00D20291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</w:pPr>
            <w:r w:rsidRPr="004E4928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1</w:t>
            </w:r>
            <w:r w:rsidRPr="004E4928"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  <w:t xml:space="preserve">2/6                   </w:t>
            </w:r>
            <w:r w:rsidRPr="004E4928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일</w:t>
            </w:r>
          </w:p>
        </w:tc>
        <w:tc>
          <w:tcPr>
            <w:tcW w:w="4021" w:type="dxa"/>
            <w:shd w:val="clear" w:color="auto" w:fill="FF9999"/>
            <w:vAlign w:val="center"/>
          </w:tcPr>
          <w:p w14:paraId="53363F39" w14:textId="08763631" w:rsidR="00D20291" w:rsidRPr="00EB6412" w:rsidRDefault="00EB6412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color w:val="FF0000"/>
                <w:sz w:val="20"/>
                <w:szCs w:val="20"/>
              </w:rPr>
            </w:pPr>
            <w:r w:rsidRPr="00EB6412">
              <w:rPr>
                <w:rFonts w:ascii="KoPubWorld돋움체 Bold" w:eastAsia="KoPubWorld돋움체 Bold" w:hAnsi="KoPubWorld돋움체 Bold" w:cs="KoPubWorld돋움체 Bold" w:hint="eastAsia"/>
                <w:strike/>
                <w:color w:val="FF0000"/>
                <w:sz w:val="20"/>
                <w:szCs w:val="20"/>
              </w:rPr>
              <w:t xml:space="preserve">서버 구조 </w:t>
            </w:r>
            <w:r w:rsidR="001022AA">
              <w:rPr>
                <w:rFonts w:ascii="KoPubWorld돋움체 Bold" w:eastAsia="KoPubWorld돋움체 Bold" w:hAnsi="KoPubWorld돋움체 Bold" w:cs="KoPubWorld돋움체 Bold" w:hint="eastAsia"/>
                <w:strike/>
                <w:color w:val="FF0000"/>
                <w:sz w:val="20"/>
                <w:szCs w:val="20"/>
              </w:rPr>
              <w:t>변경</w:t>
            </w:r>
            <w:r>
              <w:rPr>
                <w:rFonts w:ascii="KoPubWorld돋움체 Bold" w:eastAsia="KoPubWorld돋움체 Bold" w:hAnsi="KoPubWorld돋움체 Bold" w:cs="KoPubWorld돋움체 Bold" w:hint="eastAsia"/>
                <w:strike/>
                <w:color w:val="FF0000"/>
                <w:sz w:val="20"/>
                <w:szCs w:val="20"/>
              </w:rPr>
              <w:t>(추가)</w:t>
            </w:r>
          </w:p>
        </w:tc>
        <w:tc>
          <w:tcPr>
            <w:tcW w:w="4022" w:type="dxa"/>
            <w:shd w:val="clear" w:color="auto" w:fill="FF9999"/>
            <w:vAlign w:val="center"/>
          </w:tcPr>
          <w:p w14:paraId="78A09E05" w14:textId="77777777" w:rsidR="005B6847" w:rsidRPr="005B6847" w:rsidRDefault="005B6847" w:rsidP="005B6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color w:val="FF0000"/>
                <w:sz w:val="20"/>
                <w:szCs w:val="20"/>
              </w:rPr>
            </w:pPr>
            <w:r w:rsidRPr="005B6847">
              <w:rPr>
                <w:rFonts w:ascii="KoPubWorld돋움체 Bold" w:eastAsia="KoPubWorld돋움체 Bold" w:hAnsi="KoPubWorld돋움체 Bold" w:cs="KoPubWorld돋움체 Bold" w:hint="eastAsia"/>
                <w:strike/>
                <w:color w:val="FF0000"/>
                <w:sz w:val="20"/>
                <w:szCs w:val="20"/>
              </w:rPr>
              <w:t xml:space="preserve">경우에 따른 승패 처리 및 </w:t>
            </w:r>
          </w:p>
          <w:p w14:paraId="63245C26" w14:textId="390E010C" w:rsidR="00D20291" w:rsidRPr="00EC05B6" w:rsidRDefault="005B6847" w:rsidP="005B6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5B6847">
              <w:rPr>
                <w:rFonts w:ascii="KoPubWorld돋움체 Bold" w:eastAsia="KoPubWorld돋움체 Bold" w:hAnsi="KoPubWorld돋움체 Bold" w:cs="KoPubWorld돋움체 Bold" w:hint="eastAsia"/>
                <w:strike/>
                <w:color w:val="FF0000"/>
                <w:sz w:val="20"/>
                <w:szCs w:val="20"/>
              </w:rPr>
              <w:t>매칭 해제</w:t>
            </w:r>
          </w:p>
        </w:tc>
      </w:tr>
      <w:tr w:rsidR="00D20291" w14:paraId="0E710AC7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47862F65" w14:textId="22901273" w:rsidR="00D20291" w:rsidRPr="004E4928" w:rsidRDefault="00D20291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</w:pPr>
            <w:r w:rsidRPr="004E4928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4E4928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2/7                   </w:t>
            </w:r>
            <w:r w:rsidRPr="004E4928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01D501BF" w14:textId="5BD9589F" w:rsidR="00D20291" w:rsidRPr="00EC05B6" w:rsidRDefault="00D20291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프로젝트 마감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63B0BDDF" w14:textId="4202A016" w:rsidR="00D20291" w:rsidRPr="00EC05B6" w:rsidRDefault="00D20291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  <w:r w:rsidRPr="00EC05B6">
              <w:rPr>
                <w:rFonts w:ascii="KoPubWorld돋움체 Bold" w:eastAsia="KoPubWorld돋움체 Bold" w:hAnsi="KoPubWorld돋움체 Bold" w:cs="KoPubWorld돋움체 Bold" w:hint="eastAsia"/>
                <w:strike/>
                <w:sz w:val="20"/>
                <w:szCs w:val="20"/>
              </w:rPr>
              <w:t>프로젝트 마감</w:t>
            </w:r>
          </w:p>
        </w:tc>
      </w:tr>
      <w:tr w:rsidR="009E4A1C" w14:paraId="753FF405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7AB83BFD" w14:textId="77777777" w:rsidR="009E4A1C" w:rsidRPr="009E4A1C" w:rsidRDefault="009E4A1C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b w:val="0"/>
                <w:bCs w:val="0"/>
                <w:sz w:val="20"/>
                <w:szCs w:val="20"/>
              </w:rPr>
            </w:pPr>
            <w:r w:rsidRPr="009E4A1C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9E4A1C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>2/8</w:t>
            </w:r>
          </w:p>
          <w:p w14:paraId="5104BD59" w14:textId="132B2F0A" w:rsidR="009E4A1C" w:rsidRPr="009E4A1C" w:rsidRDefault="009E4A1C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9E4A1C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3DE0CD1C" w14:textId="77777777" w:rsidR="009E4A1C" w:rsidRPr="009E4A1C" w:rsidRDefault="009E4A1C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7429737A" w14:textId="77777777" w:rsidR="009E4A1C" w:rsidRPr="009E4A1C" w:rsidRDefault="009E4A1C" w:rsidP="00D20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trike/>
                <w:sz w:val="20"/>
                <w:szCs w:val="20"/>
              </w:rPr>
            </w:pPr>
          </w:p>
        </w:tc>
      </w:tr>
      <w:tr w:rsidR="009E4A1C" w14:paraId="22E92987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1890F748" w14:textId="77777777" w:rsidR="009E4A1C" w:rsidRPr="009E4A1C" w:rsidRDefault="009E4A1C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b w:val="0"/>
                <w:bCs w:val="0"/>
                <w:sz w:val="20"/>
                <w:szCs w:val="20"/>
              </w:rPr>
            </w:pPr>
            <w:r w:rsidRPr="009E4A1C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9E4A1C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>2/9</w:t>
            </w:r>
          </w:p>
          <w:p w14:paraId="51518E91" w14:textId="3634C87E" w:rsidR="009E4A1C" w:rsidRPr="009E4A1C" w:rsidRDefault="009E4A1C" w:rsidP="00D2029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수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40D72199" w14:textId="22F1A1E3" w:rsidR="009E4A1C" w:rsidRPr="0044615E" w:rsidRDefault="009C6F82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  <w:szCs w:val="20"/>
              </w:rPr>
            </w:pPr>
            <w:r w:rsidRPr="0044615E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  <w:szCs w:val="20"/>
              </w:rPr>
              <w:t xml:space="preserve">Remote </w:t>
            </w:r>
            <w:r w:rsidRPr="0044615E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  <w:szCs w:val="20"/>
              </w:rPr>
              <w:t>테스트 최종 검수(추가)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1830CB04" w14:textId="455404E6" w:rsidR="009E4A1C" w:rsidRPr="0044615E" w:rsidRDefault="009C6F82" w:rsidP="00D20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  <w:szCs w:val="20"/>
              </w:rPr>
            </w:pPr>
            <w:r w:rsidRPr="0044615E">
              <w:rPr>
                <w:rFonts w:ascii="KoPubWorld돋움체 Bold" w:eastAsia="KoPubWorld돋움체 Bold" w:hAnsi="KoPubWorld돋움체 Bold" w:cs="KoPubWorld돋움체 Bold"/>
                <w:color w:val="FF0000"/>
                <w:sz w:val="20"/>
                <w:szCs w:val="20"/>
              </w:rPr>
              <w:t xml:space="preserve">Remote </w:t>
            </w:r>
            <w:r w:rsidRPr="0044615E">
              <w:rPr>
                <w:rFonts w:ascii="KoPubWorld돋움체 Bold" w:eastAsia="KoPubWorld돋움체 Bold" w:hAnsi="KoPubWorld돋움체 Bold" w:cs="KoPubWorld돋움체 Bold" w:hint="eastAsia"/>
                <w:color w:val="FF0000"/>
                <w:sz w:val="20"/>
                <w:szCs w:val="20"/>
              </w:rPr>
              <w:t>테스트 최종 검수(추가)</w:t>
            </w:r>
          </w:p>
        </w:tc>
      </w:tr>
      <w:bookmarkEnd w:id="33"/>
    </w:tbl>
    <w:p w14:paraId="20717509" w14:textId="77777777" w:rsidR="00764D88" w:rsidRPr="00764D88" w:rsidRDefault="00764D88" w:rsidP="00764D88"/>
    <w:sectPr w:rsidR="00764D88" w:rsidRPr="00764D88" w:rsidSect="00462117">
      <w:headerReference w:type="even" r:id="rId22"/>
      <w:headerReference w:type="default" r:id="rId23"/>
      <w:footerReference w:type="even" r:id="rId24"/>
      <w:footerReference w:type="default" r:id="rId25"/>
      <w:pgSz w:w="11907" w:h="16839"/>
      <w:pgMar w:top="1418" w:right="1440" w:bottom="1440" w:left="1440" w:header="851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FCBBD" w14:textId="77777777" w:rsidR="0000465B" w:rsidRDefault="0000465B">
      <w:r>
        <w:separator/>
      </w:r>
    </w:p>
    <w:p w14:paraId="5C77FE61" w14:textId="77777777" w:rsidR="0000465B" w:rsidRDefault="0000465B"/>
    <w:p w14:paraId="0266BE96" w14:textId="77777777" w:rsidR="0000465B" w:rsidRDefault="0000465B"/>
    <w:p w14:paraId="3AAA30D2" w14:textId="77777777" w:rsidR="0000465B" w:rsidRDefault="0000465B"/>
    <w:p w14:paraId="2E1FC833" w14:textId="77777777" w:rsidR="0000465B" w:rsidRDefault="0000465B"/>
  </w:endnote>
  <w:endnote w:type="continuationSeparator" w:id="0">
    <w:p w14:paraId="626F4F39" w14:textId="77777777" w:rsidR="0000465B" w:rsidRDefault="0000465B">
      <w:r>
        <w:continuationSeparator/>
      </w:r>
    </w:p>
    <w:p w14:paraId="633F2B1A" w14:textId="77777777" w:rsidR="0000465B" w:rsidRDefault="0000465B"/>
    <w:p w14:paraId="096565C8" w14:textId="77777777" w:rsidR="0000465B" w:rsidRDefault="0000465B"/>
    <w:p w14:paraId="11FE5B43" w14:textId="77777777" w:rsidR="0000465B" w:rsidRDefault="0000465B"/>
    <w:p w14:paraId="65FFD641" w14:textId="77777777" w:rsidR="0000465B" w:rsidRDefault="000046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World돋움체 Light">
    <w:altName w:val="맑은 고딕"/>
    <w:charset w:val="81"/>
    <w:family w:val="auto"/>
    <w:pitch w:val="variable"/>
    <w:sig w:usb0="B000AABF" w:usb1="79D7F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KoPubWorld돋움체 Bold">
    <w:altName w:val="맑은 고딕"/>
    <w:charset w:val="81"/>
    <w:family w:val="auto"/>
    <w:pitch w:val="variable"/>
    <w:sig w:usb0="B000AABF" w:usb1="7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0EEE0" w14:textId="77777777" w:rsidR="00D640AE" w:rsidRDefault="00D640AE">
    <w:pPr>
      <w:jc w:val="right"/>
    </w:pPr>
  </w:p>
  <w:p w14:paraId="5F88D6F2" w14:textId="77777777" w:rsidR="00D640AE" w:rsidRDefault="00D640AE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ko-KR"/>
      </w:rPr>
      <w:t>2</w:t>
    </w:r>
    <w:r>
      <w:rPr>
        <w:noProof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14:paraId="1FAAFE5F" w14:textId="77777777" w:rsidR="00D640AE" w:rsidRDefault="0000465B">
    <w:pPr>
      <w:jc w:val="right"/>
    </w:pPr>
    <w:r>
      <w:pict w14:anchorId="051354AA">
        <v:group id="_x0000_s2071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2" type="#_x0000_t32" style="position:absolute;left:8548;top:15084;width:2723;height:0;rotation:180" o:connectortype="straight" strokecolor="#438086 [3205]" strokeweight="1.5pt"/>
          <v:shape id="_x0000_s2073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14:paraId="7DED5108" w14:textId="77777777" w:rsidR="00D640AE" w:rsidRDefault="00D640AE">
    <w:pPr>
      <w:pStyle w:val="af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E0C20" w14:textId="77777777" w:rsidR="00D640AE" w:rsidRDefault="00D640AE">
    <w:pPr>
      <w:jc w:val="right"/>
    </w:pPr>
  </w:p>
  <w:p w14:paraId="2023EA9D" w14:textId="77777777" w:rsidR="00D640AE" w:rsidRDefault="00D640AE">
    <w:pPr>
      <w:jc w:val="right"/>
    </w:pPr>
    <w:r w:rsidRPr="00E94BD8">
      <w:rPr>
        <w:rFonts w:ascii="나눔명조 ExtraBold" w:eastAsia="나눔명조 ExtraBold" w:hAnsi="나눔명조 ExtraBold"/>
        <w:b/>
        <w:bCs/>
        <w:sz w:val="28"/>
        <w:szCs w:val="28"/>
      </w:rPr>
      <w:fldChar w:fldCharType="begin"/>
    </w:r>
    <w:r w:rsidRPr="00E94BD8">
      <w:rPr>
        <w:rFonts w:ascii="나눔명조 ExtraBold" w:eastAsia="나눔명조 ExtraBold" w:hAnsi="나눔명조 ExtraBold"/>
        <w:b/>
        <w:bCs/>
        <w:sz w:val="28"/>
        <w:szCs w:val="28"/>
      </w:rPr>
      <w:instrText xml:space="preserve"> PAGE   \* MERGEFORMAT </w:instrText>
    </w:r>
    <w:r w:rsidRPr="00E94BD8">
      <w:rPr>
        <w:rFonts w:ascii="나눔명조 ExtraBold" w:eastAsia="나눔명조 ExtraBold" w:hAnsi="나눔명조 ExtraBold"/>
        <w:b/>
        <w:bCs/>
        <w:sz w:val="28"/>
        <w:szCs w:val="28"/>
      </w:rPr>
      <w:fldChar w:fldCharType="separate"/>
    </w:r>
    <w:r w:rsidRPr="00E94BD8">
      <w:rPr>
        <w:rFonts w:ascii="나눔명조 ExtraBold" w:eastAsia="나눔명조 ExtraBold" w:hAnsi="나눔명조 ExtraBold"/>
        <w:b/>
        <w:bCs/>
        <w:noProof/>
        <w:sz w:val="28"/>
        <w:szCs w:val="28"/>
        <w:lang w:val="ko-KR"/>
      </w:rPr>
      <w:t>1</w:t>
    </w:r>
    <w:r w:rsidRPr="00E94BD8">
      <w:rPr>
        <w:rFonts w:ascii="나눔명조 ExtraBold" w:eastAsia="나눔명조 ExtraBold" w:hAnsi="나눔명조 ExtraBold"/>
        <w:b/>
        <w:bCs/>
        <w:noProof/>
        <w:sz w:val="28"/>
        <w:szCs w:val="28"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14:paraId="1CEC4B59" w14:textId="77777777" w:rsidR="00D640AE" w:rsidRDefault="0000465B">
    <w:pPr>
      <w:jc w:val="right"/>
    </w:pPr>
    <w:r>
      <w:pict w14:anchorId="0F2F43D8">
        <v:group id="_x0000_s2068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8548;top:15084;width:2723;height:0;rotation:180" o:connectortype="straight" strokecolor="#438086 [3205]" strokeweight="1.5pt"/>
          <v:shape id="_x0000_s2070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14:paraId="301365A8" w14:textId="77777777" w:rsidR="00D640AE" w:rsidRDefault="00D640AE">
    <w:pPr>
      <w:pStyle w:val="af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AA85A" w14:textId="77777777" w:rsidR="0000465B" w:rsidRDefault="0000465B">
      <w:r>
        <w:separator/>
      </w:r>
    </w:p>
    <w:p w14:paraId="56494D86" w14:textId="77777777" w:rsidR="0000465B" w:rsidRDefault="0000465B"/>
    <w:p w14:paraId="552FFCCC" w14:textId="77777777" w:rsidR="0000465B" w:rsidRDefault="0000465B"/>
    <w:p w14:paraId="2D020643" w14:textId="77777777" w:rsidR="0000465B" w:rsidRDefault="0000465B"/>
    <w:p w14:paraId="41B6FE40" w14:textId="77777777" w:rsidR="0000465B" w:rsidRDefault="0000465B"/>
  </w:footnote>
  <w:footnote w:type="continuationSeparator" w:id="0">
    <w:p w14:paraId="7825C212" w14:textId="77777777" w:rsidR="0000465B" w:rsidRDefault="0000465B">
      <w:r>
        <w:continuationSeparator/>
      </w:r>
    </w:p>
    <w:p w14:paraId="5B933090" w14:textId="77777777" w:rsidR="0000465B" w:rsidRDefault="0000465B"/>
    <w:p w14:paraId="38BAE040" w14:textId="77777777" w:rsidR="0000465B" w:rsidRDefault="0000465B"/>
    <w:p w14:paraId="7439CC37" w14:textId="77777777" w:rsidR="0000465B" w:rsidRDefault="0000465B"/>
    <w:p w14:paraId="685C596E" w14:textId="77777777" w:rsidR="0000465B" w:rsidRDefault="000046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725814C8" w14:textId="17E3EFC9" w:rsidR="00D640AE" w:rsidRDefault="00D640AE">
        <w:pPr>
          <w:pStyle w:val="af0"/>
          <w:pBdr>
            <w:bottom w:val="single" w:sz="4" w:space="0" w:color="auto"/>
          </w:pBdr>
        </w:pPr>
        <w:r>
          <w:t>게임공학부</w:t>
        </w:r>
        <w:r>
          <w:t xml:space="preserve"> 2018180030 </w:t>
        </w:r>
        <w:r>
          <w:t>이동규</w:t>
        </w:r>
        <w:r>
          <w:t xml:space="preserve"> </w:t>
        </w:r>
        <w:r>
          <w:t>게임공학부</w:t>
        </w:r>
        <w:r>
          <w:t xml:space="preserve"> 2018182030 </w:t>
        </w:r>
        <w:r>
          <w:t>이주호</w:t>
        </w:r>
      </w:p>
    </w:sdtContent>
  </w:sdt>
  <w:p w14:paraId="38222A94" w14:textId="77777777" w:rsidR="00D640AE" w:rsidRDefault="00D640AE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23B12" w14:textId="1D8A8794" w:rsidR="00D640AE" w:rsidRPr="00E94BD8" w:rsidRDefault="00D640AE" w:rsidP="00281598">
    <w:pPr>
      <w:pStyle w:val="af0"/>
      <w:pBdr>
        <w:bottom w:val="single" w:sz="4" w:space="0" w:color="auto"/>
      </w:pBdr>
      <w:jc w:val="center"/>
      <w:rPr>
        <w:rFonts w:ascii="Microsoft GothicNeo" w:eastAsia="Microsoft GothicNeo" w:hAnsi="Microsoft GothicNeo" w:cs="Microsoft GothicNeo"/>
        <w:sz w:val="24"/>
        <w:szCs w:val="24"/>
      </w:rPr>
    </w:pPr>
    <w:r>
      <w:rPr>
        <w:rFonts w:ascii="Microsoft GothicNeo" w:eastAsia="Microsoft GothicNeo" w:hAnsi="Microsoft GothicNeo" w:cs="Microsoft GothicNeo" w:hint="eastAsia"/>
        <w:sz w:val="24"/>
        <w:szCs w:val="24"/>
      </w:rPr>
      <w:t>2</w:t>
    </w:r>
    <w:r>
      <w:rPr>
        <w:rFonts w:ascii="Microsoft GothicNeo" w:eastAsia="Microsoft GothicNeo" w:hAnsi="Microsoft GothicNeo" w:cs="Microsoft GothicNeo"/>
        <w:sz w:val="24"/>
        <w:szCs w:val="24"/>
      </w:rPr>
      <w:t xml:space="preserve">020 – 2 </w:t>
    </w:r>
    <w:r>
      <w:rPr>
        <w:rFonts w:ascii="Microsoft GothicNeo" w:eastAsia="Microsoft GothicNeo" w:hAnsi="Microsoft GothicNeo" w:cs="Microsoft GothicNeo" w:hint="eastAsia"/>
        <w:sz w:val="24"/>
        <w:szCs w:val="24"/>
      </w:rPr>
      <w:t xml:space="preserve">네트워크게임프로그래밍 </w:t>
    </w:r>
    <w:r>
      <w:rPr>
        <w:rFonts w:ascii="Microsoft GothicNeo" w:eastAsia="Microsoft GothicNeo" w:hAnsi="Microsoft GothicNeo" w:cs="Microsoft GothicNeo"/>
        <w:sz w:val="24"/>
        <w:szCs w:val="24"/>
      </w:rPr>
      <w:t xml:space="preserve">Term Project </w:t>
    </w:r>
    <w:r>
      <w:rPr>
        <w:rFonts w:ascii="Microsoft GothicNeo" w:eastAsia="Microsoft GothicNeo" w:hAnsi="Microsoft GothicNeo" w:cs="Microsoft GothicNeo" w:hint="eastAsia"/>
        <w:sz w:val="24"/>
        <w:szCs w:val="24"/>
      </w:rPr>
      <w:t>추진계획서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A072CD84"/>
    <w:numStyleLink w:val="a"/>
  </w:abstractNum>
  <w:abstractNum w:abstractNumId="11" w15:restartNumberingAfterBreak="0">
    <w:nsid w:val="0EDC38E4"/>
    <w:multiLevelType w:val="multilevel"/>
    <w:tmpl w:val="A072CD84"/>
    <w:numStyleLink w:val="a"/>
  </w:abstractNum>
  <w:abstractNum w:abstractNumId="12" w15:restartNumberingAfterBreak="0">
    <w:nsid w:val="124B7CF1"/>
    <w:multiLevelType w:val="multilevel"/>
    <w:tmpl w:val="7AC6A14E"/>
    <w:styleLink w:val="a0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a0"/>
  </w:abstractNum>
  <w:abstractNum w:abstractNumId="15" w15:restartNumberingAfterBreak="0">
    <w:nsid w:val="1DDE73E0"/>
    <w:multiLevelType w:val="multilevel"/>
    <w:tmpl w:val="A072CD84"/>
    <w:numStyleLink w:val="a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1A44CC"/>
    <w:multiLevelType w:val="multilevel"/>
    <w:tmpl w:val="A5BE01BC"/>
    <w:name w:val="62"/>
    <w:styleLink w:val="1"/>
    <w:lvl w:ilvl="0">
      <w:start w:val="6"/>
      <w:numFmt w:val="decimal"/>
      <w:lvlText w:val="11/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93036C4"/>
    <w:multiLevelType w:val="hybridMultilevel"/>
    <w:tmpl w:val="1E68D458"/>
    <w:lvl w:ilvl="0" w:tplc="6FF6D146"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D9C46A3"/>
    <w:multiLevelType w:val="multilevel"/>
    <w:tmpl w:val="A072CD84"/>
    <w:styleLink w:val="a"/>
    <w:lvl w:ilvl="0">
      <w:start w:val="1"/>
      <w:numFmt w:val="bullet"/>
      <w:pStyle w:val="10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21"/>
      <w:lvlText w:val=""/>
      <w:lvlJc w:val="left"/>
      <w:pPr>
        <w:ind w:left="1492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3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6" w15:restartNumberingAfterBreak="0">
    <w:nsid w:val="63E8022B"/>
    <w:multiLevelType w:val="multilevel"/>
    <w:tmpl w:val="A072CD84"/>
    <w:numStyleLink w:val="a"/>
  </w:abstractNum>
  <w:abstractNum w:abstractNumId="27" w15:restartNumberingAfterBreak="0">
    <w:nsid w:val="6F0D0B31"/>
    <w:multiLevelType w:val="multilevel"/>
    <w:tmpl w:val="7AC6A14E"/>
    <w:numStyleLink w:val="a0"/>
  </w:abstractNum>
  <w:abstractNum w:abstractNumId="28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6740294"/>
    <w:multiLevelType w:val="multilevel"/>
    <w:tmpl w:val="A072CD84"/>
    <w:numStyleLink w:val="a"/>
  </w:abstractNum>
  <w:abstractNum w:abstractNumId="30" w15:restartNumberingAfterBreak="0">
    <w:nsid w:val="76921C5B"/>
    <w:multiLevelType w:val="multilevel"/>
    <w:tmpl w:val="A072CD84"/>
    <w:numStyleLink w:val="a"/>
  </w:abstractNum>
  <w:abstractNum w:abstractNumId="31" w15:restartNumberingAfterBreak="0">
    <w:nsid w:val="7B44208C"/>
    <w:multiLevelType w:val="hybridMultilevel"/>
    <w:tmpl w:val="B9E28C94"/>
    <w:lvl w:ilvl="0" w:tplc="1166D6B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DF16187"/>
    <w:multiLevelType w:val="multilevel"/>
    <w:tmpl w:val="A5BE01BC"/>
    <w:name w:val="622"/>
    <w:numStyleLink w:val="1"/>
  </w:abstractNum>
  <w:abstractNum w:abstractNumId="33" w15:restartNumberingAfterBreak="0">
    <w:nsid w:val="7E025C09"/>
    <w:multiLevelType w:val="multilevel"/>
    <w:tmpl w:val="A072CD84"/>
    <w:numStyleLink w:val="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3"/>
  </w:num>
  <w:num w:numId="13">
    <w:abstractNumId w:val="24"/>
  </w:num>
  <w:num w:numId="14">
    <w:abstractNumId w:val="18"/>
  </w:num>
  <w:num w:numId="15">
    <w:abstractNumId w:val="28"/>
  </w:num>
  <w:num w:numId="16">
    <w:abstractNumId w:val="17"/>
  </w:num>
  <w:num w:numId="17">
    <w:abstractNumId w:val="22"/>
  </w:num>
  <w:num w:numId="18">
    <w:abstractNumId w:val="11"/>
  </w:num>
  <w:num w:numId="19">
    <w:abstractNumId w:val="29"/>
  </w:num>
  <w:num w:numId="20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7"/>
  </w:num>
  <w:num w:numId="24">
    <w:abstractNumId w:val="14"/>
  </w:num>
  <w:num w:numId="25">
    <w:abstractNumId w:val="13"/>
  </w:num>
  <w:num w:numId="26">
    <w:abstractNumId w:val="10"/>
  </w:num>
  <w:num w:numId="27">
    <w:abstractNumId w:val="33"/>
  </w:num>
  <w:num w:numId="28">
    <w:abstractNumId w:val="25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2"/>
  </w:num>
  <w:num w:numId="34">
    <w:abstractNumId w:val="12"/>
  </w:num>
  <w:num w:numId="35">
    <w:abstractNumId w:val="31"/>
  </w:num>
  <w:num w:numId="36">
    <w:abstractNumId w:val="21"/>
  </w:num>
  <w:num w:numId="37">
    <w:abstractNumId w:val="19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851"/>
  <w:drawingGridHorizontalSpacing w:val="100"/>
  <w:displayHorizontalDrawingGridEvery w:val="2"/>
  <w:characterSpacingControl w:val="doNotCompress"/>
  <w:hdrShapeDefaults>
    <o:shapedefaults v:ext="edit" spidmax="2074" style="mso-width-relative:margin;mso-height-relative:margin" fillcolor="none [1629]">
      <v:fill color="none [1629]" opacity="9830f"/>
      <v:textbox style="mso-fit-shape-to-text:t"/>
      <o:colormru v:ext="edit" colors="#334c4f,#79b5b0,#b77851,#d1e1e3,#066,#7ea8ac,#4e767a,#293d3f"/>
    </o:shapedefaults>
    <o:shapelayout v:ext="edit">
      <o:idmap v:ext="edit" data="2"/>
      <o:rules v:ext="edit">
        <o:r id="V:Rule1" type="connector" idref="#_x0000_s2073"/>
        <o:r id="V:Rule2" type="connector" idref="#_x0000_s2070"/>
        <o:r id="V:Rule3" type="connector" idref="#_x0000_s2072"/>
        <o:r id="V:Rule4" type="connector" idref="#_x0000_s2069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4798"/>
    <w:rsid w:val="0000465B"/>
    <w:rsid w:val="000071AD"/>
    <w:rsid w:val="00007349"/>
    <w:rsid w:val="00011491"/>
    <w:rsid w:val="00017DB8"/>
    <w:rsid w:val="00020EAF"/>
    <w:rsid w:val="00021B22"/>
    <w:rsid w:val="0003102F"/>
    <w:rsid w:val="00064F5A"/>
    <w:rsid w:val="000677D2"/>
    <w:rsid w:val="00074E6A"/>
    <w:rsid w:val="00074EFC"/>
    <w:rsid w:val="00081BC5"/>
    <w:rsid w:val="0009263D"/>
    <w:rsid w:val="000956A3"/>
    <w:rsid w:val="000A4900"/>
    <w:rsid w:val="000B0025"/>
    <w:rsid w:val="000B2A7D"/>
    <w:rsid w:val="000B571F"/>
    <w:rsid w:val="000B69D2"/>
    <w:rsid w:val="001022AA"/>
    <w:rsid w:val="001121CD"/>
    <w:rsid w:val="001261C7"/>
    <w:rsid w:val="00134755"/>
    <w:rsid w:val="0016064C"/>
    <w:rsid w:val="00161B08"/>
    <w:rsid w:val="00183347"/>
    <w:rsid w:val="001B6539"/>
    <w:rsid w:val="001C13CD"/>
    <w:rsid w:val="001C3B5E"/>
    <w:rsid w:val="001E7A8E"/>
    <w:rsid w:val="00201226"/>
    <w:rsid w:val="00201B33"/>
    <w:rsid w:val="002474BA"/>
    <w:rsid w:val="0026035C"/>
    <w:rsid w:val="00281598"/>
    <w:rsid w:val="00292BB6"/>
    <w:rsid w:val="00293E6D"/>
    <w:rsid w:val="00297B95"/>
    <w:rsid w:val="002A2369"/>
    <w:rsid w:val="002D06D4"/>
    <w:rsid w:val="002E2121"/>
    <w:rsid w:val="00316282"/>
    <w:rsid w:val="00317202"/>
    <w:rsid w:val="003233CE"/>
    <w:rsid w:val="00340254"/>
    <w:rsid w:val="00343D30"/>
    <w:rsid w:val="00344798"/>
    <w:rsid w:val="00347C08"/>
    <w:rsid w:val="00351C09"/>
    <w:rsid w:val="0036210B"/>
    <w:rsid w:val="00370338"/>
    <w:rsid w:val="0037251B"/>
    <w:rsid w:val="003742C0"/>
    <w:rsid w:val="00382225"/>
    <w:rsid w:val="00393237"/>
    <w:rsid w:val="003A3117"/>
    <w:rsid w:val="003A3940"/>
    <w:rsid w:val="003D0F6A"/>
    <w:rsid w:val="003D7019"/>
    <w:rsid w:val="003E3F5A"/>
    <w:rsid w:val="00406D2D"/>
    <w:rsid w:val="00415820"/>
    <w:rsid w:val="00423A2F"/>
    <w:rsid w:val="00423C27"/>
    <w:rsid w:val="004266AE"/>
    <w:rsid w:val="004408DF"/>
    <w:rsid w:val="0044615E"/>
    <w:rsid w:val="004471F8"/>
    <w:rsid w:val="00453F41"/>
    <w:rsid w:val="00460607"/>
    <w:rsid w:val="00461213"/>
    <w:rsid w:val="00462117"/>
    <w:rsid w:val="004731B4"/>
    <w:rsid w:val="00482487"/>
    <w:rsid w:val="00482857"/>
    <w:rsid w:val="00484528"/>
    <w:rsid w:val="004A44E8"/>
    <w:rsid w:val="004A529D"/>
    <w:rsid w:val="004A7FB6"/>
    <w:rsid w:val="004B13FA"/>
    <w:rsid w:val="004C3C88"/>
    <w:rsid w:val="004C4028"/>
    <w:rsid w:val="004C4C9E"/>
    <w:rsid w:val="004C546F"/>
    <w:rsid w:val="004D41D7"/>
    <w:rsid w:val="004E4928"/>
    <w:rsid w:val="004F1797"/>
    <w:rsid w:val="005013E2"/>
    <w:rsid w:val="00511E45"/>
    <w:rsid w:val="005234DB"/>
    <w:rsid w:val="00525177"/>
    <w:rsid w:val="00537A6E"/>
    <w:rsid w:val="005531E9"/>
    <w:rsid w:val="005741EE"/>
    <w:rsid w:val="005927E3"/>
    <w:rsid w:val="00595D53"/>
    <w:rsid w:val="00596E1B"/>
    <w:rsid w:val="005A59CD"/>
    <w:rsid w:val="005B2331"/>
    <w:rsid w:val="005B6847"/>
    <w:rsid w:val="005C1EA4"/>
    <w:rsid w:val="005D5045"/>
    <w:rsid w:val="005D7CA7"/>
    <w:rsid w:val="005F6664"/>
    <w:rsid w:val="00622D0B"/>
    <w:rsid w:val="00632ED9"/>
    <w:rsid w:val="00641AC8"/>
    <w:rsid w:val="00645C7E"/>
    <w:rsid w:val="0064730B"/>
    <w:rsid w:val="00647B48"/>
    <w:rsid w:val="00667EBD"/>
    <w:rsid w:val="00674068"/>
    <w:rsid w:val="006977BD"/>
    <w:rsid w:val="006A2E33"/>
    <w:rsid w:val="006B6DFA"/>
    <w:rsid w:val="006C3132"/>
    <w:rsid w:val="006C468D"/>
    <w:rsid w:val="006C7F40"/>
    <w:rsid w:val="006D165C"/>
    <w:rsid w:val="006D19C8"/>
    <w:rsid w:val="006D6206"/>
    <w:rsid w:val="006E0717"/>
    <w:rsid w:val="006E7088"/>
    <w:rsid w:val="00701951"/>
    <w:rsid w:val="0072484F"/>
    <w:rsid w:val="007534F4"/>
    <w:rsid w:val="00754CB3"/>
    <w:rsid w:val="0076262C"/>
    <w:rsid w:val="00764D88"/>
    <w:rsid w:val="00775C48"/>
    <w:rsid w:val="00784486"/>
    <w:rsid w:val="007860A3"/>
    <w:rsid w:val="00793623"/>
    <w:rsid w:val="0079670C"/>
    <w:rsid w:val="007A6E2F"/>
    <w:rsid w:val="007C089F"/>
    <w:rsid w:val="007C184A"/>
    <w:rsid w:val="007E1A44"/>
    <w:rsid w:val="007E4F70"/>
    <w:rsid w:val="0081045F"/>
    <w:rsid w:val="00816618"/>
    <w:rsid w:val="00817B6E"/>
    <w:rsid w:val="00822DB4"/>
    <w:rsid w:val="00844445"/>
    <w:rsid w:val="00847B5A"/>
    <w:rsid w:val="00854400"/>
    <w:rsid w:val="00871BA9"/>
    <w:rsid w:val="008B1A52"/>
    <w:rsid w:val="008C2AC0"/>
    <w:rsid w:val="008D2BF6"/>
    <w:rsid w:val="008D3EFD"/>
    <w:rsid w:val="008E18E4"/>
    <w:rsid w:val="008E3315"/>
    <w:rsid w:val="00912F84"/>
    <w:rsid w:val="009250D8"/>
    <w:rsid w:val="0094257D"/>
    <w:rsid w:val="009429F5"/>
    <w:rsid w:val="009466E9"/>
    <w:rsid w:val="0097005B"/>
    <w:rsid w:val="00983C66"/>
    <w:rsid w:val="009863F5"/>
    <w:rsid w:val="00991986"/>
    <w:rsid w:val="009A4F46"/>
    <w:rsid w:val="009A78E5"/>
    <w:rsid w:val="009B6044"/>
    <w:rsid w:val="009B6DA1"/>
    <w:rsid w:val="009C6F82"/>
    <w:rsid w:val="009D11A0"/>
    <w:rsid w:val="009D13AE"/>
    <w:rsid w:val="009D68D0"/>
    <w:rsid w:val="009D7472"/>
    <w:rsid w:val="009E1A19"/>
    <w:rsid w:val="009E4A1C"/>
    <w:rsid w:val="009E728D"/>
    <w:rsid w:val="00A0195D"/>
    <w:rsid w:val="00A02058"/>
    <w:rsid w:val="00A024D6"/>
    <w:rsid w:val="00A02999"/>
    <w:rsid w:val="00A049BF"/>
    <w:rsid w:val="00A06E0D"/>
    <w:rsid w:val="00A11D37"/>
    <w:rsid w:val="00A16CC6"/>
    <w:rsid w:val="00A24A26"/>
    <w:rsid w:val="00A27094"/>
    <w:rsid w:val="00A3549B"/>
    <w:rsid w:val="00A440DB"/>
    <w:rsid w:val="00A50424"/>
    <w:rsid w:val="00A8252E"/>
    <w:rsid w:val="00A84C1F"/>
    <w:rsid w:val="00A939FC"/>
    <w:rsid w:val="00A95FAB"/>
    <w:rsid w:val="00AA3413"/>
    <w:rsid w:val="00AA6C9D"/>
    <w:rsid w:val="00AB2D95"/>
    <w:rsid w:val="00AB4040"/>
    <w:rsid w:val="00AC1B2A"/>
    <w:rsid w:val="00AC2CEB"/>
    <w:rsid w:val="00AD1E83"/>
    <w:rsid w:val="00AD2363"/>
    <w:rsid w:val="00AD5FC7"/>
    <w:rsid w:val="00AE4B9A"/>
    <w:rsid w:val="00AF15E4"/>
    <w:rsid w:val="00AF403F"/>
    <w:rsid w:val="00B02BE3"/>
    <w:rsid w:val="00B231A9"/>
    <w:rsid w:val="00B2795E"/>
    <w:rsid w:val="00B34A42"/>
    <w:rsid w:val="00B43DA8"/>
    <w:rsid w:val="00B44DB9"/>
    <w:rsid w:val="00B50B26"/>
    <w:rsid w:val="00B51B3F"/>
    <w:rsid w:val="00B538CE"/>
    <w:rsid w:val="00B65A0D"/>
    <w:rsid w:val="00B75643"/>
    <w:rsid w:val="00B76320"/>
    <w:rsid w:val="00B7798D"/>
    <w:rsid w:val="00B86E4D"/>
    <w:rsid w:val="00BA4B86"/>
    <w:rsid w:val="00BD38E5"/>
    <w:rsid w:val="00BD5037"/>
    <w:rsid w:val="00BD6BCE"/>
    <w:rsid w:val="00BF03FF"/>
    <w:rsid w:val="00C03912"/>
    <w:rsid w:val="00C1028C"/>
    <w:rsid w:val="00C129C2"/>
    <w:rsid w:val="00C12DB3"/>
    <w:rsid w:val="00C1331D"/>
    <w:rsid w:val="00C249B0"/>
    <w:rsid w:val="00C44C67"/>
    <w:rsid w:val="00C6394E"/>
    <w:rsid w:val="00C81C85"/>
    <w:rsid w:val="00C8498C"/>
    <w:rsid w:val="00C9018E"/>
    <w:rsid w:val="00CA339D"/>
    <w:rsid w:val="00CB3AFB"/>
    <w:rsid w:val="00CC433A"/>
    <w:rsid w:val="00CE0466"/>
    <w:rsid w:val="00CF11EA"/>
    <w:rsid w:val="00CF63D7"/>
    <w:rsid w:val="00D06958"/>
    <w:rsid w:val="00D152BF"/>
    <w:rsid w:val="00D17B6B"/>
    <w:rsid w:val="00D20291"/>
    <w:rsid w:val="00D439C0"/>
    <w:rsid w:val="00D572E4"/>
    <w:rsid w:val="00D62D82"/>
    <w:rsid w:val="00D640AE"/>
    <w:rsid w:val="00D744D1"/>
    <w:rsid w:val="00D75AE4"/>
    <w:rsid w:val="00D849B1"/>
    <w:rsid w:val="00D85AEC"/>
    <w:rsid w:val="00DA26CD"/>
    <w:rsid w:val="00DB047A"/>
    <w:rsid w:val="00DC0813"/>
    <w:rsid w:val="00DC2336"/>
    <w:rsid w:val="00DD5528"/>
    <w:rsid w:val="00DF30F8"/>
    <w:rsid w:val="00E04050"/>
    <w:rsid w:val="00E14288"/>
    <w:rsid w:val="00E500D2"/>
    <w:rsid w:val="00E70F3E"/>
    <w:rsid w:val="00E75438"/>
    <w:rsid w:val="00E840F1"/>
    <w:rsid w:val="00E9356D"/>
    <w:rsid w:val="00E94BD8"/>
    <w:rsid w:val="00EA72E8"/>
    <w:rsid w:val="00EB55D9"/>
    <w:rsid w:val="00EB6412"/>
    <w:rsid w:val="00EB776C"/>
    <w:rsid w:val="00EC05B6"/>
    <w:rsid w:val="00EC6E09"/>
    <w:rsid w:val="00F011D7"/>
    <w:rsid w:val="00F16279"/>
    <w:rsid w:val="00F31112"/>
    <w:rsid w:val="00F35FFC"/>
    <w:rsid w:val="00F42D81"/>
    <w:rsid w:val="00F525DE"/>
    <w:rsid w:val="00F754EB"/>
    <w:rsid w:val="00F77D79"/>
    <w:rsid w:val="00F83422"/>
    <w:rsid w:val="00F86CCA"/>
    <w:rsid w:val="00F90023"/>
    <w:rsid w:val="00F92679"/>
    <w:rsid w:val="00F92B7A"/>
    <w:rsid w:val="00FB12FD"/>
    <w:rsid w:val="00FB66A5"/>
    <w:rsid w:val="00FC3F8F"/>
    <w:rsid w:val="00FD34E3"/>
    <w:rsid w:val="00FD6C29"/>
    <w:rsid w:val="00FE104C"/>
    <w:rsid w:val="00FF04B0"/>
    <w:rsid w:val="00FF091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 style="mso-width-relative:margin;mso-height-relative:margin" fillcolor="none [1629]">
      <v:fill color="none [1629]" opacity="9830f"/>
      <v:textbox style="mso-fit-shape-to-text:t"/>
      <o:colormru v:ext="edit" colors="#334c4f,#79b5b0,#b77851,#d1e1e3,#066,#7ea8ac,#4e767a,#293d3f"/>
    </o:shapedefaults>
    <o:shapelayout v:ext="edit">
      <o:idmap v:ext="edit" data="1"/>
      <o:rules v:ext="edit">
        <o:r id="V:Rule1" type="connector" idref="#_x0000_s1088"/>
        <o:r id="V:Rule2" type="connector" idref="#_x0000_s1076"/>
        <o:r id="V:Rule3" type="connector" idref="#_x0000_s1077"/>
        <o:r id="V:Rule4" type="connector" idref="#_x0000_s1080"/>
        <o:r id="V:Rule5" type="connector" idref="#_x0000_s1086"/>
        <o:r id="V:Rule6" type="connector" idref="#_x0000_s1087"/>
        <o:r id="V:Rule7" type="connector" idref="#_x0000_s1084"/>
        <o:r id="V:Rule8" type="connector" idref="#_x0000_s1079"/>
        <o:r id="V:Rule9" type="connector" idref="#_x0000_s1082"/>
        <o:r id="V:Rule10" type="connector" idref="#_x0000_s1078"/>
        <o:r id="V:Rule11" type="connector" idref="#_x0000_s1085"/>
        <o:r id="V:Rule12" type="connector" idref="#_x0000_s1081"/>
      </o:rules>
    </o:shapelayout>
  </w:shapeDefaults>
  <w:doNotEmbedSmartTags/>
  <w:decimalSymbol w:val="."/>
  <w:listSeparator w:val=","/>
  <w14:docId w14:val="21630E0B"/>
  <w15:docId w15:val="{7435AA5A-D7E1-4394-A419-ACC1ED74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B6847"/>
    <w:rPr>
      <w:rFonts w:cstheme="minorBidi"/>
      <w:sz w:val="20"/>
      <w:szCs w:val="20"/>
      <w:lang w:eastAsia="ko-KR"/>
    </w:rPr>
  </w:style>
  <w:style w:type="paragraph" w:styleId="11">
    <w:name w:val="heading 1"/>
    <w:basedOn w:val="a1"/>
    <w:next w:val="a1"/>
    <w:link w:val="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2">
    <w:name w:val="heading 2"/>
    <w:basedOn w:val="a1"/>
    <w:next w:val="a1"/>
    <w:link w:val="2Cha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3">
    <w:name w:val="heading 3"/>
    <w:basedOn w:val="a1"/>
    <w:next w:val="a1"/>
    <w:link w:val="3Char"/>
    <w:uiPriority w:val="9"/>
    <w:qFormat/>
    <w:rsid w:val="00484528"/>
    <w:pPr>
      <w:spacing w:after="0"/>
      <w:outlineLvl w:val="2"/>
    </w:pPr>
    <w:rPr>
      <w:rFonts w:ascii="Consolas" w:eastAsia="Consolas" w:hAnsi="Consolas" w:cs="Consolas"/>
      <w:bCs/>
      <w:sz w:val="28"/>
      <w:szCs w:val="28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Bidi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Title"/>
    <w:basedOn w:val="a1"/>
    <w:link w:val="Cha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Char">
    <w:name w:val="제목 Char"/>
    <w:basedOn w:val="a2"/>
    <w:link w:val="a6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a7">
    <w:name w:val="Subtitle"/>
    <w:basedOn w:val="a1"/>
    <w:link w:val="Char0"/>
    <w:uiPriority w:val="11"/>
    <w:qFormat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Char0">
    <w:name w:val="부제 Char"/>
    <w:basedOn w:val="a2"/>
    <w:link w:val="a7"/>
    <w:uiPriority w:val="11"/>
    <w:rPr>
      <w:i/>
      <w:iCs/>
      <w:color w:val="424456" w:themeColor="text2"/>
      <w:sz w:val="24"/>
      <w:szCs w:val="24"/>
    </w:rPr>
  </w:style>
  <w:style w:type="character" w:styleId="a8">
    <w:name w:val="Intense Emphasis"/>
    <w:basedOn w:val="a2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1Char">
    <w:name w:val="제목 1 Char"/>
    <w:basedOn w:val="a2"/>
    <w:link w:val="11"/>
    <w:uiPriority w:val="9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3Char">
    <w:name w:val="제목 3 Char"/>
    <w:basedOn w:val="a2"/>
    <w:link w:val="3"/>
    <w:uiPriority w:val="9"/>
    <w:rsid w:val="00484528"/>
    <w:rPr>
      <w:rFonts w:ascii="Consolas" w:eastAsia="Consolas" w:hAnsi="Consolas" w:cs="Consolas"/>
      <w:bCs/>
      <w:sz w:val="28"/>
      <w:szCs w:val="28"/>
      <w:lang w:eastAsia="ko-KR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a9">
    <w:name w:val="Strong"/>
    <w:basedOn w:val="a2"/>
    <w:uiPriority w:val="22"/>
    <w:qFormat/>
    <w:rPr>
      <w:b/>
      <w:bCs/>
    </w:rPr>
  </w:style>
  <w:style w:type="paragraph" w:styleId="aa">
    <w:name w:val="Block Text"/>
    <w:basedOn w:val="a1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b">
    <w:name w:val="Subtle Emphasis"/>
    <w:basedOn w:val="a2"/>
    <w:uiPriority w:val="19"/>
    <w:qFormat/>
    <w:rPr>
      <w:rFonts w:asciiTheme="minorHAnsi" w:hAnsiTheme="minorHAnsi"/>
      <w:i/>
      <w:iCs/>
      <w:color w:val="006666"/>
    </w:rPr>
  </w:style>
  <w:style w:type="character" w:styleId="ac">
    <w:name w:val="Intense Reference"/>
    <w:basedOn w:val="a2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ad">
    <w:name w:val="Subtle Reference"/>
    <w:basedOn w:val="a2"/>
    <w:uiPriority w:val="31"/>
    <w:qFormat/>
    <w:rPr>
      <w:i/>
      <w:iCs/>
      <w:color w:val="4E4F89"/>
    </w:rPr>
  </w:style>
  <w:style w:type="character" w:styleId="a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eastAsia="ko-KR"/>
    </w:rPr>
  </w:style>
  <w:style w:type="character" w:styleId="af">
    <w:name w:val="Book Title"/>
    <w:basedOn w:val="a2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eastAsia="ko-KR"/>
    </w:rPr>
  </w:style>
  <w:style w:type="paragraph" w:styleId="af0">
    <w:name w:val="header"/>
    <w:basedOn w:val="a1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머리글 Char"/>
    <w:basedOn w:val="a2"/>
    <w:link w:val="af0"/>
    <w:uiPriority w:val="99"/>
    <w:rPr>
      <w:sz w:val="20"/>
    </w:rPr>
  </w:style>
  <w:style w:type="paragraph" w:styleId="af1">
    <w:name w:val="footer"/>
    <w:basedOn w:val="a1"/>
    <w:link w:val="Char2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2">
    <w:name w:val="바닥글 Char"/>
    <w:basedOn w:val="a2"/>
    <w:link w:val="af1"/>
    <w:uiPriority w:val="99"/>
    <w:rPr>
      <w:sz w:val="20"/>
    </w:rPr>
  </w:style>
  <w:style w:type="paragraph" w:styleId="af2">
    <w:name w:val="Normal Indent"/>
    <w:basedOn w:val="a1"/>
    <w:uiPriority w:val="99"/>
    <w:unhideWhenUsed/>
    <w:pPr>
      <w:ind w:left="720"/>
      <w:contextualSpacing/>
    </w:pPr>
  </w:style>
  <w:style w:type="paragraph" w:styleId="af3">
    <w:name w:val="Intense Quote"/>
    <w:basedOn w:val="a1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a">
    <w:name w:val="도시 글머리 기호 목록"/>
    <w:uiPriority w:val="99"/>
    <w:pPr>
      <w:numPr>
        <w:numId w:val="17"/>
      </w:numPr>
    </w:pPr>
  </w:style>
  <w:style w:type="numbering" w:customStyle="1" w:styleId="a0">
    <w:name w:val="도시 번호 매기기 목록"/>
    <w:uiPriority w:val="99"/>
    <w:pPr>
      <w:numPr>
        <w:numId w:val="22"/>
      </w:numPr>
    </w:pPr>
  </w:style>
  <w:style w:type="paragraph" w:styleId="af4">
    <w:name w:val="List Paragraph"/>
    <w:basedOn w:val="a1"/>
    <w:uiPriority w:val="36"/>
    <w:unhideWhenUsed/>
    <w:qFormat/>
    <w:pPr>
      <w:ind w:left="720"/>
      <w:contextualSpacing/>
    </w:pPr>
  </w:style>
  <w:style w:type="paragraph" w:styleId="af5">
    <w:name w:val="No Spacing"/>
    <w:basedOn w:val="a1"/>
    <w:uiPriority w:val="1"/>
    <w:qFormat/>
    <w:pPr>
      <w:spacing w:after="0" w:line="240" w:lineRule="auto"/>
    </w:pPr>
  </w:style>
  <w:style w:type="character" w:styleId="af6">
    <w:name w:val="Placeholder Text"/>
    <w:basedOn w:val="a2"/>
    <w:uiPriority w:val="99"/>
    <w:unhideWhenUsed/>
    <w:rPr>
      <w:color w:val="808080"/>
    </w:rPr>
  </w:style>
  <w:style w:type="paragraph" w:styleId="af7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Char3">
    <w:name w:val="풍선 도움말 텍스트 Char"/>
    <w:basedOn w:val="a2"/>
    <w:link w:val="af7"/>
    <w:uiPriority w:val="99"/>
    <w:semiHidden/>
    <w:rPr>
      <w:rFonts w:eastAsiaTheme="minorEastAsia" w:hAnsi="Tahoma" w:cstheme="minorBidi"/>
      <w:sz w:val="16"/>
      <w:szCs w:val="16"/>
      <w:lang w:eastAsia="ko-KR"/>
    </w:rPr>
  </w:style>
  <w:style w:type="paragraph" w:customStyle="1" w:styleId="af8">
    <w:name w:val="짝수 페이지 머리글"/>
    <w:basedOn w:val="af0"/>
    <w:uiPriority w:val="39"/>
    <w:pPr>
      <w:pBdr>
        <w:bottom w:val="single" w:sz="4" w:space="1" w:color="auto"/>
      </w:pBdr>
    </w:pPr>
  </w:style>
  <w:style w:type="paragraph" w:customStyle="1" w:styleId="af9">
    <w:name w:val="홀수 페이지 머리글"/>
    <w:basedOn w:val="af0"/>
    <w:uiPriority w:val="39"/>
    <w:pPr>
      <w:pBdr>
        <w:bottom w:val="single" w:sz="4" w:space="1" w:color="auto"/>
      </w:pBdr>
      <w:jc w:val="right"/>
    </w:pPr>
  </w:style>
  <w:style w:type="paragraph" w:customStyle="1" w:styleId="10">
    <w:name w:val="글머리 기호 1"/>
    <w:basedOn w:val="af4"/>
    <w:uiPriority w:val="38"/>
    <w:qFormat/>
    <w:pPr>
      <w:numPr>
        <w:numId w:val="33"/>
      </w:numPr>
      <w:spacing w:after="0"/>
    </w:pPr>
  </w:style>
  <w:style w:type="paragraph" w:customStyle="1" w:styleId="21">
    <w:name w:val="글머리 기호 21"/>
    <w:basedOn w:val="af4"/>
    <w:uiPriority w:val="38"/>
    <w:qFormat/>
    <w:pPr>
      <w:numPr>
        <w:ilvl w:val="1"/>
        <w:numId w:val="33"/>
      </w:numPr>
      <w:spacing w:after="0"/>
    </w:pPr>
  </w:style>
  <w:style w:type="paragraph" w:customStyle="1" w:styleId="31">
    <w:name w:val="글머리 기호 31"/>
    <w:basedOn w:val="af4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rFonts w:cstheme="minorBidi"/>
      <w:i/>
      <w:iCs/>
      <w:color w:val="424456" w:themeColor="text2"/>
      <w:sz w:val="24"/>
      <w:szCs w:val="24"/>
      <w:lang w:eastAsia="ko-KR"/>
    </w:rPr>
  </w:style>
  <w:style w:type="paragraph" w:customStyle="1" w:styleId="afa">
    <w:name w:val="범주"/>
    <w:basedOn w:val="a1"/>
    <w:link w:val="afb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c">
    <w:name w:val="메모"/>
    <w:basedOn w:val="a1"/>
    <w:link w:val="afd"/>
    <w:uiPriority w:val="39"/>
    <w:qFormat/>
    <w:pPr>
      <w:spacing w:after="120" w:line="240" w:lineRule="auto"/>
    </w:pPr>
    <w:rPr>
      <w:b/>
      <w:bCs/>
    </w:rPr>
  </w:style>
  <w:style w:type="character" w:customStyle="1" w:styleId="afb">
    <w:name w:val="범주 문자"/>
    <w:basedOn w:val="a2"/>
    <w:link w:val="afa"/>
    <w:uiPriority w:val="39"/>
    <w:rPr>
      <w:caps/>
    </w:rPr>
  </w:style>
  <w:style w:type="character" w:customStyle="1" w:styleId="afd">
    <w:name w:val="메모 문자"/>
    <w:basedOn w:val="a2"/>
    <w:link w:val="afc"/>
    <w:uiPriority w:val="39"/>
    <w:rPr>
      <w:b/>
      <w:bCs/>
      <w:sz w:val="20"/>
    </w:rPr>
  </w:style>
  <w:style w:type="paragraph" w:customStyle="1" w:styleId="12">
    <w:name w:val="메모 텍스트1"/>
    <w:basedOn w:val="a1"/>
    <w:uiPriority w:val="39"/>
    <w:qFormat/>
    <w:pPr>
      <w:spacing w:after="120" w:line="288" w:lineRule="auto"/>
    </w:pPr>
  </w:style>
  <w:style w:type="paragraph" w:styleId="13">
    <w:name w:val="toc 1"/>
    <w:basedOn w:val="a1"/>
    <w:next w:val="a1"/>
    <w:autoRedefine/>
    <w:uiPriority w:val="39"/>
    <w:unhideWhenUsed/>
    <w:qFormat/>
    <w:rPr>
      <w:sz w:val="24"/>
      <w:szCs w:val="24"/>
    </w:rPr>
  </w:style>
  <w:style w:type="paragraph" w:styleId="20">
    <w:name w:val="toc 2"/>
    <w:basedOn w:val="a1"/>
    <w:next w:val="a1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afe">
    <w:name w:val="Hyperlink"/>
    <w:basedOn w:val="a2"/>
    <w:uiPriority w:val="99"/>
    <w:unhideWhenUsed/>
    <w:rPr>
      <w:color w:val="67AFBD" w:themeColor="hyperlink"/>
      <w:u w:val="single"/>
    </w:rPr>
  </w:style>
  <w:style w:type="paragraph" w:styleId="30">
    <w:name w:val="toc 3"/>
    <w:basedOn w:val="a1"/>
    <w:next w:val="a1"/>
    <w:autoRedefine/>
    <w:uiPriority w:val="39"/>
    <w:unhideWhenUsed/>
    <w:pPr>
      <w:spacing w:after="100"/>
      <w:ind w:left="400"/>
    </w:pPr>
  </w:style>
  <w:style w:type="paragraph" w:styleId="TOC">
    <w:name w:val="TOC Heading"/>
    <w:basedOn w:val="11"/>
    <w:next w:val="a1"/>
    <w:uiPriority w:val="39"/>
    <w:unhideWhenUsed/>
    <w:qFormat/>
    <w:rsid w:val="00816618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color w:val="3E3E67" w:themeColor="accent1" w:themeShade="BF"/>
    </w:rPr>
  </w:style>
  <w:style w:type="table" w:styleId="32">
    <w:name w:val="Plain Table 3"/>
    <w:basedOn w:val="a3"/>
    <w:uiPriority w:val="43"/>
    <w:rsid w:val="005D50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1">
    <w:name w:val="스타일1"/>
    <w:uiPriority w:val="99"/>
    <w:rsid w:val="003233CE"/>
    <w:pPr>
      <w:numPr>
        <w:numId w:val="37"/>
      </w:numPr>
    </w:pPr>
  </w:style>
  <w:style w:type="table" w:styleId="22">
    <w:name w:val="List Table 2"/>
    <w:basedOn w:val="a3"/>
    <w:uiPriority w:val="47"/>
    <w:rsid w:val="00AC2C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f">
    <w:name w:val="FollowedHyperlink"/>
    <w:basedOn w:val="a2"/>
    <w:uiPriority w:val="99"/>
    <w:semiHidden/>
    <w:unhideWhenUsed/>
    <w:rsid w:val="00D439C0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g9\AppData\Roaming\Microsoft\Templates\&#48372;&#44256;&#49436;(&#54788;&#45824;&#51201;&#51064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DD9F82727DD4DF69AF0909A6A5FEA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9E8E2B-16E3-4F77-994B-268C068C2AE2}"/>
      </w:docPartPr>
      <w:docPartBody>
        <w:p w:rsidR="00BC3B8F" w:rsidRDefault="000352CC">
          <w:pPr>
            <w:pStyle w:val="1DD9F82727DD4DF69AF0909A6A5FEA16"/>
          </w:pPr>
          <w:r>
            <w:rPr>
              <w:color w:val="44546A" w:themeColor="text2"/>
              <w:lang w:val="ko-KR"/>
            </w:rPr>
            <w:t>[날짜 선택]</w:t>
          </w:r>
        </w:p>
      </w:docPartBody>
    </w:docPart>
    <w:docPart>
      <w:docPartPr>
        <w:name w:val="13D6449113374362B142259D2552A1D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DC9033F-3AA7-4091-A0FB-42FFD29BC4D7}"/>
      </w:docPartPr>
      <w:docPartBody>
        <w:p w:rsidR="00BC3B8F" w:rsidRDefault="000352CC">
          <w:pPr>
            <w:pStyle w:val="13D6449113374362B142259D2552A1D5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49A3EEC6295D4D7F8174A5B754F7325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C4D6C20-9A34-4F40-B04A-BEB56FF5D1ED}"/>
      </w:docPartPr>
      <w:docPartBody>
        <w:p w:rsidR="00BC3B8F" w:rsidRDefault="000352CC">
          <w:pPr>
            <w:pStyle w:val="49A3EEC6295D4D7F8174A5B754F73259"/>
          </w:pPr>
          <w:r>
            <w:rPr>
              <w:i/>
              <w:iCs/>
              <w:color w:val="44546A" w:themeColor="text2"/>
              <w:sz w:val="28"/>
              <w:szCs w:val="28"/>
              <w:lang w:val="ko-KR"/>
            </w:rPr>
            <w:t>[문서 부제 입력]</w:t>
          </w:r>
        </w:p>
      </w:docPartBody>
    </w:docPart>
    <w:docPart>
      <w:docPartPr>
        <w:name w:val="602A208A4B4D457A98B95F39D85C0C8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2F78C0-D2A0-44BC-AA49-F6812C361E5C}"/>
      </w:docPartPr>
      <w:docPartBody>
        <w:p w:rsidR="00BC3B8F" w:rsidRDefault="000352CC">
          <w:pPr>
            <w:pStyle w:val="602A208A4B4D457A98B95F39D85C0C8C"/>
          </w:pPr>
          <w:r>
            <w:rPr>
              <w:color w:val="44546A" w:themeColor="text2"/>
              <w:lang w:val="ko-KR"/>
            </w:rPr>
            <w:t>[만든 이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World돋움체 Light">
    <w:altName w:val="맑은 고딕"/>
    <w:charset w:val="81"/>
    <w:family w:val="auto"/>
    <w:pitch w:val="variable"/>
    <w:sig w:usb0="B000AABF" w:usb1="79D7F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KoPubWorld돋움체 Bold">
    <w:altName w:val="맑은 고딕"/>
    <w:charset w:val="81"/>
    <w:family w:val="auto"/>
    <w:pitch w:val="variable"/>
    <w:sig w:usb0="B000AABF" w:usb1="7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CC"/>
    <w:rsid w:val="000142C5"/>
    <w:rsid w:val="000244C1"/>
    <w:rsid w:val="000352CC"/>
    <w:rsid w:val="000B35EB"/>
    <w:rsid w:val="0013464C"/>
    <w:rsid w:val="00264B00"/>
    <w:rsid w:val="004D0E3F"/>
    <w:rsid w:val="005669A6"/>
    <w:rsid w:val="006B1855"/>
    <w:rsid w:val="0076488F"/>
    <w:rsid w:val="00786801"/>
    <w:rsid w:val="008F5933"/>
    <w:rsid w:val="009142DB"/>
    <w:rsid w:val="009158AE"/>
    <w:rsid w:val="0092612B"/>
    <w:rsid w:val="00950F60"/>
    <w:rsid w:val="00997B46"/>
    <w:rsid w:val="00AD485C"/>
    <w:rsid w:val="00BC3B8F"/>
    <w:rsid w:val="00DC397B"/>
    <w:rsid w:val="00DC7EC1"/>
    <w:rsid w:val="00E5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1"/>
    <w:qFormat/>
    <w:pPr>
      <w:widowControl/>
      <w:pBdr>
        <w:bottom w:val="single" w:sz="4" w:space="2" w:color="438086"/>
      </w:pBdr>
      <w:wordWrap/>
      <w:autoSpaceDE/>
      <w:autoSpaceDN/>
      <w:spacing w:before="360" w:after="80" w:line="276" w:lineRule="auto"/>
      <w:jc w:val="left"/>
      <w:outlineLvl w:val="0"/>
    </w:pPr>
    <w:rPr>
      <w:rFonts w:asciiTheme="majorHAnsi" w:eastAsiaTheme="minorHAnsi" w:hAnsiTheme="majorHAnsi" w:cstheme="minorHAnsi"/>
      <w:color w:val="ED7D31" w:themeColor="accent2"/>
      <w:kern w:val="0"/>
      <w:sz w:val="32"/>
      <w:szCs w:val="32"/>
      <w:lang w:eastAsia="en-US"/>
    </w:rPr>
  </w:style>
  <w:style w:type="paragraph" w:styleId="2">
    <w:name w:val="heading 2"/>
    <w:basedOn w:val="a"/>
    <w:next w:val="a"/>
    <w:link w:val="2Char"/>
    <w:uiPriority w:val="2"/>
    <w:qFormat/>
    <w:pPr>
      <w:widowControl/>
      <w:wordWrap/>
      <w:autoSpaceDE/>
      <w:autoSpaceDN/>
      <w:spacing w:after="0" w:line="276" w:lineRule="auto"/>
      <w:jc w:val="left"/>
      <w:outlineLvl w:val="1"/>
    </w:pPr>
    <w:rPr>
      <w:rFonts w:asciiTheme="majorHAnsi" w:eastAsiaTheme="minorHAnsi" w:hAnsiTheme="majorHAnsi" w:cstheme="minorHAnsi"/>
      <w:color w:val="ED7D31" w:themeColor="accent2"/>
      <w:kern w:val="0"/>
      <w:sz w:val="28"/>
      <w:szCs w:val="28"/>
      <w:lang w:eastAsia="en-US"/>
    </w:rPr>
  </w:style>
  <w:style w:type="paragraph" w:styleId="3">
    <w:name w:val="heading 3"/>
    <w:basedOn w:val="a"/>
    <w:next w:val="a"/>
    <w:link w:val="3Char"/>
    <w:uiPriority w:val="2"/>
    <w:unhideWhenUsed/>
    <w:qFormat/>
    <w:pPr>
      <w:widowControl/>
      <w:wordWrap/>
      <w:autoSpaceDE/>
      <w:autoSpaceDN/>
      <w:spacing w:after="0" w:line="276" w:lineRule="auto"/>
      <w:jc w:val="left"/>
      <w:outlineLvl w:val="2"/>
    </w:pPr>
    <w:rPr>
      <w:rFonts w:asciiTheme="majorHAnsi" w:eastAsiaTheme="minorHAnsi" w:hAnsiTheme="majorHAnsi" w:cstheme="minorHAnsi"/>
      <w:color w:val="ED7D31" w:themeColor="accent2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D9F82727DD4DF69AF0909A6A5FEA16">
    <w:name w:val="1DD9F82727DD4DF69AF0909A6A5FEA16"/>
    <w:pPr>
      <w:widowControl w:val="0"/>
      <w:wordWrap w:val="0"/>
      <w:autoSpaceDE w:val="0"/>
      <w:autoSpaceDN w:val="0"/>
    </w:pPr>
  </w:style>
  <w:style w:type="paragraph" w:customStyle="1" w:styleId="13D6449113374362B142259D2552A1D5">
    <w:name w:val="13D6449113374362B142259D2552A1D5"/>
    <w:pPr>
      <w:widowControl w:val="0"/>
      <w:wordWrap w:val="0"/>
      <w:autoSpaceDE w:val="0"/>
      <w:autoSpaceDN w:val="0"/>
    </w:pPr>
  </w:style>
  <w:style w:type="paragraph" w:customStyle="1" w:styleId="49A3EEC6295D4D7F8174A5B754F73259">
    <w:name w:val="49A3EEC6295D4D7F8174A5B754F73259"/>
    <w:pPr>
      <w:widowControl w:val="0"/>
      <w:wordWrap w:val="0"/>
      <w:autoSpaceDE w:val="0"/>
      <w:autoSpaceDN w:val="0"/>
    </w:pPr>
  </w:style>
  <w:style w:type="paragraph" w:customStyle="1" w:styleId="602A208A4B4D457A98B95F39D85C0C8C">
    <w:name w:val="602A208A4B4D457A98B95F39D85C0C8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1"/>
    <w:rPr>
      <w:rFonts w:asciiTheme="majorHAnsi" w:eastAsiaTheme="minorHAnsi" w:hAnsiTheme="majorHAnsi" w:cstheme="minorHAnsi"/>
      <w:color w:val="ED7D31" w:themeColor="accent2"/>
      <w:kern w:val="0"/>
      <w:sz w:val="32"/>
      <w:szCs w:val="32"/>
      <w:lang w:eastAsia="en-US"/>
    </w:rPr>
  </w:style>
  <w:style w:type="character" w:customStyle="1" w:styleId="2Char">
    <w:name w:val="제목 2 Char"/>
    <w:basedOn w:val="a0"/>
    <w:link w:val="2"/>
    <w:uiPriority w:val="2"/>
    <w:rPr>
      <w:rFonts w:asciiTheme="majorHAnsi" w:eastAsiaTheme="minorHAnsi" w:hAnsiTheme="majorHAnsi" w:cstheme="minorHAnsi"/>
      <w:color w:val="ED7D31" w:themeColor="accent2"/>
      <w:kern w:val="0"/>
      <w:sz w:val="28"/>
      <w:szCs w:val="28"/>
      <w:lang w:eastAsia="en-US"/>
    </w:rPr>
  </w:style>
  <w:style w:type="character" w:customStyle="1" w:styleId="3Char">
    <w:name w:val="제목 3 Char"/>
    <w:basedOn w:val="a0"/>
    <w:link w:val="3"/>
    <w:uiPriority w:val="2"/>
    <w:rPr>
      <w:rFonts w:asciiTheme="majorHAnsi" w:eastAsiaTheme="minorHAnsi" w:hAnsiTheme="majorHAnsi" w:cstheme="minorHAnsi"/>
      <w:color w:val="ED7D31" w:themeColor="accent2"/>
      <w:kern w:val="0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2020-11-02T00:00:00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168296C255B5D46B72DA629862DD870" ma:contentTypeVersion="7" ma:contentTypeDescription="새 문서를 만듭니다." ma:contentTypeScope="" ma:versionID="86a6c5c52a657f7e3564eaf4ac7bb8fe">
  <xsd:schema xmlns:xsd="http://www.w3.org/2001/XMLSchema" xmlns:xs="http://www.w3.org/2001/XMLSchema" xmlns:p="http://schemas.microsoft.com/office/2006/metadata/properties" xmlns:ns3="216f0c87-b1ea-4333-b2c4-608be75d64b1" targetNamespace="http://schemas.microsoft.com/office/2006/metadata/properties" ma:root="true" ma:fieldsID="34943f2cf883551fdf13701e619ef412" ns3:_="">
    <xsd:import namespace="216f0c87-b1ea-4333-b2c4-608be75d64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f0c87-b1ea-4333-b2c4-608be75d64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8431D-6A7E-4567-A1B0-5AEE17ACB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4134E8-5441-4619-B455-E2543D6D6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f0c87-b1ea-4333-b2c4-608be75d64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32A69671-5C64-4805-B2E1-AF4912AF5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보고서(현대적인 양식)</Template>
  <TotalTime>3642</TotalTime>
  <Pages>21</Pages>
  <Words>1357</Words>
  <Characters>7738</Characters>
  <Application>Microsoft Office Word</Application>
  <DocSecurity>0</DocSecurity>
  <Lines>64</Lines>
  <Paragraphs>18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네트워크게임프로그래밍Term Project</vt:lpstr>
      <vt:lpstr/>
      <vt:lpstr>Heading 1</vt:lpstr>
      <vt:lpstr>    Heading 2</vt:lpstr>
      <vt:lpstr>        /Heading 3</vt:lpstr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네트워크게임프로그래밍Term Project</dc:title>
  <dc:subject>2020-2 추진계획서</dc:subject>
  <dc:creator>게임공학부 2018180030 이동규 게임공학부 2018182030 이주호</dc:creator>
  <cp:keywords/>
  <dc:description/>
  <cp:lastModifiedBy>이주호(2018182030)</cp:lastModifiedBy>
  <cp:revision>233</cp:revision>
  <dcterms:created xsi:type="dcterms:W3CDTF">2020-03-29T08:30:00Z</dcterms:created>
  <dcterms:modified xsi:type="dcterms:W3CDTF">2020-12-11T12:18:00Z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1042</vt:i4>
  </property>
  <property fmtid="{D5CDD505-2E9C-101B-9397-08002B2CF9AE}" pid="3" name="_Version">
    <vt:lpwstr>0809</vt:lpwstr>
  </property>
  <property fmtid="{D5CDD505-2E9C-101B-9397-08002B2CF9AE}" pid="4" name="ContentTypeId">
    <vt:lpwstr>0x0101000168296C255B5D46B72DA629862DD870</vt:lpwstr>
  </property>
  <property fmtid="{D5CDD505-2E9C-101B-9397-08002B2CF9AE}" pid="5" name="ImageGenCounter">
    <vt:i4>0</vt:i4>
  </property>
  <property fmtid="{D5CDD505-2E9C-101B-9397-08002B2CF9AE}" pid="6" name="ViolationReportStatus">
    <vt:lpwstr>None</vt:lpwstr>
  </property>
  <property fmtid="{D5CDD505-2E9C-101B-9397-08002B2CF9AE}" pid="7" name="ImageGenStatus">
    <vt:i4>0</vt:i4>
  </property>
  <property fmtid="{D5CDD505-2E9C-101B-9397-08002B2CF9AE}" pid="8" name="Applications">
    <vt:lpwstr>83;#Word 12;#67;#Template 12;#436;#Word 14</vt:lpwstr>
  </property>
  <property fmtid="{D5CDD505-2E9C-101B-9397-08002B2CF9AE}" pid="9" name="PolicheckCounter">
    <vt:i4>0</vt:i4>
  </property>
  <property fmtid="{D5CDD505-2E9C-101B-9397-08002B2CF9AE}" pid="10" name="PolicheckStatus">
    <vt:i4>0</vt:i4>
  </property>
  <property fmtid="{D5CDD505-2E9C-101B-9397-08002B2CF9AE}" pid="11" name="APTrustLevel">
    <vt:r8>1</vt:r8>
  </property>
  <property fmtid="{D5CDD505-2E9C-101B-9397-08002B2CF9AE}" pid="12" name="Order">
    <vt:r8>3542100</vt:r8>
  </property>
  <property fmtid="{D5CDD505-2E9C-101B-9397-08002B2CF9AE}" pid="13" name="InternalTags">
    <vt:lpwstr/>
  </property>
  <property fmtid="{D5CDD505-2E9C-101B-9397-08002B2CF9AE}" pid="14" name="FeatureTags">
    <vt:lpwstr/>
  </property>
  <property fmtid="{D5CDD505-2E9C-101B-9397-08002B2CF9AE}" pid="15" name="LocalizationTags">
    <vt:lpwstr/>
  </property>
  <property fmtid="{D5CDD505-2E9C-101B-9397-08002B2CF9AE}" pid="16" name="CampaignTags">
    <vt:lpwstr/>
  </property>
  <property fmtid="{D5CDD505-2E9C-101B-9397-08002B2CF9AE}" pid="17" name="ScenarioTags">
    <vt:lpwstr/>
  </property>
</Properties>
</file>